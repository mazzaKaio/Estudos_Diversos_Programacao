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77D07" w14:textId="77777777" w:rsidR="00A30C17" w:rsidRPr="002B6694" w:rsidRDefault="00F960EF" w:rsidP="00D85BEE">
      <w:pPr>
        <w:pStyle w:val="Instituio"/>
        <w:rPr>
          <w:b/>
          <w:szCs w:val="32"/>
        </w:rPr>
      </w:pPr>
      <w:commentRangeStart w:id="0"/>
      <w:r w:rsidRPr="00EB40FB">
        <w:rPr>
          <w:b/>
          <w:color w:val="FF0000"/>
          <w:szCs w:val="32"/>
        </w:rPr>
        <w:t xml:space="preserve">COLÉGIO ESTADUAL PEDRO MACEDO </w:t>
      </w:r>
      <w:r w:rsidR="00D85BEE" w:rsidRPr="00EB40FB">
        <w:rPr>
          <w:b/>
          <w:color w:val="FF0000"/>
          <w:szCs w:val="32"/>
        </w:rPr>
        <w:t>–</w:t>
      </w:r>
      <w:r w:rsidRPr="00EB40FB">
        <w:rPr>
          <w:b/>
          <w:color w:val="FF0000"/>
          <w:szCs w:val="32"/>
        </w:rPr>
        <w:t xml:space="preserve"> EFMP</w:t>
      </w:r>
    </w:p>
    <w:p w14:paraId="58544DF5" w14:textId="77777777" w:rsidR="00D85BEE" w:rsidRPr="00EB40FB" w:rsidRDefault="00EA5B3C" w:rsidP="00D85BEE">
      <w:pPr>
        <w:pStyle w:val="Instituio"/>
        <w:rPr>
          <w:b/>
          <w:color w:val="FF0000"/>
          <w:szCs w:val="32"/>
        </w:rPr>
      </w:pPr>
      <w:r w:rsidRPr="00EB40FB">
        <w:rPr>
          <w:b/>
          <w:caps w:val="0"/>
          <w:color w:val="FF0000"/>
          <w:szCs w:val="32"/>
        </w:rPr>
        <w:t xml:space="preserve">CURSO TÉCNICO EM INFORMÁTICA </w:t>
      </w:r>
      <w:r w:rsidR="008C60C0" w:rsidRPr="00EB40FB">
        <w:rPr>
          <w:b/>
          <w:caps w:val="0"/>
          <w:color w:val="FF0000"/>
          <w:szCs w:val="32"/>
        </w:rPr>
        <w:t>–</w:t>
      </w:r>
      <w:r w:rsidRPr="00EB40FB">
        <w:rPr>
          <w:b/>
          <w:caps w:val="0"/>
          <w:color w:val="FF0000"/>
          <w:szCs w:val="32"/>
        </w:rPr>
        <w:t xml:space="preserve"> </w:t>
      </w:r>
      <w:r w:rsidR="008C60C0" w:rsidRPr="00EB40FB">
        <w:rPr>
          <w:b/>
          <w:caps w:val="0"/>
          <w:color w:val="FF0000"/>
          <w:szCs w:val="32"/>
        </w:rPr>
        <w:t>(</w:t>
      </w:r>
      <w:r w:rsidRPr="00EB40FB">
        <w:rPr>
          <w:b/>
          <w:caps w:val="0"/>
          <w:color w:val="FF0000"/>
          <w:szCs w:val="32"/>
        </w:rPr>
        <w:t>SUBSEQUENTE</w:t>
      </w:r>
      <w:r w:rsidR="008C60C0" w:rsidRPr="00EB40FB">
        <w:rPr>
          <w:b/>
          <w:caps w:val="0"/>
          <w:color w:val="FF0000"/>
          <w:szCs w:val="32"/>
        </w:rPr>
        <w:t xml:space="preserve"> / INTEGRADO)</w:t>
      </w:r>
      <w:commentRangeEnd w:id="0"/>
      <w:r w:rsidR="00EB40FB">
        <w:rPr>
          <w:rStyle w:val="Refdecomentrio"/>
          <w:caps w:val="0"/>
        </w:rPr>
        <w:commentReference w:id="0"/>
      </w:r>
    </w:p>
    <w:p w14:paraId="353F96BB" w14:textId="77777777" w:rsidR="003631C5" w:rsidRPr="002B6694" w:rsidRDefault="003631C5" w:rsidP="00FA4B30">
      <w:pPr>
        <w:jc w:val="center"/>
        <w:rPr>
          <w:szCs w:val="32"/>
        </w:rPr>
      </w:pPr>
    </w:p>
    <w:p w14:paraId="63865EE5" w14:textId="77777777" w:rsidR="00CE2B4F" w:rsidRPr="002B6694" w:rsidRDefault="00CE2B4F" w:rsidP="00FA4B30">
      <w:pPr>
        <w:jc w:val="center"/>
        <w:rPr>
          <w:szCs w:val="32"/>
        </w:rPr>
      </w:pPr>
    </w:p>
    <w:p w14:paraId="34F364AA" w14:textId="77777777" w:rsidR="003631C5" w:rsidRPr="002B6694" w:rsidRDefault="0033225B" w:rsidP="008F2232">
      <w:pPr>
        <w:pStyle w:val="NomedoAutor"/>
        <w:spacing w:line="240" w:lineRule="auto"/>
        <w:rPr>
          <w:b/>
          <w:szCs w:val="32"/>
        </w:rPr>
      </w:pPr>
      <w:commentRangeStart w:id="1"/>
      <w:r w:rsidRPr="002B6694">
        <w:rPr>
          <w:b/>
          <w:szCs w:val="32"/>
        </w:rPr>
        <w:t>NOME DO AUTOR</w:t>
      </w:r>
      <w:commentRangeEnd w:id="1"/>
      <w:r w:rsidR="00965F8C">
        <w:rPr>
          <w:rStyle w:val="Refdecomentrio"/>
          <w:rFonts w:cs="Times New Roman"/>
          <w:caps w:val="0"/>
        </w:rPr>
        <w:commentReference w:id="1"/>
      </w:r>
    </w:p>
    <w:p w14:paraId="78698FB1" w14:textId="77777777" w:rsidR="003631C5" w:rsidRPr="000B2583" w:rsidRDefault="003631C5" w:rsidP="008F2232">
      <w:pPr>
        <w:pStyle w:val="NomedoAutor"/>
        <w:spacing w:line="240" w:lineRule="auto"/>
        <w:rPr>
          <w:sz w:val="32"/>
          <w:szCs w:val="32"/>
        </w:rPr>
      </w:pPr>
    </w:p>
    <w:p w14:paraId="04BA7383" w14:textId="77777777" w:rsidR="003631C5" w:rsidRPr="000B2583" w:rsidRDefault="003631C5" w:rsidP="00311EF8">
      <w:pPr>
        <w:rPr>
          <w:sz w:val="32"/>
          <w:szCs w:val="32"/>
        </w:rPr>
      </w:pPr>
    </w:p>
    <w:p w14:paraId="7FEE25F4" w14:textId="77777777" w:rsidR="003631C5" w:rsidRPr="000B2583" w:rsidRDefault="003631C5" w:rsidP="000B2583">
      <w:pPr>
        <w:rPr>
          <w:sz w:val="32"/>
          <w:szCs w:val="32"/>
        </w:rPr>
      </w:pPr>
    </w:p>
    <w:p w14:paraId="6E32F8C6" w14:textId="77777777" w:rsidR="00CE2B4F" w:rsidRDefault="00CE2B4F" w:rsidP="000B2583">
      <w:pPr>
        <w:rPr>
          <w:sz w:val="32"/>
          <w:szCs w:val="32"/>
        </w:rPr>
      </w:pPr>
    </w:p>
    <w:p w14:paraId="347EBCF1" w14:textId="77777777" w:rsidR="00CE0882" w:rsidRDefault="00CE0882" w:rsidP="000B2583">
      <w:pPr>
        <w:rPr>
          <w:sz w:val="32"/>
          <w:szCs w:val="32"/>
        </w:rPr>
      </w:pPr>
    </w:p>
    <w:p w14:paraId="7D232A83" w14:textId="77777777" w:rsidR="00CE2B4F" w:rsidRPr="000B2583" w:rsidRDefault="00CE2B4F" w:rsidP="000B2583">
      <w:pPr>
        <w:rPr>
          <w:sz w:val="32"/>
          <w:szCs w:val="32"/>
        </w:rPr>
      </w:pPr>
    </w:p>
    <w:p w14:paraId="4922CFF0" w14:textId="77777777" w:rsidR="00CE2B4F" w:rsidRPr="000B2583" w:rsidRDefault="00CE2B4F" w:rsidP="000B2583">
      <w:pPr>
        <w:rPr>
          <w:sz w:val="32"/>
          <w:szCs w:val="32"/>
        </w:rPr>
      </w:pPr>
    </w:p>
    <w:p w14:paraId="578FF6D7" w14:textId="77777777" w:rsidR="00440BD6" w:rsidRPr="00EB279D" w:rsidRDefault="00440BD6" w:rsidP="000B2583">
      <w:pPr>
        <w:rPr>
          <w:szCs w:val="32"/>
        </w:rPr>
      </w:pPr>
    </w:p>
    <w:p w14:paraId="48FD68FA" w14:textId="77777777" w:rsidR="000B2583" w:rsidRPr="000B2583" w:rsidRDefault="000B2583" w:rsidP="000B2583">
      <w:pPr>
        <w:rPr>
          <w:sz w:val="32"/>
          <w:szCs w:val="32"/>
        </w:rPr>
      </w:pPr>
    </w:p>
    <w:p w14:paraId="3CB1149D" w14:textId="77777777" w:rsidR="00440BD6" w:rsidRPr="00A42B5F" w:rsidRDefault="00440BD6" w:rsidP="000B2583">
      <w:pPr>
        <w:rPr>
          <w:szCs w:val="32"/>
        </w:rPr>
      </w:pPr>
    </w:p>
    <w:p w14:paraId="7070A40C" w14:textId="77777777" w:rsidR="00440BD6" w:rsidRPr="00CE0882" w:rsidRDefault="003631C5" w:rsidP="00CE0882">
      <w:pPr>
        <w:pStyle w:val="TtulodoTrabalho"/>
        <w:rPr>
          <w:szCs w:val="24"/>
        </w:rPr>
      </w:pPr>
      <w:commentRangeStart w:id="2"/>
      <w:r w:rsidRPr="002B6694">
        <w:rPr>
          <w:szCs w:val="32"/>
        </w:rPr>
        <w:t>TÍTULO DO TRABALHO</w:t>
      </w:r>
      <w:commentRangeEnd w:id="2"/>
      <w:r w:rsidR="007F1DCC">
        <w:rPr>
          <w:rStyle w:val="Refdecomentrio"/>
          <w:rFonts w:cs="Times New Roman"/>
          <w:b w:val="0"/>
          <w:caps w:val="0"/>
        </w:rPr>
        <w:commentReference w:id="2"/>
      </w:r>
    </w:p>
    <w:p w14:paraId="2C525879" w14:textId="77777777" w:rsidR="009C2E4F" w:rsidRPr="00CE0882" w:rsidRDefault="009C2E4F" w:rsidP="00CE0882"/>
    <w:p w14:paraId="6E18D406" w14:textId="77777777" w:rsidR="00A60554" w:rsidRPr="00CE0882" w:rsidRDefault="00A60554" w:rsidP="00CE0882"/>
    <w:p w14:paraId="498AE19D" w14:textId="77777777" w:rsidR="000B2583" w:rsidRPr="00CE0882" w:rsidRDefault="000B2583" w:rsidP="00CE0882"/>
    <w:p w14:paraId="6FFE328D" w14:textId="77777777" w:rsidR="000B2583" w:rsidRPr="00CE0882" w:rsidRDefault="000B2583" w:rsidP="00CE0882"/>
    <w:p w14:paraId="05E6485B" w14:textId="77777777" w:rsidR="000B2583" w:rsidRPr="00CE0882" w:rsidRDefault="000B2583" w:rsidP="00CE0882"/>
    <w:p w14:paraId="6E728BB8" w14:textId="77777777" w:rsidR="009C2E4F" w:rsidRPr="00CE0882" w:rsidRDefault="009C2E4F" w:rsidP="00CE0882"/>
    <w:p w14:paraId="3B6708AE" w14:textId="77777777" w:rsidR="00D95FFC" w:rsidRPr="00CE0882" w:rsidRDefault="00D95FFC" w:rsidP="00CE0882"/>
    <w:p w14:paraId="7AC4D858" w14:textId="77777777" w:rsidR="00A60554" w:rsidRDefault="00A60554" w:rsidP="00CE0882"/>
    <w:p w14:paraId="6CAC9FB4" w14:textId="77777777" w:rsidR="00CE0882" w:rsidRDefault="00CE0882" w:rsidP="00CE0882"/>
    <w:p w14:paraId="3577A06C" w14:textId="77777777" w:rsidR="00CE0882" w:rsidRDefault="00CE0882" w:rsidP="00CE0882"/>
    <w:p w14:paraId="49521598" w14:textId="77777777" w:rsidR="00CE0882" w:rsidRDefault="00CE0882" w:rsidP="00EB279D"/>
    <w:p w14:paraId="6D133132" w14:textId="77777777" w:rsidR="00CE0882" w:rsidRPr="00CE0882" w:rsidRDefault="00CE0882" w:rsidP="00EB279D"/>
    <w:p w14:paraId="14534839" w14:textId="77777777" w:rsidR="00907CC5" w:rsidRDefault="00907CC5" w:rsidP="00EB279D"/>
    <w:p w14:paraId="5A066C53" w14:textId="77777777" w:rsidR="00EB279D" w:rsidRPr="00CE0882" w:rsidRDefault="00EB279D" w:rsidP="00EB279D"/>
    <w:p w14:paraId="4376A024" w14:textId="77777777" w:rsidR="00FC0C76" w:rsidRPr="002B6694" w:rsidRDefault="00F960EF" w:rsidP="00EB279D">
      <w:pPr>
        <w:pStyle w:val="LocaleAno"/>
        <w:spacing w:before="80"/>
        <w:rPr>
          <w:b/>
        </w:rPr>
      </w:pPr>
      <w:commentRangeStart w:id="3"/>
      <w:r w:rsidRPr="002B6694">
        <w:rPr>
          <w:b/>
        </w:rPr>
        <w:t>C</w:t>
      </w:r>
      <w:r w:rsidR="00FE5A07">
        <w:rPr>
          <w:b/>
        </w:rPr>
        <w:t>IDADE</w:t>
      </w:r>
    </w:p>
    <w:p w14:paraId="38EA65D0" w14:textId="77777777" w:rsidR="003E6166" w:rsidRPr="002B6694" w:rsidRDefault="00FE5A07" w:rsidP="00EB279D">
      <w:pPr>
        <w:pStyle w:val="LocaleAno"/>
        <w:rPr>
          <w:b/>
        </w:rPr>
      </w:pPr>
      <w:r>
        <w:rPr>
          <w:b/>
        </w:rPr>
        <w:t>ANO</w:t>
      </w:r>
      <w:commentRangeEnd w:id="3"/>
      <w:r w:rsidR="007F1DCC">
        <w:rPr>
          <w:rStyle w:val="Refdecomentrio"/>
          <w:rFonts w:cs="Times New Roman"/>
        </w:rPr>
        <w:commentReference w:id="3"/>
      </w:r>
    </w:p>
    <w:p w14:paraId="1350A326" w14:textId="77777777" w:rsidR="0033225B" w:rsidRPr="00DB2348" w:rsidRDefault="0033225B" w:rsidP="000B2583">
      <w:pPr>
        <w:pStyle w:val="NomedoAutor"/>
        <w:rPr>
          <w:b/>
        </w:rPr>
      </w:pPr>
      <w:commentRangeStart w:id="4"/>
      <w:r w:rsidRPr="00DB2348">
        <w:rPr>
          <w:b/>
        </w:rPr>
        <w:lastRenderedPageBreak/>
        <w:t>NOME DO AUTOR</w:t>
      </w:r>
      <w:commentRangeEnd w:id="4"/>
      <w:r w:rsidR="007F1DCC">
        <w:rPr>
          <w:rStyle w:val="Refdecomentrio"/>
          <w:rFonts w:cs="Times New Roman"/>
          <w:caps w:val="0"/>
        </w:rPr>
        <w:commentReference w:id="4"/>
      </w:r>
    </w:p>
    <w:p w14:paraId="178FA054" w14:textId="77777777" w:rsidR="00F54D1F" w:rsidRPr="00440BD6" w:rsidRDefault="00F54D1F" w:rsidP="000B2583">
      <w:pPr>
        <w:jc w:val="center"/>
      </w:pPr>
    </w:p>
    <w:p w14:paraId="7C0680D7" w14:textId="77777777" w:rsidR="00F54D1F" w:rsidRDefault="00F54D1F" w:rsidP="000B2583">
      <w:pPr>
        <w:jc w:val="center"/>
      </w:pPr>
    </w:p>
    <w:p w14:paraId="2089BF81" w14:textId="77777777" w:rsidR="008F2232" w:rsidRDefault="008F2232" w:rsidP="000B2583">
      <w:pPr>
        <w:jc w:val="center"/>
      </w:pPr>
    </w:p>
    <w:p w14:paraId="5F847407" w14:textId="77777777" w:rsidR="008F2232" w:rsidRDefault="008F2232" w:rsidP="000B2583">
      <w:pPr>
        <w:jc w:val="center"/>
      </w:pPr>
    </w:p>
    <w:p w14:paraId="77642B46" w14:textId="77777777" w:rsidR="00606253" w:rsidRDefault="00606253" w:rsidP="000B2583">
      <w:pPr>
        <w:jc w:val="center"/>
      </w:pPr>
    </w:p>
    <w:p w14:paraId="58DD0A80" w14:textId="77777777" w:rsidR="00BB18BC" w:rsidRDefault="00BB18BC" w:rsidP="000B2583">
      <w:pPr>
        <w:jc w:val="center"/>
      </w:pPr>
    </w:p>
    <w:p w14:paraId="32E8A3E5" w14:textId="77777777" w:rsidR="00BB18BC" w:rsidRDefault="00BB18BC" w:rsidP="000B2583">
      <w:pPr>
        <w:jc w:val="center"/>
      </w:pPr>
    </w:p>
    <w:p w14:paraId="21E46867" w14:textId="77777777" w:rsidR="00BB18BC" w:rsidRDefault="00BB18BC" w:rsidP="000B2583">
      <w:pPr>
        <w:jc w:val="center"/>
      </w:pPr>
    </w:p>
    <w:p w14:paraId="5285F396" w14:textId="77777777" w:rsidR="00BB18BC" w:rsidRDefault="00BB18BC" w:rsidP="000B2583">
      <w:pPr>
        <w:jc w:val="center"/>
      </w:pPr>
    </w:p>
    <w:p w14:paraId="77DE95DC" w14:textId="77777777" w:rsidR="00BB18BC" w:rsidRDefault="00BB18BC" w:rsidP="000B2583">
      <w:pPr>
        <w:jc w:val="center"/>
      </w:pPr>
    </w:p>
    <w:p w14:paraId="312806FE" w14:textId="77777777" w:rsidR="00BB18BC" w:rsidRDefault="00BB18BC" w:rsidP="000B2583">
      <w:pPr>
        <w:jc w:val="center"/>
      </w:pPr>
    </w:p>
    <w:p w14:paraId="67A111AB" w14:textId="77777777" w:rsidR="000B2583" w:rsidRDefault="000B2583" w:rsidP="000B2583">
      <w:pPr>
        <w:jc w:val="center"/>
      </w:pPr>
    </w:p>
    <w:p w14:paraId="576D6ABA" w14:textId="77777777" w:rsidR="00CE0882" w:rsidRDefault="00CE0882" w:rsidP="000B2583">
      <w:pPr>
        <w:pStyle w:val="TtulodoTrabalho"/>
      </w:pPr>
    </w:p>
    <w:p w14:paraId="1BA44FA4" w14:textId="77777777" w:rsidR="00CE0882" w:rsidRDefault="00CE0882" w:rsidP="000B2583">
      <w:pPr>
        <w:pStyle w:val="TtulodoTrabalho"/>
      </w:pPr>
    </w:p>
    <w:p w14:paraId="099019E7" w14:textId="77777777" w:rsidR="000028AB" w:rsidRDefault="00F54D1F" w:rsidP="000B2583">
      <w:pPr>
        <w:pStyle w:val="TtulodoTrabalho"/>
      </w:pPr>
      <w:r>
        <w:t>TÍTULO DO TRABALHO</w:t>
      </w:r>
      <w:r w:rsidR="00341089">
        <w:t xml:space="preserve">: </w:t>
      </w:r>
      <w:r w:rsidR="00045376" w:rsidRPr="0033225B">
        <w:rPr>
          <w:caps w:val="0"/>
        </w:rPr>
        <w:t>Subtítulo</w:t>
      </w:r>
    </w:p>
    <w:p w14:paraId="783E65CB" w14:textId="77777777" w:rsidR="00F54D1F" w:rsidRPr="00606253" w:rsidRDefault="00F54D1F" w:rsidP="00045376">
      <w:pPr>
        <w:ind w:firstLine="0"/>
        <w:jc w:val="center"/>
      </w:pPr>
    </w:p>
    <w:p w14:paraId="0CD40367" w14:textId="3F61A56B" w:rsidR="00DB2348" w:rsidRPr="00564144" w:rsidRDefault="00423B9D" w:rsidP="00DB2348">
      <w:pPr>
        <w:pStyle w:val="EstiloNotadeMonografiaNegrito"/>
        <w:spacing w:line="240" w:lineRule="auto"/>
        <w:rPr>
          <w:sz w:val="24"/>
        </w:rPr>
      </w:pPr>
      <w:r>
        <w:rPr>
          <w:sz w:val="24"/>
        </w:rPr>
        <w:t xml:space="preserve">Trabalho </w:t>
      </w:r>
      <w:r w:rsidR="00D41A6D">
        <w:rPr>
          <w:sz w:val="24"/>
        </w:rPr>
        <w:t xml:space="preserve">Situação Aprendizagem </w:t>
      </w:r>
      <w:r w:rsidR="001E2F9C">
        <w:rPr>
          <w:sz w:val="24"/>
        </w:rPr>
        <w:t xml:space="preserve">para </w:t>
      </w:r>
      <w:r w:rsidR="001E2F9C" w:rsidRPr="00564144">
        <w:rPr>
          <w:sz w:val="24"/>
        </w:rPr>
        <w:t>apresentação</w:t>
      </w:r>
      <w:r w:rsidR="00B23E6C" w:rsidRPr="00564144">
        <w:rPr>
          <w:sz w:val="24"/>
        </w:rPr>
        <w:t xml:space="preserve"> </w:t>
      </w:r>
      <w:r w:rsidR="00DB2348" w:rsidRPr="00564144">
        <w:rPr>
          <w:sz w:val="24"/>
        </w:rPr>
        <w:t xml:space="preserve">ao Curso Técnico </w:t>
      </w:r>
      <w:r w:rsidR="00D41A6D">
        <w:rPr>
          <w:sz w:val="24"/>
        </w:rPr>
        <w:t xml:space="preserve">Desenvolvimento de Sistemas </w:t>
      </w:r>
      <w:r w:rsidR="00DB2348" w:rsidRPr="00564144">
        <w:rPr>
          <w:sz w:val="24"/>
        </w:rPr>
        <w:t xml:space="preserve">do </w:t>
      </w:r>
      <w:r w:rsidR="00D41A6D">
        <w:rPr>
          <w:sz w:val="24"/>
        </w:rPr>
        <w:t xml:space="preserve">Serviço Nacional de Aprendizagem Industrial (SENAI) </w:t>
      </w:r>
      <w:r w:rsidR="00DB2348" w:rsidRPr="00564144">
        <w:rPr>
          <w:sz w:val="24"/>
        </w:rPr>
        <w:t xml:space="preserve">– </w:t>
      </w:r>
      <w:r w:rsidR="00D41A6D">
        <w:rPr>
          <w:sz w:val="24"/>
        </w:rPr>
        <w:t xml:space="preserve">São José do Pinhais </w:t>
      </w:r>
      <w:r w:rsidR="00DB2348" w:rsidRPr="00564144">
        <w:rPr>
          <w:sz w:val="24"/>
        </w:rPr>
        <w:t>- Paraná</w:t>
      </w:r>
      <w:r w:rsidR="00ED0A81" w:rsidRPr="00564144">
        <w:rPr>
          <w:sz w:val="24"/>
        </w:rPr>
        <w:t>,</w:t>
      </w:r>
      <w:r w:rsidR="00B23E6C" w:rsidRPr="00564144">
        <w:rPr>
          <w:sz w:val="24"/>
        </w:rPr>
        <w:t xml:space="preserve"> como </w:t>
      </w:r>
      <w:r w:rsidR="00DB2348" w:rsidRPr="00564144">
        <w:rPr>
          <w:sz w:val="24"/>
        </w:rPr>
        <w:t xml:space="preserve">parte das exigências para obtenção </w:t>
      </w:r>
      <w:r w:rsidR="00B23E6C" w:rsidRPr="00564144">
        <w:rPr>
          <w:sz w:val="24"/>
        </w:rPr>
        <w:t xml:space="preserve">do grau de </w:t>
      </w:r>
      <w:r w:rsidR="00DB2348" w:rsidRPr="00564144">
        <w:rPr>
          <w:sz w:val="24"/>
        </w:rPr>
        <w:t xml:space="preserve">Técnico em </w:t>
      </w:r>
      <w:r w:rsidR="00D41A6D">
        <w:rPr>
          <w:sz w:val="24"/>
        </w:rPr>
        <w:t>Desenvolvimento de Sistemas</w:t>
      </w:r>
      <w:r w:rsidR="00BD656F" w:rsidRPr="00564144">
        <w:rPr>
          <w:sz w:val="24"/>
        </w:rPr>
        <w:t>.</w:t>
      </w:r>
      <w:r w:rsidR="00341089" w:rsidRPr="00564144">
        <w:rPr>
          <w:sz w:val="24"/>
        </w:rPr>
        <w:t xml:space="preserve"> </w:t>
      </w:r>
    </w:p>
    <w:p w14:paraId="3C933433" w14:textId="77777777" w:rsidR="00DB2348" w:rsidRPr="00564144" w:rsidRDefault="00DB2348" w:rsidP="00DB2348">
      <w:pPr>
        <w:pStyle w:val="EstiloNotadeMonografiaNegrito"/>
        <w:spacing w:line="240" w:lineRule="auto"/>
        <w:rPr>
          <w:sz w:val="24"/>
        </w:rPr>
      </w:pPr>
    </w:p>
    <w:p w14:paraId="764661B0" w14:textId="77777777" w:rsidR="00F54D1F" w:rsidRPr="00564144" w:rsidRDefault="00F54D1F" w:rsidP="00DB2348">
      <w:pPr>
        <w:pStyle w:val="EstiloNotadeMonografiaNegrito"/>
        <w:spacing w:line="240" w:lineRule="auto"/>
        <w:rPr>
          <w:sz w:val="24"/>
        </w:rPr>
      </w:pPr>
      <w:r w:rsidRPr="00564144">
        <w:rPr>
          <w:sz w:val="24"/>
        </w:rPr>
        <w:t xml:space="preserve">Orientador: </w:t>
      </w:r>
      <w:r w:rsidR="00423B9D" w:rsidRPr="00423B9D">
        <w:rPr>
          <w:color w:val="FF0000"/>
          <w:sz w:val="24"/>
        </w:rPr>
        <w:t xml:space="preserve">Prof. </w:t>
      </w:r>
      <w:r w:rsidRPr="00423B9D">
        <w:rPr>
          <w:color w:val="FF0000"/>
          <w:sz w:val="24"/>
        </w:rPr>
        <w:t xml:space="preserve">Nome do </w:t>
      </w:r>
      <w:r w:rsidR="00D049E7" w:rsidRPr="00423B9D">
        <w:rPr>
          <w:color w:val="FF0000"/>
          <w:sz w:val="24"/>
        </w:rPr>
        <w:t>O</w:t>
      </w:r>
      <w:r w:rsidRPr="00423B9D">
        <w:rPr>
          <w:color w:val="FF0000"/>
          <w:sz w:val="24"/>
        </w:rPr>
        <w:t>rientador</w:t>
      </w:r>
    </w:p>
    <w:p w14:paraId="051EA2FD" w14:textId="77777777" w:rsidR="00B9347B" w:rsidRPr="00564144" w:rsidRDefault="00B9347B" w:rsidP="000028AB">
      <w:pPr>
        <w:ind w:firstLine="0"/>
      </w:pPr>
    </w:p>
    <w:p w14:paraId="035F75BE" w14:textId="77777777" w:rsidR="002B347D" w:rsidRDefault="002B347D" w:rsidP="000028AB">
      <w:pPr>
        <w:ind w:firstLine="0"/>
      </w:pPr>
    </w:p>
    <w:p w14:paraId="0034A57C" w14:textId="77777777" w:rsidR="000B2583" w:rsidRDefault="000B2583" w:rsidP="00DB2348">
      <w:pPr>
        <w:pStyle w:val="LocaleAno"/>
        <w:spacing w:before="140"/>
        <w:rPr>
          <w:b/>
        </w:rPr>
      </w:pPr>
    </w:p>
    <w:p w14:paraId="7EBD4702" w14:textId="77777777" w:rsidR="000B2583" w:rsidRDefault="000B2583" w:rsidP="00DB2348">
      <w:pPr>
        <w:pStyle w:val="LocaleAno"/>
        <w:spacing w:before="140"/>
        <w:rPr>
          <w:b/>
        </w:rPr>
      </w:pPr>
    </w:p>
    <w:p w14:paraId="3E5A0413" w14:textId="77777777" w:rsidR="000B2583" w:rsidRDefault="000B2583" w:rsidP="00DB2348">
      <w:pPr>
        <w:pStyle w:val="LocaleAno"/>
        <w:spacing w:before="140"/>
        <w:rPr>
          <w:b/>
        </w:rPr>
      </w:pPr>
    </w:p>
    <w:p w14:paraId="1E5B27CB" w14:textId="77777777" w:rsidR="000B2583" w:rsidRDefault="000B2583" w:rsidP="00DB2348">
      <w:pPr>
        <w:pStyle w:val="LocaleAno"/>
        <w:spacing w:before="140"/>
        <w:rPr>
          <w:b/>
        </w:rPr>
      </w:pPr>
    </w:p>
    <w:p w14:paraId="2A1256E3" w14:textId="77777777" w:rsidR="00DB2348" w:rsidRPr="00907CC5" w:rsidRDefault="00FE5A07" w:rsidP="00CE0882">
      <w:pPr>
        <w:pStyle w:val="LocaleAno"/>
        <w:spacing w:before="180"/>
        <w:rPr>
          <w:b/>
        </w:rPr>
      </w:pPr>
      <w:r>
        <w:rPr>
          <w:b/>
        </w:rPr>
        <w:t>CIDADE</w:t>
      </w:r>
    </w:p>
    <w:p w14:paraId="1C9C0886" w14:textId="77777777" w:rsidR="00E6736A" w:rsidRDefault="00FE5A07" w:rsidP="00DB2348">
      <w:pPr>
        <w:pStyle w:val="LocaleAno"/>
        <w:rPr>
          <w:b/>
          <w:color w:val="FF0000"/>
        </w:rPr>
      </w:pPr>
      <w:r>
        <w:rPr>
          <w:b/>
        </w:rPr>
        <w:t>ANO</w:t>
      </w:r>
    </w:p>
    <w:p w14:paraId="28FFD027" w14:textId="77777777" w:rsidR="00937E70" w:rsidRDefault="00937E70" w:rsidP="00E265DD">
      <w:pPr>
        <w:pStyle w:val="NomedoAutor"/>
        <w:rPr>
          <w:b/>
        </w:rPr>
      </w:pPr>
      <w:r w:rsidRPr="00937E70">
        <w:rPr>
          <w:b/>
        </w:rPr>
        <w:lastRenderedPageBreak/>
        <w:t>TERMO DE APROVAÇÃO</w:t>
      </w:r>
    </w:p>
    <w:p w14:paraId="78E128FA" w14:textId="77777777" w:rsidR="00937E70" w:rsidRPr="00937E70" w:rsidRDefault="00937E70" w:rsidP="00E265DD">
      <w:pPr>
        <w:pStyle w:val="NomedoAutor"/>
        <w:rPr>
          <w:b/>
        </w:rPr>
      </w:pPr>
    </w:p>
    <w:p w14:paraId="70EE0397" w14:textId="77777777" w:rsidR="00937E70" w:rsidRDefault="00937E70" w:rsidP="00E265DD">
      <w:pPr>
        <w:pStyle w:val="NomedoAutor"/>
      </w:pPr>
    </w:p>
    <w:p w14:paraId="760CB2F6" w14:textId="77777777" w:rsidR="00E265DD" w:rsidRPr="00937E70" w:rsidRDefault="00E6736A" w:rsidP="00E265DD">
      <w:pPr>
        <w:pStyle w:val="NomedoAutor"/>
        <w:rPr>
          <w:b/>
        </w:rPr>
      </w:pPr>
      <w:r w:rsidRPr="00937E70">
        <w:rPr>
          <w:b/>
        </w:rPr>
        <w:t xml:space="preserve">NOME </w:t>
      </w:r>
      <w:r w:rsidR="00E265DD" w:rsidRPr="00937E70">
        <w:rPr>
          <w:b/>
        </w:rPr>
        <w:t>do autor</w:t>
      </w:r>
      <w:r w:rsidRPr="00937E70">
        <w:rPr>
          <w:b/>
        </w:rPr>
        <w:t xml:space="preserve"> </w:t>
      </w:r>
    </w:p>
    <w:p w14:paraId="603A71FD" w14:textId="77777777" w:rsidR="00A6796D" w:rsidRDefault="00A6796D" w:rsidP="00311EF8"/>
    <w:p w14:paraId="3D33E308" w14:textId="77777777" w:rsidR="00A6796D" w:rsidRDefault="00A6796D" w:rsidP="00311EF8"/>
    <w:p w14:paraId="0A9987DF" w14:textId="77777777" w:rsidR="00E6736A" w:rsidRDefault="00E6736A" w:rsidP="000028AB">
      <w:pPr>
        <w:pStyle w:val="TtulodoTrabalho"/>
      </w:pPr>
      <w:r>
        <w:t xml:space="preserve">TÍTULO DO TRABALHO: </w:t>
      </w:r>
      <w:r w:rsidR="00E265DD">
        <w:t>S</w:t>
      </w:r>
      <w:r w:rsidR="00045376">
        <w:rPr>
          <w:caps w:val="0"/>
        </w:rPr>
        <w:t>ubtítulo</w:t>
      </w:r>
    </w:p>
    <w:p w14:paraId="3EFE20F2" w14:textId="77777777" w:rsidR="00E6736A" w:rsidRDefault="00E6736A" w:rsidP="00FA35FB">
      <w:pPr>
        <w:ind w:firstLine="0"/>
        <w:jc w:val="center"/>
      </w:pPr>
    </w:p>
    <w:p w14:paraId="3642C0D3" w14:textId="77777777" w:rsidR="00937E70" w:rsidRDefault="00937E70" w:rsidP="00FA35FB">
      <w:pPr>
        <w:ind w:firstLine="0"/>
        <w:jc w:val="center"/>
      </w:pPr>
    </w:p>
    <w:p w14:paraId="39EC417C" w14:textId="5ACD281C" w:rsidR="00937E70" w:rsidRPr="00937E70" w:rsidRDefault="00937E70" w:rsidP="00937E70">
      <w:pPr>
        <w:autoSpaceDE w:val="0"/>
        <w:autoSpaceDN w:val="0"/>
        <w:adjustRightInd w:val="0"/>
        <w:spacing w:line="240" w:lineRule="auto"/>
        <w:ind w:firstLine="0"/>
        <w:rPr>
          <w:rFonts w:cs="Arial"/>
        </w:rPr>
      </w:pPr>
      <w:r w:rsidRPr="00937E70">
        <w:rPr>
          <w:rFonts w:cs="Arial"/>
        </w:rPr>
        <w:t>Trabalho de conclusão de curso aprovado como requisito parcial para a obtenção do</w:t>
      </w:r>
      <w:r>
        <w:rPr>
          <w:rFonts w:cs="Arial"/>
        </w:rPr>
        <w:t xml:space="preserve"> </w:t>
      </w:r>
      <w:r w:rsidRPr="00937E70">
        <w:rPr>
          <w:rFonts w:cs="Arial"/>
        </w:rPr>
        <w:t xml:space="preserve">grau de </w:t>
      </w:r>
      <w:r>
        <w:rPr>
          <w:rFonts w:cs="Arial"/>
        </w:rPr>
        <w:t xml:space="preserve">Técnico de </w:t>
      </w:r>
      <w:r w:rsidR="001E2F9C">
        <w:rPr>
          <w:rFonts w:cs="Arial"/>
        </w:rPr>
        <w:t>Desenvolvimento de Sistemas</w:t>
      </w:r>
      <w:r>
        <w:rPr>
          <w:rFonts w:cs="Arial"/>
        </w:rPr>
        <w:t xml:space="preserve"> do Curso Técnico </w:t>
      </w:r>
      <w:r w:rsidR="001E2F9C">
        <w:rPr>
          <w:rFonts w:cs="Arial"/>
        </w:rPr>
        <w:t>Desenvolvimento d</w:t>
      </w:r>
      <w:r w:rsidR="00564144">
        <w:rPr>
          <w:rFonts w:cs="Arial"/>
        </w:rPr>
        <w:t>e</w:t>
      </w:r>
      <w:r w:rsidR="001E2F9C">
        <w:rPr>
          <w:rFonts w:cs="Arial"/>
        </w:rPr>
        <w:t xml:space="preserve"> Sistemas do Serviço Nacional de Aprendizagem Industrial (SENAI) </w:t>
      </w:r>
      <w:r w:rsidRPr="00937E70">
        <w:rPr>
          <w:rFonts w:cs="Arial"/>
        </w:rPr>
        <w:t>pela</w:t>
      </w:r>
      <w:r>
        <w:rPr>
          <w:rFonts w:cs="Arial"/>
        </w:rPr>
        <w:t xml:space="preserve"> </w:t>
      </w:r>
      <w:r w:rsidRPr="00937E70">
        <w:rPr>
          <w:rFonts w:cs="Arial"/>
        </w:rPr>
        <w:t>seguinte banca examinadora:</w:t>
      </w:r>
    </w:p>
    <w:p w14:paraId="3798FBED" w14:textId="77777777" w:rsidR="00E6736A" w:rsidRPr="00937E70" w:rsidRDefault="00E6736A" w:rsidP="00937E70">
      <w:pPr>
        <w:ind w:firstLine="0"/>
        <w:jc w:val="center"/>
      </w:pPr>
    </w:p>
    <w:p w14:paraId="030590B0" w14:textId="77777777" w:rsidR="00937E70" w:rsidRDefault="00937E70" w:rsidP="00937E70">
      <w:pPr>
        <w:autoSpaceDE w:val="0"/>
        <w:autoSpaceDN w:val="0"/>
        <w:adjustRightInd w:val="0"/>
        <w:spacing w:line="240" w:lineRule="auto"/>
        <w:ind w:firstLine="0"/>
        <w:jc w:val="center"/>
        <w:rPr>
          <w:rFonts w:cs="Arial"/>
          <w:b/>
          <w:bCs/>
        </w:rPr>
      </w:pPr>
      <w:r w:rsidRPr="00937E70">
        <w:rPr>
          <w:rFonts w:cs="Arial"/>
          <w:b/>
          <w:bCs/>
        </w:rPr>
        <w:t xml:space="preserve">Coordenador do </w:t>
      </w:r>
      <w:r>
        <w:rPr>
          <w:rFonts w:cs="Arial"/>
          <w:b/>
          <w:bCs/>
        </w:rPr>
        <w:t>C</w:t>
      </w:r>
      <w:r w:rsidRPr="00937E70">
        <w:rPr>
          <w:rFonts w:cs="Arial"/>
          <w:b/>
          <w:bCs/>
        </w:rPr>
        <w:t>urso</w:t>
      </w:r>
    </w:p>
    <w:p w14:paraId="078C5E66" w14:textId="77777777" w:rsidR="00937E70" w:rsidRDefault="00937E70" w:rsidP="00937E70">
      <w:pPr>
        <w:autoSpaceDE w:val="0"/>
        <w:autoSpaceDN w:val="0"/>
        <w:adjustRightInd w:val="0"/>
        <w:spacing w:line="240" w:lineRule="auto"/>
        <w:ind w:firstLine="0"/>
        <w:jc w:val="center"/>
        <w:rPr>
          <w:rFonts w:cs="Arial"/>
          <w:b/>
          <w:bCs/>
        </w:rPr>
      </w:pPr>
    </w:p>
    <w:p w14:paraId="2F0E13D9" w14:textId="77777777" w:rsidR="00937E70" w:rsidRPr="00937E70" w:rsidRDefault="00937E70" w:rsidP="00937E70">
      <w:pPr>
        <w:autoSpaceDE w:val="0"/>
        <w:autoSpaceDN w:val="0"/>
        <w:adjustRightInd w:val="0"/>
        <w:spacing w:line="240" w:lineRule="auto"/>
        <w:ind w:firstLine="0"/>
        <w:jc w:val="center"/>
        <w:rPr>
          <w:rFonts w:cs="Arial"/>
          <w:b/>
          <w:bCs/>
        </w:rPr>
      </w:pPr>
    </w:p>
    <w:p w14:paraId="4A1C3D6B" w14:textId="77777777" w:rsidR="00937E70" w:rsidRDefault="00937E70" w:rsidP="00937E70">
      <w:pPr>
        <w:pStyle w:val="NotadeMonografia"/>
        <w:tabs>
          <w:tab w:val="left" w:pos="5940"/>
        </w:tabs>
        <w:ind w:hanging="4536"/>
        <w:jc w:val="center"/>
        <w:rPr>
          <w:u w:val="single"/>
        </w:rPr>
      </w:pPr>
      <w:r w:rsidRPr="00AA7119">
        <w:rPr>
          <w:u w:val="single"/>
        </w:rPr>
        <w:t>__________________________________</w:t>
      </w:r>
    </w:p>
    <w:p w14:paraId="386D1B69" w14:textId="77777777" w:rsidR="00937E70" w:rsidRPr="00937E70" w:rsidRDefault="00FE5A07" w:rsidP="00937E70">
      <w:pPr>
        <w:autoSpaceDE w:val="0"/>
        <w:autoSpaceDN w:val="0"/>
        <w:adjustRightInd w:val="0"/>
        <w:spacing w:line="240" w:lineRule="auto"/>
        <w:ind w:firstLine="0"/>
        <w:jc w:val="center"/>
        <w:rPr>
          <w:rFonts w:cs="Arial"/>
        </w:rPr>
      </w:pPr>
      <w:r>
        <w:rPr>
          <w:rFonts w:cs="Arial"/>
        </w:rPr>
        <w:t>Nome Coordenadora</w:t>
      </w:r>
    </w:p>
    <w:p w14:paraId="4CC14BBB" w14:textId="77777777" w:rsidR="00937E70" w:rsidRDefault="00937E70" w:rsidP="00937E70">
      <w:pPr>
        <w:autoSpaceDE w:val="0"/>
        <w:autoSpaceDN w:val="0"/>
        <w:adjustRightInd w:val="0"/>
        <w:spacing w:line="240" w:lineRule="auto"/>
        <w:ind w:firstLine="0"/>
        <w:jc w:val="center"/>
        <w:rPr>
          <w:rFonts w:cs="Arial"/>
          <w:b/>
          <w:bCs/>
        </w:rPr>
      </w:pPr>
    </w:p>
    <w:p w14:paraId="2E8334CE" w14:textId="77777777" w:rsidR="007974F4" w:rsidRDefault="007974F4" w:rsidP="00937E70">
      <w:pPr>
        <w:autoSpaceDE w:val="0"/>
        <w:autoSpaceDN w:val="0"/>
        <w:adjustRightInd w:val="0"/>
        <w:spacing w:line="240" w:lineRule="auto"/>
        <w:ind w:firstLine="0"/>
        <w:jc w:val="center"/>
        <w:rPr>
          <w:rFonts w:cs="Arial"/>
          <w:b/>
          <w:bCs/>
        </w:rPr>
      </w:pPr>
    </w:p>
    <w:p w14:paraId="7A8D7D94" w14:textId="77777777" w:rsidR="00937E70" w:rsidRDefault="007974F4" w:rsidP="00937E70">
      <w:pPr>
        <w:autoSpaceDE w:val="0"/>
        <w:autoSpaceDN w:val="0"/>
        <w:adjustRightInd w:val="0"/>
        <w:spacing w:line="240" w:lineRule="auto"/>
        <w:ind w:firstLine="0"/>
        <w:jc w:val="center"/>
        <w:rPr>
          <w:rFonts w:cs="Arial"/>
          <w:b/>
          <w:bCs/>
        </w:rPr>
      </w:pPr>
      <w:r>
        <w:rPr>
          <w:rFonts w:cs="Arial"/>
          <w:b/>
          <w:bCs/>
        </w:rPr>
        <w:t>Banca E</w:t>
      </w:r>
      <w:r w:rsidR="00937E70" w:rsidRPr="00937E70">
        <w:rPr>
          <w:rFonts w:cs="Arial"/>
          <w:b/>
          <w:bCs/>
        </w:rPr>
        <w:t>xaminadora</w:t>
      </w:r>
    </w:p>
    <w:p w14:paraId="21178031" w14:textId="77777777" w:rsidR="00937E70" w:rsidRDefault="00937E70" w:rsidP="00937E70">
      <w:pPr>
        <w:autoSpaceDE w:val="0"/>
        <w:autoSpaceDN w:val="0"/>
        <w:adjustRightInd w:val="0"/>
        <w:spacing w:line="240" w:lineRule="auto"/>
        <w:ind w:firstLine="0"/>
        <w:jc w:val="center"/>
        <w:rPr>
          <w:rFonts w:cs="Arial"/>
          <w:b/>
          <w:bCs/>
        </w:rPr>
      </w:pPr>
    </w:p>
    <w:p w14:paraId="1D9DA128" w14:textId="77777777" w:rsidR="00937E70" w:rsidRPr="00937E70" w:rsidRDefault="00937E70" w:rsidP="00937E70">
      <w:pPr>
        <w:autoSpaceDE w:val="0"/>
        <w:autoSpaceDN w:val="0"/>
        <w:adjustRightInd w:val="0"/>
        <w:spacing w:line="240" w:lineRule="auto"/>
        <w:ind w:firstLine="0"/>
        <w:jc w:val="center"/>
        <w:rPr>
          <w:rFonts w:cs="Arial"/>
          <w:b/>
          <w:bCs/>
        </w:rPr>
      </w:pPr>
    </w:p>
    <w:p w14:paraId="433C4EB4" w14:textId="77777777" w:rsidR="00937E70" w:rsidRPr="00937E70" w:rsidRDefault="00937E70" w:rsidP="00937E70">
      <w:pPr>
        <w:autoSpaceDE w:val="0"/>
        <w:autoSpaceDN w:val="0"/>
        <w:adjustRightInd w:val="0"/>
        <w:spacing w:line="240" w:lineRule="auto"/>
        <w:ind w:firstLine="0"/>
        <w:jc w:val="center"/>
        <w:rPr>
          <w:rFonts w:cs="Arial"/>
        </w:rPr>
      </w:pPr>
      <w:r w:rsidRPr="00937E70">
        <w:rPr>
          <w:rFonts w:cs="Arial"/>
        </w:rPr>
        <w:t>Assinatura do orientador</w:t>
      </w:r>
    </w:p>
    <w:p w14:paraId="7BA41AB1" w14:textId="77777777" w:rsidR="00937E70" w:rsidRDefault="00937E70" w:rsidP="00937E70">
      <w:pPr>
        <w:pStyle w:val="NotadeMonografia"/>
        <w:tabs>
          <w:tab w:val="left" w:pos="5940"/>
        </w:tabs>
        <w:ind w:hanging="4536"/>
        <w:jc w:val="center"/>
        <w:rPr>
          <w:u w:val="single"/>
        </w:rPr>
      </w:pPr>
      <w:r w:rsidRPr="00AA7119">
        <w:rPr>
          <w:u w:val="single"/>
        </w:rPr>
        <w:t>__________________________________</w:t>
      </w:r>
    </w:p>
    <w:p w14:paraId="61A0E731" w14:textId="77777777" w:rsidR="00937E70" w:rsidRDefault="00937E70" w:rsidP="00937E70">
      <w:pPr>
        <w:autoSpaceDE w:val="0"/>
        <w:autoSpaceDN w:val="0"/>
        <w:adjustRightInd w:val="0"/>
        <w:spacing w:line="240" w:lineRule="auto"/>
        <w:ind w:firstLine="0"/>
        <w:jc w:val="center"/>
        <w:rPr>
          <w:rFonts w:cs="Arial"/>
        </w:rPr>
      </w:pPr>
      <w:r w:rsidRPr="00937E70">
        <w:rPr>
          <w:rFonts w:cs="Arial"/>
        </w:rPr>
        <w:t>Prof. (orientador)</w:t>
      </w:r>
    </w:p>
    <w:p w14:paraId="74D23C68" w14:textId="77777777" w:rsidR="00937E70" w:rsidRDefault="00937E70" w:rsidP="00937E70">
      <w:pPr>
        <w:autoSpaceDE w:val="0"/>
        <w:autoSpaceDN w:val="0"/>
        <w:adjustRightInd w:val="0"/>
        <w:spacing w:line="240" w:lineRule="auto"/>
        <w:ind w:firstLine="0"/>
        <w:jc w:val="center"/>
        <w:rPr>
          <w:rFonts w:cs="Arial"/>
        </w:rPr>
      </w:pPr>
    </w:p>
    <w:p w14:paraId="40645A6B" w14:textId="77777777" w:rsidR="007974F4" w:rsidRPr="00937E70" w:rsidRDefault="007974F4" w:rsidP="00937E70">
      <w:pPr>
        <w:autoSpaceDE w:val="0"/>
        <w:autoSpaceDN w:val="0"/>
        <w:adjustRightInd w:val="0"/>
        <w:spacing w:line="240" w:lineRule="auto"/>
        <w:ind w:firstLine="0"/>
        <w:jc w:val="center"/>
        <w:rPr>
          <w:rFonts w:cs="Arial"/>
        </w:rPr>
      </w:pPr>
    </w:p>
    <w:p w14:paraId="64ED7F6E" w14:textId="77777777" w:rsidR="00937E70" w:rsidRDefault="00937E70" w:rsidP="00937E70">
      <w:pPr>
        <w:pStyle w:val="NotadeMonografia"/>
        <w:tabs>
          <w:tab w:val="left" w:pos="5940"/>
        </w:tabs>
        <w:ind w:hanging="4536"/>
        <w:jc w:val="center"/>
        <w:rPr>
          <w:u w:val="single"/>
        </w:rPr>
      </w:pPr>
      <w:r w:rsidRPr="00AA7119">
        <w:rPr>
          <w:u w:val="single"/>
        </w:rPr>
        <w:t>__________________________________</w:t>
      </w:r>
    </w:p>
    <w:p w14:paraId="063E8085" w14:textId="77777777" w:rsidR="00937E70" w:rsidRPr="00937E70" w:rsidRDefault="00937E70" w:rsidP="00937E70">
      <w:pPr>
        <w:autoSpaceDE w:val="0"/>
        <w:autoSpaceDN w:val="0"/>
        <w:adjustRightInd w:val="0"/>
        <w:spacing w:line="240" w:lineRule="auto"/>
        <w:ind w:firstLine="0"/>
        <w:jc w:val="center"/>
        <w:rPr>
          <w:rFonts w:cs="Arial"/>
        </w:rPr>
      </w:pPr>
      <w:r w:rsidRPr="00937E70">
        <w:rPr>
          <w:rFonts w:cs="Arial"/>
        </w:rPr>
        <w:t>Prof.</w:t>
      </w:r>
      <w:r w:rsidR="007974F4">
        <w:rPr>
          <w:rFonts w:cs="Arial"/>
        </w:rPr>
        <w:t>(Nome)</w:t>
      </w:r>
      <w:r w:rsidR="00FE5A07">
        <w:rPr>
          <w:rFonts w:cs="Arial"/>
        </w:rPr>
        <w:t xml:space="preserve"> - Membro</w:t>
      </w:r>
    </w:p>
    <w:p w14:paraId="26D534D3" w14:textId="77777777" w:rsidR="00937E70" w:rsidRDefault="00937E70" w:rsidP="00937E70">
      <w:pPr>
        <w:autoSpaceDE w:val="0"/>
        <w:autoSpaceDN w:val="0"/>
        <w:adjustRightInd w:val="0"/>
        <w:spacing w:line="240" w:lineRule="auto"/>
        <w:ind w:firstLine="0"/>
        <w:jc w:val="center"/>
        <w:rPr>
          <w:rFonts w:cs="Arial"/>
        </w:rPr>
      </w:pPr>
    </w:p>
    <w:p w14:paraId="5C585991" w14:textId="77777777" w:rsidR="007974F4" w:rsidRDefault="007974F4" w:rsidP="00937E70">
      <w:pPr>
        <w:autoSpaceDE w:val="0"/>
        <w:autoSpaceDN w:val="0"/>
        <w:adjustRightInd w:val="0"/>
        <w:spacing w:line="240" w:lineRule="auto"/>
        <w:ind w:firstLine="0"/>
        <w:jc w:val="center"/>
        <w:rPr>
          <w:rFonts w:cs="Arial"/>
        </w:rPr>
      </w:pPr>
    </w:p>
    <w:p w14:paraId="4471047D" w14:textId="77777777" w:rsidR="00937E70" w:rsidRPr="00937E70" w:rsidRDefault="00937E70" w:rsidP="00937E70">
      <w:pPr>
        <w:autoSpaceDE w:val="0"/>
        <w:autoSpaceDN w:val="0"/>
        <w:adjustRightInd w:val="0"/>
        <w:spacing w:line="240" w:lineRule="auto"/>
        <w:ind w:firstLine="0"/>
        <w:jc w:val="center"/>
        <w:rPr>
          <w:rFonts w:cs="Arial"/>
        </w:rPr>
      </w:pPr>
      <w:r w:rsidRPr="00937E70">
        <w:rPr>
          <w:rFonts w:cs="Arial"/>
        </w:rPr>
        <w:t>Assinatura do professor</w:t>
      </w:r>
    </w:p>
    <w:p w14:paraId="3EC61011" w14:textId="77777777" w:rsidR="00937E70" w:rsidRDefault="00937E70" w:rsidP="00937E70">
      <w:pPr>
        <w:pStyle w:val="NotadeMonografia"/>
        <w:tabs>
          <w:tab w:val="left" w:pos="5940"/>
        </w:tabs>
        <w:ind w:hanging="4536"/>
        <w:jc w:val="center"/>
        <w:rPr>
          <w:u w:val="single"/>
        </w:rPr>
      </w:pPr>
      <w:r w:rsidRPr="00AA7119">
        <w:rPr>
          <w:u w:val="single"/>
        </w:rPr>
        <w:t>__________________________________</w:t>
      </w:r>
    </w:p>
    <w:p w14:paraId="4F634227" w14:textId="77777777" w:rsidR="00937E70" w:rsidRPr="00937E70" w:rsidRDefault="00937E70" w:rsidP="00937E70">
      <w:pPr>
        <w:autoSpaceDE w:val="0"/>
        <w:autoSpaceDN w:val="0"/>
        <w:adjustRightInd w:val="0"/>
        <w:spacing w:line="240" w:lineRule="auto"/>
        <w:ind w:firstLine="0"/>
        <w:jc w:val="center"/>
        <w:rPr>
          <w:rFonts w:cs="Arial"/>
        </w:rPr>
      </w:pPr>
      <w:r w:rsidRPr="00937E70">
        <w:rPr>
          <w:rFonts w:cs="Arial"/>
        </w:rPr>
        <w:t xml:space="preserve">Prof. </w:t>
      </w:r>
      <w:r w:rsidR="007974F4">
        <w:rPr>
          <w:rFonts w:cs="Arial"/>
        </w:rPr>
        <w:t>(Nome)</w:t>
      </w:r>
      <w:r w:rsidR="00FE5A07">
        <w:rPr>
          <w:rFonts w:cs="Arial"/>
        </w:rPr>
        <w:t xml:space="preserve"> - Membro</w:t>
      </w:r>
    </w:p>
    <w:p w14:paraId="2DEDB42D" w14:textId="77777777" w:rsidR="007974F4" w:rsidRDefault="007974F4" w:rsidP="00937E70">
      <w:pPr>
        <w:pStyle w:val="NotadeMonografia"/>
        <w:tabs>
          <w:tab w:val="left" w:pos="5940"/>
        </w:tabs>
        <w:ind w:hanging="4536"/>
        <w:jc w:val="center"/>
        <w:rPr>
          <w:b/>
          <w:bCs/>
          <w:color w:val="000000"/>
        </w:rPr>
      </w:pPr>
    </w:p>
    <w:p w14:paraId="2B9C27A9" w14:textId="0B889D15" w:rsidR="00FE5A07" w:rsidRDefault="00FE5A07" w:rsidP="00937E70">
      <w:pPr>
        <w:pStyle w:val="NotadeMonografia"/>
        <w:tabs>
          <w:tab w:val="left" w:pos="5940"/>
        </w:tabs>
        <w:ind w:hanging="4536"/>
        <w:jc w:val="center"/>
        <w:rPr>
          <w:b/>
          <w:bCs/>
          <w:color w:val="000000"/>
          <w:sz w:val="24"/>
        </w:rPr>
      </w:pPr>
    </w:p>
    <w:p w14:paraId="12FED91E" w14:textId="77777777" w:rsidR="001E2F9C" w:rsidRDefault="001E2F9C" w:rsidP="00937E70">
      <w:pPr>
        <w:pStyle w:val="NotadeMonografia"/>
        <w:tabs>
          <w:tab w:val="left" w:pos="5940"/>
        </w:tabs>
        <w:ind w:hanging="4536"/>
        <w:jc w:val="center"/>
        <w:rPr>
          <w:b/>
          <w:bCs/>
          <w:color w:val="000000"/>
          <w:sz w:val="24"/>
        </w:rPr>
      </w:pPr>
    </w:p>
    <w:p w14:paraId="538F38C7" w14:textId="77777777" w:rsidR="00CF577A" w:rsidRDefault="007974F4" w:rsidP="00FE5A07">
      <w:pPr>
        <w:pStyle w:val="NotadeMonografia"/>
        <w:tabs>
          <w:tab w:val="left" w:pos="5940"/>
        </w:tabs>
        <w:ind w:hanging="4536"/>
        <w:jc w:val="center"/>
        <w:rPr>
          <w:b/>
          <w:bCs/>
          <w:color w:val="FF0000"/>
          <w:sz w:val="24"/>
        </w:rPr>
        <w:sectPr w:rsidR="00CF577A" w:rsidSect="00907CC5">
          <w:headerReference w:type="default" r:id="rId12"/>
          <w:footerReference w:type="even" r:id="rId13"/>
          <w:pgSz w:w="11906" w:h="16838" w:code="9"/>
          <w:pgMar w:top="1701" w:right="1134" w:bottom="1134" w:left="1701" w:header="709" w:footer="709" w:gutter="0"/>
          <w:pgNumType w:start="0"/>
          <w:cols w:space="708"/>
          <w:docGrid w:linePitch="360"/>
        </w:sectPr>
      </w:pPr>
      <w:r w:rsidRPr="00E24882">
        <w:rPr>
          <w:b/>
          <w:bCs/>
          <w:color w:val="FF0000"/>
          <w:sz w:val="24"/>
        </w:rPr>
        <w:t xml:space="preserve">Curitiba, </w:t>
      </w:r>
      <w:r w:rsidR="00BB31C3" w:rsidRPr="00E24882">
        <w:rPr>
          <w:b/>
          <w:bCs/>
          <w:color w:val="FF0000"/>
          <w:sz w:val="24"/>
        </w:rPr>
        <w:t>22</w:t>
      </w:r>
      <w:r w:rsidR="00937E70" w:rsidRPr="00E24882">
        <w:rPr>
          <w:b/>
          <w:bCs/>
          <w:color w:val="FF0000"/>
          <w:sz w:val="24"/>
        </w:rPr>
        <w:t xml:space="preserve"> de </w:t>
      </w:r>
      <w:r w:rsidR="00BB31C3" w:rsidRPr="00E24882">
        <w:rPr>
          <w:b/>
          <w:bCs/>
          <w:color w:val="FF0000"/>
          <w:sz w:val="24"/>
        </w:rPr>
        <w:t>novembro</w:t>
      </w:r>
      <w:r w:rsidR="00937E70" w:rsidRPr="00E24882">
        <w:rPr>
          <w:b/>
          <w:bCs/>
          <w:color w:val="FF0000"/>
          <w:sz w:val="24"/>
        </w:rPr>
        <w:t xml:space="preserve"> de 20</w:t>
      </w:r>
      <w:r w:rsidR="006D5C52">
        <w:rPr>
          <w:b/>
          <w:bCs/>
          <w:color w:val="FF0000"/>
          <w:sz w:val="24"/>
        </w:rPr>
        <w:t>20</w:t>
      </w:r>
      <w:r w:rsidRPr="00E24882">
        <w:rPr>
          <w:b/>
          <w:bCs/>
          <w:color w:val="FF0000"/>
          <w:sz w:val="24"/>
        </w:rPr>
        <w:t>.</w:t>
      </w:r>
    </w:p>
    <w:p w14:paraId="3F308830" w14:textId="77777777" w:rsidR="00A6796D" w:rsidRPr="00FA6127" w:rsidRDefault="006D798F" w:rsidP="0007767C">
      <w:pPr>
        <w:pStyle w:val="NotadeMonografia"/>
        <w:tabs>
          <w:tab w:val="left" w:pos="5940"/>
        </w:tabs>
        <w:ind w:hanging="4536"/>
        <w:jc w:val="center"/>
        <w:rPr>
          <w:b/>
        </w:rPr>
      </w:pPr>
      <w:r w:rsidRPr="00FA6127">
        <w:rPr>
          <w:b/>
        </w:rPr>
        <w:lastRenderedPageBreak/>
        <w:t>Dedicatória (opcional)</w:t>
      </w:r>
    </w:p>
    <w:p w14:paraId="43E579A5" w14:textId="77777777" w:rsidR="006D798F" w:rsidRDefault="006D798F" w:rsidP="00EF09F8">
      <w:pPr>
        <w:pStyle w:val="Dedicatria"/>
      </w:pPr>
    </w:p>
    <w:p w14:paraId="55789179" w14:textId="77777777" w:rsidR="006D798F" w:rsidRDefault="006D798F" w:rsidP="00EF09F8">
      <w:pPr>
        <w:pStyle w:val="Dedicatria"/>
      </w:pPr>
    </w:p>
    <w:p w14:paraId="0D71A354" w14:textId="77777777" w:rsidR="006D798F" w:rsidRDefault="006D798F" w:rsidP="00EF09F8">
      <w:pPr>
        <w:pStyle w:val="Dedicatria"/>
      </w:pPr>
    </w:p>
    <w:p w14:paraId="5B939538" w14:textId="77777777" w:rsidR="006D798F" w:rsidRDefault="006D798F" w:rsidP="00EF09F8">
      <w:pPr>
        <w:pStyle w:val="Dedicatria"/>
      </w:pPr>
    </w:p>
    <w:p w14:paraId="47D07F07" w14:textId="77777777" w:rsidR="006D798F" w:rsidRDefault="006D798F" w:rsidP="00EF09F8">
      <w:pPr>
        <w:pStyle w:val="Dedicatria"/>
      </w:pPr>
    </w:p>
    <w:p w14:paraId="24A608C9" w14:textId="77777777" w:rsidR="006D798F" w:rsidRDefault="006D798F" w:rsidP="00EF09F8">
      <w:pPr>
        <w:pStyle w:val="Dedicatria"/>
      </w:pPr>
    </w:p>
    <w:p w14:paraId="10ABC750" w14:textId="77777777" w:rsidR="006D798F" w:rsidRDefault="006D798F" w:rsidP="00EF09F8">
      <w:pPr>
        <w:pStyle w:val="Dedicatria"/>
      </w:pPr>
    </w:p>
    <w:p w14:paraId="2909F5B2" w14:textId="77777777" w:rsidR="006D798F" w:rsidRDefault="006D798F" w:rsidP="00EF09F8">
      <w:pPr>
        <w:pStyle w:val="Dedicatria"/>
      </w:pPr>
    </w:p>
    <w:p w14:paraId="7E2378E3" w14:textId="77777777" w:rsidR="006D798F" w:rsidRDefault="006D798F" w:rsidP="00EF09F8">
      <w:pPr>
        <w:pStyle w:val="Dedicatria"/>
      </w:pPr>
    </w:p>
    <w:p w14:paraId="31E1AAC1" w14:textId="77777777" w:rsidR="006D798F" w:rsidRDefault="006D798F" w:rsidP="00EF09F8">
      <w:pPr>
        <w:pStyle w:val="Dedicatria"/>
      </w:pPr>
    </w:p>
    <w:p w14:paraId="3960858E" w14:textId="77777777" w:rsidR="006D798F" w:rsidRDefault="006D798F" w:rsidP="00EF09F8">
      <w:pPr>
        <w:pStyle w:val="Dedicatria"/>
      </w:pPr>
    </w:p>
    <w:p w14:paraId="46F07173" w14:textId="77777777" w:rsidR="006D798F" w:rsidRDefault="006D798F" w:rsidP="00EF09F8">
      <w:pPr>
        <w:pStyle w:val="Dedicatria"/>
      </w:pPr>
    </w:p>
    <w:p w14:paraId="113D32F4" w14:textId="77777777" w:rsidR="006D798F" w:rsidRDefault="006D798F" w:rsidP="00EF09F8">
      <w:pPr>
        <w:pStyle w:val="Dedicatria"/>
      </w:pPr>
    </w:p>
    <w:p w14:paraId="73D87CE0" w14:textId="77777777" w:rsidR="006D798F" w:rsidRDefault="006D798F" w:rsidP="00EF09F8">
      <w:pPr>
        <w:pStyle w:val="Dedicatria"/>
      </w:pPr>
    </w:p>
    <w:p w14:paraId="533B8D18" w14:textId="77777777" w:rsidR="006D798F" w:rsidRDefault="006D798F" w:rsidP="00EF09F8">
      <w:pPr>
        <w:pStyle w:val="Dedicatria"/>
      </w:pPr>
    </w:p>
    <w:p w14:paraId="2EA0A4F7" w14:textId="77777777" w:rsidR="006D798F" w:rsidRDefault="006D798F" w:rsidP="00EF09F8">
      <w:pPr>
        <w:pStyle w:val="Dedicatria"/>
      </w:pPr>
    </w:p>
    <w:p w14:paraId="63E56A00" w14:textId="77777777" w:rsidR="006D798F" w:rsidRDefault="006D798F" w:rsidP="00EF09F8">
      <w:pPr>
        <w:pStyle w:val="Dedicatria"/>
      </w:pPr>
    </w:p>
    <w:p w14:paraId="73206CC5" w14:textId="77777777" w:rsidR="006D798F" w:rsidRDefault="006D798F" w:rsidP="00EF09F8">
      <w:pPr>
        <w:pStyle w:val="Dedicatria"/>
      </w:pPr>
    </w:p>
    <w:p w14:paraId="3DF9BB8D" w14:textId="77777777" w:rsidR="006D798F" w:rsidRDefault="006D798F" w:rsidP="00EF09F8">
      <w:pPr>
        <w:pStyle w:val="Dedicatria"/>
      </w:pPr>
    </w:p>
    <w:p w14:paraId="309CDEF9" w14:textId="77777777" w:rsidR="006D798F" w:rsidRDefault="006D798F" w:rsidP="00EF09F8">
      <w:pPr>
        <w:pStyle w:val="Dedicatria"/>
      </w:pPr>
    </w:p>
    <w:p w14:paraId="0D22CCA1" w14:textId="77777777" w:rsidR="006D798F" w:rsidRDefault="006D798F" w:rsidP="00EF09F8">
      <w:pPr>
        <w:pStyle w:val="Dedicatria"/>
      </w:pPr>
    </w:p>
    <w:p w14:paraId="0B10EB9F" w14:textId="77777777" w:rsidR="006D798F" w:rsidRDefault="006D798F" w:rsidP="00EF09F8">
      <w:pPr>
        <w:pStyle w:val="Dedicatria"/>
      </w:pPr>
    </w:p>
    <w:p w14:paraId="232BEFE8" w14:textId="77777777" w:rsidR="006D798F" w:rsidRDefault="006D798F" w:rsidP="00EF09F8">
      <w:pPr>
        <w:pStyle w:val="Dedicatria"/>
      </w:pPr>
    </w:p>
    <w:p w14:paraId="679F5326" w14:textId="77777777" w:rsidR="006D798F" w:rsidRDefault="006D798F" w:rsidP="00EF09F8">
      <w:pPr>
        <w:pStyle w:val="Dedicatria"/>
      </w:pPr>
    </w:p>
    <w:p w14:paraId="6645B7A9" w14:textId="77777777" w:rsidR="006D798F" w:rsidRDefault="006D798F" w:rsidP="00EF09F8">
      <w:pPr>
        <w:pStyle w:val="Dedicatria"/>
      </w:pPr>
    </w:p>
    <w:p w14:paraId="1BA3CCF3" w14:textId="77777777" w:rsidR="006D798F" w:rsidRDefault="006D798F" w:rsidP="00EF09F8">
      <w:pPr>
        <w:pStyle w:val="Dedicatria"/>
      </w:pPr>
    </w:p>
    <w:p w14:paraId="75FA5819" w14:textId="77777777" w:rsidR="006D798F" w:rsidRDefault="006D798F" w:rsidP="00EF09F8">
      <w:pPr>
        <w:pStyle w:val="Dedicatria"/>
      </w:pPr>
    </w:p>
    <w:p w14:paraId="20129E69" w14:textId="77777777" w:rsidR="00A200BE" w:rsidRDefault="00A200BE" w:rsidP="00EF09F8">
      <w:pPr>
        <w:pStyle w:val="Dedicatria"/>
      </w:pPr>
    </w:p>
    <w:p w14:paraId="0553E835" w14:textId="77777777" w:rsidR="00A200BE" w:rsidRDefault="00A200BE" w:rsidP="00EF09F8">
      <w:pPr>
        <w:pStyle w:val="Dedicatria"/>
      </w:pPr>
    </w:p>
    <w:p w14:paraId="7EFFE65B" w14:textId="77777777" w:rsidR="00A200BE" w:rsidRPr="00A200BE" w:rsidRDefault="00A200BE" w:rsidP="00EF09F8">
      <w:pPr>
        <w:pStyle w:val="Dedicatria"/>
        <w:rPr>
          <w:b/>
        </w:rPr>
      </w:pPr>
      <w:r w:rsidRPr="00A200BE">
        <w:rPr>
          <w:b/>
        </w:rPr>
        <w:t>Exemplo:</w:t>
      </w:r>
    </w:p>
    <w:p w14:paraId="3A353E99" w14:textId="77777777" w:rsidR="00993B3C" w:rsidRPr="00A200BE" w:rsidRDefault="00A200BE" w:rsidP="00A200BE">
      <w:pPr>
        <w:autoSpaceDE w:val="0"/>
        <w:autoSpaceDN w:val="0"/>
        <w:adjustRightInd w:val="0"/>
        <w:spacing w:line="240" w:lineRule="auto"/>
        <w:ind w:left="5245" w:firstLine="0"/>
        <w:rPr>
          <w:rFonts w:cs="Arial"/>
        </w:rPr>
      </w:pPr>
      <w:r>
        <w:rPr>
          <w:rFonts w:cs="Arial"/>
        </w:rPr>
        <w:t>Dedico este trabalho a todos os amigos que me ajudaram e torceram por mim, em especial a minha esposa e filhos.</w:t>
      </w:r>
    </w:p>
    <w:p w14:paraId="27AF5212" w14:textId="77777777" w:rsidR="00D860D4" w:rsidRPr="00A200BE" w:rsidRDefault="00993B3C" w:rsidP="00A200BE">
      <w:pPr>
        <w:ind w:firstLine="0"/>
        <w:jc w:val="center"/>
        <w:rPr>
          <w:b/>
        </w:rPr>
      </w:pPr>
      <w:r>
        <w:br w:type="page"/>
      </w:r>
      <w:r w:rsidR="00D860D4" w:rsidRPr="00A200BE">
        <w:rPr>
          <w:b/>
        </w:rPr>
        <w:lastRenderedPageBreak/>
        <w:t>AGRADECIMENTOS</w:t>
      </w:r>
    </w:p>
    <w:p w14:paraId="0BEC31E4" w14:textId="77777777" w:rsidR="00201B16" w:rsidRDefault="00201B16" w:rsidP="00A200BE">
      <w:pPr>
        <w:ind w:firstLine="0"/>
        <w:jc w:val="center"/>
      </w:pPr>
    </w:p>
    <w:p w14:paraId="7F42B7E3" w14:textId="77777777" w:rsidR="00237A43" w:rsidRDefault="00237A43" w:rsidP="00237A43">
      <w:pPr>
        <w:ind w:firstLine="851"/>
      </w:pPr>
      <w:r>
        <w:t>Ao Professor Orientador, braço amigo de todas as etapas deste trabalho pela sua atenção e dedicação.</w:t>
      </w:r>
    </w:p>
    <w:p w14:paraId="3D958B48" w14:textId="77777777" w:rsidR="00237A43" w:rsidRDefault="00237A43" w:rsidP="00237A43">
      <w:pPr>
        <w:ind w:firstLine="851"/>
      </w:pPr>
      <w:r>
        <w:t>A minha família, pela confiança e motivação e compreensão pela ausência involuntária.</w:t>
      </w:r>
    </w:p>
    <w:p w14:paraId="2D0D20E6" w14:textId="77777777" w:rsidR="00237A43" w:rsidRDefault="00237A43" w:rsidP="00237A43">
      <w:pPr>
        <w:ind w:firstLine="851"/>
      </w:pPr>
      <w:r>
        <w:t>Aos amigos e colegas, pela força e pela vibração com o meu sucesso em relação a esta jornada.</w:t>
      </w:r>
    </w:p>
    <w:p w14:paraId="6BB3E5ED" w14:textId="77777777" w:rsidR="00237A43" w:rsidRDefault="00237A43" w:rsidP="00237A43">
      <w:pPr>
        <w:ind w:firstLine="851"/>
      </w:pPr>
      <w:r>
        <w:t>Aos professores e colegas de Curso, pois juntos trilhamos uma etapa importante de nossas vidas.</w:t>
      </w:r>
    </w:p>
    <w:p w14:paraId="6F88B526" w14:textId="77777777" w:rsidR="00237A43" w:rsidRDefault="00237A43" w:rsidP="00237A43">
      <w:pPr>
        <w:ind w:firstLine="851"/>
      </w:pPr>
      <w:r>
        <w:t>Aos profissionais entrevistados, pela concessão de informações valiosas para a realização deste estudo.</w:t>
      </w:r>
    </w:p>
    <w:p w14:paraId="6A9A5CFA" w14:textId="77777777" w:rsidR="00A200BE" w:rsidRDefault="00237A43" w:rsidP="00237A43">
      <w:pPr>
        <w:ind w:firstLine="851"/>
      </w:pPr>
      <w:r>
        <w:t>A todos que, com boa intenção, colaboraram para a realização e finalização deste trabalho e aos que não impediram a finalização deste estudo.</w:t>
      </w:r>
    </w:p>
    <w:p w14:paraId="3EEDCB7F" w14:textId="77777777" w:rsidR="00237A43" w:rsidRPr="00E265DD" w:rsidRDefault="00237A43" w:rsidP="00237A43">
      <w:pPr>
        <w:ind w:firstLine="0"/>
        <w:jc w:val="center"/>
      </w:pPr>
    </w:p>
    <w:p w14:paraId="43A49776" w14:textId="77777777" w:rsidR="00E265DD" w:rsidRPr="00201B16" w:rsidRDefault="00D860D4" w:rsidP="00A200BE">
      <w:pPr>
        <w:pStyle w:val="agradecimentos0"/>
        <w:ind w:firstLine="851"/>
        <w:jc w:val="both"/>
        <w:rPr>
          <w:color w:val="FF0000"/>
        </w:rPr>
      </w:pPr>
      <w:r w:rsidRPr="00201B16">
        <w:rPr>
          <w:color w:val="FF0000"/>
        </w:rPr>
        <w:t xml:space="preserve">Os agradecimentos devem ser dirigidos àqueles que contribuíram de maneira relevante à elaboração do trabalho, restringindo-se ao mínimo necessário, como instituições ou pessoas (profissionais, pesquisadores, orientadores, etc.). </w:t>
      </w:r>
    </w:p>
    <w:p w14:paraId="1C5358EB" w14:textId="77777777" w:rsidR="00503996" w:rsidRPr="00201B16" w:rsidRDefault="00D860D4" w:rsidP="00A200BE">
      <w:pPr>
        <w:pStyle w:val="agradecimentos0"/>
        <w:ind w:firstLine="851"/>
        <w:jc w:val="both"/>
        <w:rPr>
          <w:color w:val="FF0000"/>
        </w:rPr>
      </w:pPr>
      <w:r w:rsidRPr="00201B16">
        <w:rPr>
          <w:color w:val="FF0000"/>
        </w:rPr>
        <w:t>Os agradecimentos devem ser colocados de forma hierárquica</w:t>
      </w:r>
      <w:r w:rsidR="00503996" w:rsidRPr="00201B16">
        <w:rPr>
          <w:color w:val="FF0000"/>
        </w:rPr>
        <w:t xml:space="preserve"> de importância e para trabalhos financiados com recursos de instituições (CAPES, CNPq, FINEP, FAPERGS, etc.) os agradecimentos são obrigatórios a essas instituições.</w:t>
      </w:r>
    </w:p>
    <w:p w14:paraId="4486FB0C" w14:textId="77777777" w:rsidR="0035656A" w:rsidRPr="00311EF8" w:rsidRDefault="00900130" w:rsidP="000028AB">
      <w:pPr>
        <w:ind w:firstLine="0"/>
        <w:jc w:val="center"/>
        <w:rPr>
          <w:rFonts w:cs="Arial"/>
          <w:b/>
          <w:bCs/>
          <w:color w:val="FF0000"/>
        </w:rPr>
      </w:pPr>
      <w:r w:rsidRPr="00311EF8">
        <w:rPr>
          <w:rFonts w:cs="Arial"/>
          <w:b/>
          <w:bCs/>
          <w:color w:val="FF0000"/>
        </w:rPr>
        <w:br w:type="page"/>
      </w:r>
      <w:r w:rsidR="002566F0" w:rsidRPr="00311EF8">
        <w:rPr>
          <w:rFonts w:cs="Arial"/>
          <w:b/>
          <w:bCs/>
          <w:color w:val="FF0000"/>
        </w:rPr>
        <w:lastRenderedPageBreak/>
        <w:t>Epígrafe (opcional</w:t>
      </w:r>
      <w:r w:rsidR="00DA131F" w:rsidRPr="00311EF8">
        <w:rPr>
          <w:rFonts w:cs="Arial"/>
          <w:b/>
          <w:bCs/>
          <w:color w:val="FF0000"/>
        </w:rPr>
        <w:t xml:space="preserve"> e sem título</w:t>
      </w:r>
      <w:r w:rsidR="002566F0" w:rsidRPr="00311EF8">
        <w:rPr>
          <w:rFonts w:cs="Arial"/>
          <w:b/>
          <w:bCs/>
          <w:color w:val="FF0000"/>
        </w:rPr>
        <w:t>)</w:t>
      </w:r>
    </w:p>
    <w:p w14:paraId="0959E6BC" w14:textId="77777777" w:rsidR="0035656A" w:rsidRDefault="0035656A" w:rsidP="00900130"/>
    <w:p w14:paraId="58F578F0" w14:textId="77777777" w:rsidR="0035656A" w:rsidRDefault="0035656A" w:rsidP="00900130"/>
    <w:p w14:paraId="5C2D6355" w14:textId="77777777" w:rsidR="0035656A" w:rsidRDefault="0035656A" w:rsidP="00900130"/>
    <w:p w14:paraId="54488D0B" w14:textId="77777777" w:rsidR="0035656A" w:rsidRDefault="0035656A" w:rsidP="00900130"/>
    <w:p w14:paraId="7E57BEAD" w14:textId="77777777" w:rsidR="0035656A" w:rsidRDefault="0035656A" w:rsidP="00900130"/>
    <w:p w14:paraId="073AF155" w14:textId="77777777" w:rsidR="0035656A" w:rsidRDefault="0035656A" w:rsidP="00900130"/>
    <w:p w14:paraId="7B48EE5E" w14:textId="77777777" w:rsidR="0035656A" w:rsidRDefault="0035656A" w:rsidP="00900130"/>
    <w:p w14:paraId="37ED7799" w14:textId="77777777" w:rsidR="0035656A" w:rsidRDefault="0035656A" w:rsidP="00900130"/>
    <w:p w14:paraId="2C11EE58" w14:textId="77777777" w:rsidR="0035656A" w:rsidRDefault="0035656A" w:rsidP="00900130"/>
    <w:p w14:paraId="46F15D91" w14:textId="77777777" w:rsidR="0035656A" w:rsidRDefault="0035656A" w:rsidP="00900130"/>
    <w:p w14:paraId="349F54F9" w14:textId="77777777" w:rsidR="0035656A" w:rsidRDefault="0035656A" w:rsidP="00900130"/>
    <w:p w14:paraId="5F8BB15E" w14:textId="77777777" w:rsidR="00F60110" w:rsidRDefault="00F60110" w:rsidP="00900130"/>
    <w:p w14:paraId="0D2045FB" w14:textId="77777777" w:rsidR="00F60110" w:rsidRDefault="00F60110" w:rsidP="00900130"/>
    <w:p w14:paraId="2A297811" w14:textId="77777777" w:rsidR="00F60110" w:rsidRDefault="00F60110" w:rsidP="00900130"/>
    <w:p w14:paraId="13EFDB67" w14:textId="77777777" w:rsidR="00F60110" w:rsidRDefault="00F60110" w:rsidP="00900130"/>
    <w:p w14:paraId="73C0ACDF" w14:textId="77777777" w:rsidR="00F60110" w:rsidRDefault="00F60110" w:rsidP="00900130"/>
    <w:p w14:paraId="41B4D887" w14:textId="77777777" w:rsidR="00B80762" w:rsidRDefault="00B80762" w:rsidP="00900130"/>
    <w:p w14:paraId="51E39413" w14:textId="77777777" w:rsidR="00B80762" w:rsidRDefault="00B80762" w:rsidP="00900130"/>
    <w:p w14:paraId="22B47F5C" w14:textId="77777777" w:rsidR="00B80762" w:rsidRDefault="00B80762" w:rsidP="00900130"/>
    <w:p w14:paraId="0186B9D4" w14:textId="77777777" w:rsidR="0035656A" w:rsidRDefault="0035656A" w:rsidP="00900130"/>
    <w:p w14:paraId="28939F7B" w14:textId="77777777" w:rsidR="008F2232" w:rsidRDefault="008F2232" w:rsidP="00900130"/>
    <w:p w14:paraId="425A04A1" w14:textId="77777777" w:rsidR="006A0066" w:rsidRDefault="006A0066" w:rsidP="00900130"/>
    <w:p w14:paraId="12707CC1" w14:textId="77777777" w:rsidR="004063C9" w:rsidRDefault="004063C9" w:rsidP="004063C9">
      <w:pPr>
        <w:pStyle w:val="fr"/>
        <w:spacing w:before="0" w:beforeAutospacing="0" w:after="0" w:afterAutospacing="0"/>
        <w:jc w:val="right"/>
        <w:rPr>
          <w:rFonts w:ascii="Arial" w:hAnsi="Arial" w:cs="Arial"/>
        </w:rPr>
      </w:pPr>
    </w:p>
    <w:p w14:paraId="006EB542" w14:textId="77777777" w:rsidR="004063C9" w:rsidRDefault="004063C9" w:rsidP="004063C9">
      <w:pPr>
        <w:pStyle w:val="fr"/>
        <w:spacing w:before="0" w:beforeAutospacing="0" w:after="0" w:afterAutospacing="0"/>
        <w:jc w:val="right"/>
        <w:rPr>
          <w:rFonts w:ascii="Arial" w:hAnsi="Arial" w:cs="Arial"/>
        </w:rPr>
      </w:pPr>
    </w:p>
    <w:p w14:paraId="322C60D8" w14:textId="77777777" w:rsidR="004063C9" w:rsidRDefault="004063C9" w:rsidP="004063C9">
      <w:pPr>
        <w:pStyle w:val="fr"/>
        <w:spacing w:before="0" w:beforeAutospacing="0" w:after="0" w:afterAutospacing="0"/>
        <w:jc w:val="right"/>
        <w:rPr>
          <w:rFonts w:ascii="Arial" w:hAnsi="Arial" w:cs="Arial"/>
        </w:rPr>
      </w:pPr>
    </w:p>
    <w:p w14:paraId="6B8C1D54" w14:textId="77777777" w:rsidR="004063C9" w:rsidRDefault="004063C9" w:rsidP="004063C9">
      <w:pPr>
        <w:pStyle w:val="fr"/>
        <w:spacing w:before="0" w:beforeAutospacing="0" w:after="0" w:afterAutospacing="0"/>
        <w:jc w:val="right"/>
        <w:rPr>
          <w:rFonts w:ascii="Arial" w:hAnsi="Arial" w:cs="Arial"/>
        </w:rPr>
      </w:pPr>
    </w:p>
    <w:p w14:paraId="794E0334" w14:textId="77777777" w:rsidR="004063C9" w:rsidRDefault="004063C9" w:rsidP="004063C9">
      <w:pPr>
        <w:pStyle w:val="fr"/>
        <w:spacing w:before="0" w:beforeAutospacing="0" w:after="0" w:afterAutospacing="0"/>
        <w:jc w:val="right"/>
        <w:rPr>
          <w:rFonts w:ascii="Arial" w:hAnsi="Arial" w:cs="Arial"/>
        </w:rPr>
      </w:pPr>
    </w:p>
    <w:p w14:paraId="40DDE8D6" w14:textId="77777777" w:rsidR="004063C9" w:rsidRDefault="004063C9" w:rsidP="004063C9">
      <w:pPr>
        <w:pStyle w:val="fr"/>
        <w:spacing w:before="0" w:beforeAutospacing="0" w:after="0" w:afterAutospacing="0"/>
        <w:jc w:val="right"/>
        <w:rPr>
          <w:rFonts w:ascii="Arial" w:hAnsi="Arial" w:cs="Arial"/>
        </w:rPr>
      </w:pPr>
    </w:p>
    <w:p w14:paraId="1C3A38D4" w14:textId="77777777" w:rsidR="004063C9" w:rsidRDefault="004063C9" w:rsidP="004063C9">
      <w:pPr>
        <w:pStyle w:val="fr"/>
        <w:spacing w:before="0" w:beforeAutospacing="0" w:after="0" w:afterAutospacing="0"/>
        <w:jc w:val="right"/>
        <w:rPr>
          <w:rFonts w:ascii="Arial" w:hAnsi="Arial" w:cs="Arial"/>
        </w:rPr>
      </w:pPr>
    </w:p>
    <w:p w14:paraId="00A2E3C1" w14:textId="77777777" w:rsidR="004063C9" w:rsidRDefault="004063C9" w:rsidP="004063C9">
      <w:pPr>
        <w:pStyle w:val="fr"/>
        <w:spacing w:before="0" w:beforeAutospacing="0" w:after="0" w:afterAutospacing="0"/>
        <w:jc w:val="right"/>
        <w:rPr>
          <w:rFonts w:ascii="Arial" w:hAnsi="Arial" w:cs="Arial"/>
        </w:rPr>
      </w:pPr>
    </w:p>
    <w:p w14:paraId="04080236" w14:textId="77777777" w:rsidR="004063C9" w:rsidRDefault="004063C9" w:rsidP="004063C9">
      <w:pPr>
        <w:pStyle w:val="fr"/>
        <w:spacing w:before="0" w:beforeAutospacing="0" w:after="0" w:afterAutospacing="0"/>
        <w:jc w:val="right"/>
        <w:rPr>
          <w:rFonts w:ascii="Arial" w:hAnsi="Arial" w:cs="Arial"/>
        </w:rPr>
      </w:pPr>
    </w:p>
    <w:p w14:paraId="424993B5" w14:textId="77777777" w:rsidR="004063C9" w:rsidRDefault="004063C9" w:rsidP="004063C9">
      <w:pPr>
        <w:pStyle w:val="fr"/>
        <w:spacing w:before="0" w:beforeAutospacing="0" w:after="0" w:afterAutospacing="0"/>
        <w:jc w:val="right"/>
        <w:rPr>
          <w:rFonts w:ascii="Arial" w:hAnsi="Arial" w:cs="Arial"/>
        </w:rPr>
      </w:pPr>
    </w:p>
    <w:p w14:paraId="1BB44DAC" w14:textId="77777777" w:rsidR="004063C9" w:rsidRDefault="004063C9" w:rsidP="004063C9">
      <w:pPr>
        <w:pStyle w:val="fr"/>
        <w:spacing w:before="0" w:beforeAutospacing="0" w:after="0" w:afterAutospacing="0"/>
        <w:jc w:val="right"/>
        <w:rPr>
          <w:rFonts w:ascii="Arial" w:hAnsi="Arial" w:cs="Arial"/>
        </w:rPr>
      </w:pPr>
      <w:r>
        <w:rPr>
          <w:rFonts w:ascii="Arial" w:hAnsi="Arial" w:cs="Arial"/>
        </w:rPr>
        <w:t>“</w:t>
      </w:r>
      <w:r w:rsidRPr="004063C9">
        <w:rPr>
          <w:rFonts w:ascii="Arial" w:hAnsi="Arial" w:cs="Arial"/>
        </w:rPr>
        <w:t xml:space="preserve">Tudo o que um sonho precisa </w:t>
      </w:r>
    </w:p>
    <w:p w14:paraId="6F147B93" w14:textId="77777777" w:rsidR="004063C9" w:rsidRDefault="004063C9" w:rsidP="004063C9">
      <w:pPr>
        <w:pStyle w:val="fr"/>
        <w:spacing w:before="0" w:beforeAutospacing="0" w:after="0" w:afterAutospacing="0"/>
        <w:jc w:val="right"/>
        <w:rPr>
          <w:rFonts w:ascii="Arial" w:hAnsi="Arial" w:cs="Arial"/>
        </w:rPr>
      </w:pPr>
      <w:r w:rsidRPr="004063C9">
        <w:rPr>
          <w:rFonts w:ascii="Arial" w:hAnsi="Arial" w:cs="Arial"/>
        </w:rPr>
        <w:t xml:space="preserve">para ser realizado </w:t>
      </w:r>
    </w:p>
    <w:p w14:paraId="7FD5AA2A" w14:textId="77777777" w:rsidR="004063C9" w:rsidRDefault="004063C9" w:rsidP="004063C9">
      <w:pPr>
        <w:pStyle w:val="fr"/>
        <w:spacing w:before="0" w:beforeAutospacing="0" w:after="0" w:afterAutospacing="0"/>
        <w:jc w:val="right"/>
        <w:rPr>
          <w:rFonts w:ascii="Arial" w:hAnsi="Arial" w:cs="Arial"/>
        </w:rPr>
      </w:pPr>
      <w:r w:rsidRPr="004063C9">
        <w:rPr>
          <w:rFonts w:ascii="Arial" w:hAnsi="Arial" w:cs="Arial"/>
        </w:rPr>
        <w:t xml:space="preserve">é alguém que acredite </w:t>
      </w:r>
    </w:p>
    <w:p w14:paraId="42EDFF86" w14:textId="77777777" w:rsidR="004063C9" w:rsidRPr="004063C9" w:rsidRDefault="004063C9" w:rsidP="004063C9">
      <w:pPr>
        <w:pStyle w:val="fr"/>
        <w:spacing w:before="0" w:beforeAutospacing="0" w:after="0" w:afterAutospacing="0"/>
        <w:jc w:val="right"/>
        <w:rPr>
          <w:rFonts w:ascii="Arial" w:hAnsi="Arial" w:cs="Arial"/>
        </w:rPr>
      </w:pPr>
      <w:r w:rsidRPr="004063C9">
        <w:rPr>
          <w:rFonts w:ascii="Arial" w:hAnsi="Arial" w:cs="Arial"/>
        </w:rPr>
        <w:t>que ele possa ser realizado.</w:t>
      </w:r>
      <w:r>
        <w:rPr>
          <w:rFonts w:ascii="Arial" w:hAnsi="Arial" w:cs="Arial"/>
        </w:rPr>
        <w:t>”</w:t>
      </w:r>
    </w:p>
    <w:p w14:paraId="3F7091AB" w14:textId="77777777" w:rsidR="004063C9" w:rsidRDefault="004063C9" w:rsidP="004063C9">
      <w:pPr>
        <w:spacing w:line="240" w:lineRule="auto"/>
        <w:ind w:firstLine="0"/>
        <w:jc w:val="right"/>
        <w:rPr>
          <w:rFonts w:cs="Arial"/>
          <w:i/>
          <w:iCs/>
        </w:rPr>
      </w:pPr>
    </w:p>
    <w:p w14:paraId="5C912CBA" w14:textId="77777777" w:rsidR="006A0066" w:rsidRPr="00E9054E" w:rsidRDefault="00921E43" w:rsidP="004063C9">
      <w:pPr>
        <w:spacing w:line="240" w:lineRule="auto"/>
        <w:ind w:firstLine="0"/>
        <w:jc w:val="right"/>
        <w:rPr>
          <w:b/>
          <w:color w:val="FF0000"/>
        </w:rPr>
      </w:pPr>
      <w:hyperlink r:id="rId14" w:history="1">
        <w:r w:rsidR="004063C9" w:rsidRPr="004063C9">
          <w:rPr>
            <w:rStyle w:val="Hyperlink"/>
            <w:rFonts w:cs="Arial"/>
            <w:iCs/>
          </w:rPr>
          <w:t>Roberto Shinyashiki</w:t>
        </w:r>
      </w:hyperlink>
    </w:p>
    <w:p w14:paraId="486DD315" w14:textId="77777777" w:rsidR="00F60110" w:rsidRDefault="00857D4C" w:rsidP="004063C9">
      <w:pPr>
        <w:pStyle w:val="Resumo"/>
        <w:spacing w:after="0"/>
      </w:pPr>
      <w:r w:rsidRPr="00154816">
        <w:lastRenderedPageBreak/>
        <w:t>RESUMO</w:t>
      </w:r>
    </w:p>
    <w:p w14:paraId="38479B9B" w14:textId="77777777" w:rsidR="00597149" w:rsidRDefault="00597149" w:rsidP="00FB2347">
      <w:pPr>
        <w:ind w:firstLine="0"/>
        <w:jc w:val="center"/>
      </w:pPr>
    </w:p>
    <w:p w14:paraId="2E294E05" w14:textId="77777777" w:rsidR="005C331D" w:rsidRDefault="005C331D" w:rsidP="00FB2347">
      <w:pPr>
        <w:ind w:firstLine="0"/>
        <w:jc w:val="center"/>
      </w:pPr>
    </w:p>
    <w:p w14:paraId="01A2DEF3" w14:textId="77777777" w:rsidR="00FB2347" w:rsidRDefault="00FB2347" w:rsidP="009373C5">
      <w:pPr>
        <w:spacing w:line="240" w:lineRule="auto"/>
        <w:ind w:firstLine="0"/>
        <w:rPr>
          <w:color w:val="7030A0"/>
        </w:rPr>
      </w:pPr>
      <w:r w:rsidRPr="00EB3D58">
        <w:rPr>
          <w:color w:val="FF0000"/>
        </w:rPr>
        <w:t>A internet é uma tecnologia que revolucionou o mundo, criando novas formas de interação</w:t>
      </w:r>
      <w:r>
        <w:rPr>
          <w:color w:val="FF0000"/>
        </w:rPr>
        <w:t xml:space="preserve"> </w:t>
      </w:r>
      <w:r w:rsidRPr="00EB3D58">
        <w:rPr>
          <w:color w:val="FF0000"/>
        </w:rPr>
        <w:t>entre pessoas, organizações e negócios. O setor hoteleiro é um segmento que muito se tem</w:t>
      </w:r>
      <w:r>
        <w:rPr>
          <w:color w:val="FF0000"/>
        </w:rPr>
        <w:t xml:space="preserve"> </w:t>
      </w:r>
      <w:r w:rsidRPr="00EB3D58">
        <w:rPr>
          <w:color w:val="FF0000"/>
        </w:rPr>
        <w:t>beneficiado dos serviços suportados pela internet.</w:t>
      </w:r>
      <w:r w:rsidRPr="00EB3D58">
        <w:t> </w:t>
      </w:r>
      <w:r w:rsidRPr="00EB3D58">
        <w:rPr>
          <w:color w:val="4F81BD"/>
        </w:rPr>
        <w:t>O objetivo do estudo é identificar os</w:t>
      </w:r>
      <w:r>
        <w:rPr>
          <w:color w:val="4F81BD"/>
        </w:rPr>
        <w:t xml:space="preserve"> </w:t>
      </w:r>
      <w:r w:rsidRPr="00EB3D58">
        <w:rPr>
          <w:color w:val="4F81BD"/>
        </w:rPr>
        <w:t>diferentes fatores que influenciam ao uso da internet sob três dimensões: individual,</w:t>
      </w:r>
      <w:r>
        <w:rPr>
          <w:color w:val="4F81BD"/>
        </w:rPr>
        <w:t xml:space="preserve"> </w:t>
      </w:r>
      <w:r w:rsidRPr="00EB3D58">
        <w:rPr>
          <w:color w:val="4F81BD"/>
        </w:rPr>
        <w:t>organizacional e ambiental.</w:t>
      </w:r>
      <w:r>
        <w:rPr>
          <w:color w:val="4F81BD"/>
        </w:rPr>
        <w:t xml:space="preserve"> </w:t>
      </w:r>
      <w:r w:rsidRPr="00EB3D58">
        <w:rPr>
          <w:color w:val="4F6228"/>
        </w:rPr>
        <w:t>Um modelo conceitual foi postulado contento nove variáveis</w:t>
      </w:r>
      <w:r>
        <w:rPr>
          <w:color w:val="4F6228"/>
        </w:rPr>
        <w:t xml:space="preserve"> </w:t>
      </w:r>
      <w:r w:rsidRPr="00EB3D58">
        <w:rPr>
          <w:color w:val="4F6228"/>
        </w:rPr>
        <w:t>independentes sobre duas variáveis dependentes, relativas ao padrão de uso da internet. Os</w:t>
      </w:r>
      <w:r>
        <w:rPr>
          <w:color w:val="4F6228"/>
        </w:rPr>
        <w:t xml:space="preserve"> </w:t>
      </w:r>
      <w:r w:rsidRPr="00EB3D58">
        <w:rPr>
          <w:color w:val="4F6228"/>
        </w:rPr>
        <w:t>dados foram coletados junto a 52 hotéis localizados no litoral do Recife – PE.</w:t>
      </w:r>
      <w:r w:rsidRPr="00EB3D58">
        <w:t> </w:t>
      </w:r>
      <w:r w:rsidRPr="00EB3D58">
        <w:rPr>
          <w:color w:val="7030A0"/>
        </w:rPr>
        <w:t>O resultado da</w:t>
      </w:r>
      <w:r>
        <w:rPr>
          <w:color w:val="7030A0"/>
        </w:rPr>
        <w:t xml:space="preserve"> </w:t>
      </w:r>
      <w:r w:rsidRPr="00EB3D58">
        <w:rPr>
          <w:color w:val="7030A0"/>
        </w:rPr>
        <w:t>análise inferencial dos dados mostrou um padrão diferenciado de uso da internet nos hotéis de</w:t>
      </w:r>
      <w:r>
        <w:rPr>
          <w:color w:val="7030A0"/>
        </w:rPr>
        <w:t xml:space="preserve"> </w:t>
      </w:r>
      <w:r w:rsidRPr="00EB3D58">
        <w:rPr>
          <w:color w:val="7030A0"/>
        </w:rPr>
        <w:t>pequeno, médio e grande porte e como fatores acima descritos podem ser mais bem</w:t>
      </w:r>
      <w:r>
        <w:rPr>
          <w:color w:val="7030A0"/>
        </w:rPr>
        <w:t xml:space="preserve"> </w:t>
      </w:r>
      <w:r w:rsidRPr="00EB3D58">
        <w:rPr>
          <w:color w:val="7030A0"/>
        </w:rPr>
        <w:t>explorados a fim de se atingir um eficiente padrão de uso, aumentando suas posições</w:t>
      </w:r>
      <w:r>
        <w:rPr>
          <w:color w:val="7030A0"/>
        </w:rPr>
        <w:t xml:space="preserve"> </w:t>
      </w:r>
      <w:r w:rsidRPr="00EB3D58">
        <w:rPr>
          <w:color w:val="7030A0"/>
        </w:rPr>
        <w:t>competitivas. Baseadas na análise e resultados são esboçadas algumas recomendações e</w:t>
      </w:r>
      <w:r>
        <w:rPr>
          <w:color w:val="7030A0"/>
        </w:rPr>
        <w:t xml:space="preserve"> </w:t>
      </w:r>
      <w:r w:rsidRPr="00EB3D58">
        <w:rPr>
          <w:color w:val="7030A0"/>
        </w:rPr>
        <w:t>implicações para futuras pesquisas.</w:t>
      </w:r>
    </w:p>
    <w:p w14:paraId="604FCE8B" w14:textId="77777777" w:rsidR="00FB2347" w:rsidRPr="00EB3D58" w:rsidRDefault="00FB2347" w:rsidP="00FA464C">
      <w:pPr>
        <w:spacing w:line="240" w:lineRule="auto"/>
        <w:ind w:firstLine="0"/>
      </w:pPr>
    </w:p>
    <w:p w14:paraId="70B38229" w14:textId="77777777" w:rsidR="00FB2347" w:rsidRPr="00EB3D58" w:rsidRDefault="00FB2347" w:rsidP="00FB2347">
      <w:pPr>
        <w:ind w:firstLine="0"/>
      </w:pPr>
      <w:r w:rsidRPr="00EB3D58">
        <w:rPr>
          <w:b/>
          <w:bCs/>
          <w:spacing w:val="-15"/>
        </w:rPr>
        <w:t>Palavras-chave:</w:t>
      </w:r>
      <w:r>
        <w:t xml:space="preserve"> Tecnologia de Informação. Internet. </w:t>
      </w:r>
      <w:r w:rsidR="009373C5">
        <w:t>Gestão H</w:t>
      </w:r>
      <w:r w:rsidRPr="00EB3D58">
        <w:t>oteleira.</w:t>
      </w:r>
    </w:p>
    <w:p w14:paraId="31955821" w14:textId="77777777" w:rsidR="00FB2347" w:rsidRDefault="00FB2347" w:rsidP="00FB2347">
      <w:pPr>
        <w:spacing w:line="240" w:lineRule="auto"/>
        <w:rPr>
          <w:b/>
          <w:bCs/>
          <w:spacing w:val="-15"/>
        </w:rPr>
      </w:pPr>
    </w:p>
    <w:p w14:paraId="4962BFEE" w14:textId="77777777" w:rsidR="00FB2347" w:rsidRPr="00EB3D58" w:rsidRDefault="00FB2347" w:rsidP="00FB2347">
      <w:pPr>
        <w:spacing w:line="240" w:lineRule="auto"/>
        <w:ind w:firstLine="0"/>
      </w:pPr>
      <w:r>
        <w:rPr>
          <w:b/>
          <w:bCs/>
          <w:spacing w:val="-15"/>
        </w:rPr>
        <w:t>Orientações</w:t>
      </w:r>
      <w:r w:rsidRPr="00EB3D58">
        <w:rPr>
          <w:bCs/>
          <w:spacing w:val="-15"/>
        </w:rPr>
        <w:t>: Veja que no resumo são descritos a introdução e justificativa</w:t>
      </w:r>
      <w:r>
        <w:rPr>
          <w:bCs/>
          <w:spacing w:val="-15"/>
        </w:rPr>
        <w:t xml:space="preserve"> </w:t>
      </w:r>
      <w:r w:rsidRPr="00EB3D58">
        <w:rPr>
          <w:b/>
          <w:bCs/>
        </w:rPr>
        <w:t>(</w:t>
      </w:r>
      <w:r w:rsidRPr="00EB3D58">
        <w:rPr>
          <w:b/>
          <w:bCs/>
          <w:color w:val="FF0000"/>
        </w:rPr>
        <w:t>VERMELHO</w:t>
      </w:r>
      <w:r w:rsidRPr="00EB3D58">
        <w:rPr>
          <w:b/>
          <w:bCs/>
          <w:spacing w:val="-15"/>
        </w:rPr>
        <w:t xml:space="preserve">), </w:t>
      </w:r>
      <w:r w:rsidRPr="00EB3D58">
        <w:rPr>
          <w:bCs/>
          <w:spacing w:val="-15"/>
        </w:rPr>
        <w:t xml:space="preserve">o objetivo </w:t>
      </w:r>
      <w:r w:rsidRPr="00EB3D58">
        <w:rPr>
          <w:b/>
          <w:bCs/>
          <w:spacing w:val="-15"/>
        </w:rPr>
        <w:t>(</w:t>
      </w:r>
      <w:r w:rsidRPr="00EB3D58">
        <w:rPr>
          <w:b/>
          <w:bCs/>
          <w:color w:val="548DD4"/>
          <w:spacing w:val="-15"/>
        </w:rPr>
        <w:t>AZUL</w:t>
      </w:r>
      <w:r w:rsidRPr="00EB3D58">
        <w:rPr>
          <w:b/>
          <w:bCs/>
          <w:spacing w:val="-15"/>
        </w:rPr>
        <w:t xml:space="preserve">), </w:t>
      </w:r>
      <w:r w:rsidRPr="00EB3D58">
        <w:rPr>
          <w:bCs/>
          <w:spacing w:val="-15"/>
        </w:rPr>
        <w:t>Metodologia</w:t>
      </w:r>
      <w:r w:rsidRPr="00EB3D58">
        <w:rPr>
          <w:b/>
          <w:bCs/>
          <w:spacing w:val="-15"/>
        </w:rPr>
        <w:t xml:space="preserve"> (</w:t>
      </w:r>
      <w:r w:rsidRPr="00EB3D58">
        <w:rPr>
          <w:b/>
          <w:bCs/>
          <w:color w:val="4F6228"/>
        </w:rPr>
        <w:t>VERDE</w:t>
      </w:r>
      <w:r w:rsidRPr="00EB3D58">
        <w:rPr>
          <w:b/>
          <w:bCs/>
          <w:spacing w:val="-15"/>
        </w:rPr>
        <w:t xml:space="preserve">), </w:t>
      </w:r>
      <w:r w:rsidRPr="00EB3D58">
        <w:rPr>
          <w:bCs/>
          <w:spacing w:val="-15"/>
        </w:rPr>
        <w:t>resultados e conclusões</w:t>
      </w:r>
      <w:r w:rsidRPr="00EB3D58">
        <w:t xml:space="preserve"> </w:t>
      </w:r>
      <w:r w:rsidRPr="00EB3D58">
        <w:rPr>
          <w:b/>
          <w:bCs/>
        </w:rPr>
        <w:t>(</w:t>
      </w:r>
      <w:r w:rsidRPr="00EB3D58">
        <w:rPr>
          <w:b/>
          <w:bCs/>
          <w:color w:val="7030A0"/>
        </w:rPr>
        <w:t>ROXO</w:t>
      </w:r>
      <w:r w:rsidRPr="00EB3D58">
        <w:rPr>
          <w:b/>
          <w:bCs/>
        </w:rPr>
        <w:t>).</w:t>
      </w:r>
    </w:p>
    <w:p w14:paraId="6C69F469" w14:textId="77777777" w:rsidR="00597149" w:rsidRDefault="00597149" w:rsidP="00597149">
      <w:pPr>
        <w:spacing w:line="240" w:lineRule="auto"/>
        <w:ind w:firstLine="0"/>
      </w:pPr>
    </w:p>
    <w:p w14:paraId="37D25003" w14:textId="77777777" w:rsidR="00597149" w:rsidRDefault="00597149" w:rsidP="00597149">
      <w:pPr>
        <w:spacing w:line="240" w:lineRule="auto"/>
        <w:ind w:firstLine="0"/>
      </w:pPr>
    </w:p>
    <w:p w14:paraId="1A546446" w14:textId="77777777" w:rsidR="00597149" w:rsidRPr="004063C9" w:rsidRDefault="00597149" w:rsidP="00597149">
      <w:pPr>
        <w:spacing w:line="240" w:lineRule="auto"/>
        <w:ind w:firstLine="0"/>
      </w:pPr>
    </w:p>
    <w:p w14:paraId="32979B76" w14:textId="77777777" w:rsidR="00597149" w:rsidRDefault="00597149" w:rsidP="00597149">
      <w:pPr>
        <w:autoSpaceDE w:val="0"/>
        <w:autoSpaceDN w:val="0"/>
        <w:adjustRightInd w:val="0"/>
        <w:spacing w:line="240" w:lineRule="auto"/>
        <w:ind w:firstLine="0"/>
        <w:jc w:val="left"/>
        <w:rPr>
          <w:rFonts w:cs="Arial"/>
          <w:color w:val="FF0000"/>
        </w:rPr>
      </w:pPr>
      <w:r>
        <w:rPr>
          <w:rFonts w:cs="Arial"/>
          <w:color w:val="FF0000"/>
        </w:rPr>
        <w:t>Para elaboração do resumo deve-se observar:</w:t>
      </w:r>
    </w:p>
    <w:p w14:paraId="7D33C306" w14:textId="77777777" w:rsidR="00597149" w:rsidRDefault="00597149" w:rsidP="00597149">
      <w:pPr>
        <w:autoSpaceDE w:val="0"/>
        <w:autoSpaceDN w:val="0"/>
        <w:adjustRightInd w:val="0"/>
        <w:spacing w:line="240" w:lineRule="auto"/>
        <w:ind w:firstLine="0"/>
        <w:jc w:val="left"/>
        <w:rPr>
          <w:rFonts w:cs="Arial"/>
          <w:color w:val="FF0000"/>
        </w:rPr>
      </w:pPr>
      <w:r>
        <w:rPr>
          <w:rFonts w:ascii="Symbol" w:hAnsi="Symbol" w:cs="Symbol"/>
          <w:color w:val="FF0000"/>
        </w:rPr>
        <w:t></w:t>
      </w:r>
      <w:r>
        <w:rPr>
          <w:rFonts w:ascii="Symbol" w:hAnsi="Symbol" w:cs="Symbol"/>
          <w:color w:val="FF0000"/>
        </w:rPr>
        <w:t></w:t>
      </w:r>
      <w:r>
        <w:rPr>
          <w:rFonts w:cs="Arial"/>
          <w:color w:val="FF0000"/>
        </w:rPr>
        <w:t>Deve ser composto no mínimo com 150 e no máximo com 500 palavras;</w:t>
      </w:r>
    </w:p>
    <w:p w14:paraId="45CDB01F" w14:textId="77777777" w:rsidR="00597149" w:rsidRDefault="00597149" w:rsidP="00597149">
      <w:pPr>
        <w:autoSpaceDE w:val="0"/>
        <w:autoSpaceDN w:val="0"/>
        <w:adjustRightInd w:val="0"/>
        <w:spacing w:line="240" w:lineRule="auto"/>
        <w:ind w:firstLine="0"/>
        <w:jc w:val="left"/>
        <w:rPr>
          <w:rFonts w:cs="Arial"/>
          <w:color w:val="FF0000"/>
        </w:rPr>
      </w:pPr>
      <w:r>
        <w:rPr>
          <w:rFonts w:ascii="Symbol" w:hAnsi="Symbol" w:cs="Symbol"/>
          <w:color w:val="FF0000"/>
        </w:rPr>
        <w:t></w:t>
      </w:r>
      <w:r>
        <w:rPr>
          <w:rFonts w:ascii="Symbol" w:hAnsi="Symbol" w:cs="Symbol"/>
          <w:color w:val="FF0000"/>
        </w:rPr>
        <w:t></w:t>
      </w:r>
      <w:r>
        <w:rPr>
          <w:rFonts w:cs="Arial"/>
          <w:color w:val="FF0000"/>
        </w:rPr>
        <w:t>No resumo devem ser ressaltados: o objetivo, o método, os resultados e as conclusões;</w:t>
      </w:r>
    </w:p>
    <w:p w14:paraId="7EEA614F" w14:textId="77777777" w:rsidR="00597149" w:rsidRDefault="00597149" w:rsidP="00597149">
      <w:pPr>
        <w:autoSpaceDE w:val="0"/>
        <w:autoSpaceDN w:val="0"/>
        <w:adjustRightInd w:val="0"/>
        <w:spacing w:line="240" w:lineRule="auto"/>
        <w:ind w:firstLine="0"/>
        <w:jc w:val="left"/>
        <w:rPr>
          <w:rFonts w:cs="Arial"/>
          <w:color w:val="FF0000"/>
        </w:rPr>
      </w:pPr>
      <w:r>
        <w:rPr>
          <w:rFonts w:ascii="Symbol" w:hAnsi="Symbol" w:cs="Symbol"/>
          <w:color w:val="FF0000"/>
        </w:rPr>
        <w:t></w:t>
      </w:r>
      <w:r>
        <w:rPr>
          <w:rFonts w:ascii="Symbol" w:hAnsi="Symbol" w:cs="Symbol"/>
          <w:color w:val="FF0000"/>
        </w:rPr>
        <w:t></w:t>
      </w:r>
      <w:r>
        <w:rPr>
          <w:rFonts w:cs="Arial"/>
          <w:color w:val="FF0000"/>
        </w:rPr>
        <w:t>Usar o verbo na voz ativa e na 3º pessoa do singular;</w:t>
      </w:r>
    </w:p>
    <w:p w14:paraId="00A421EB" w14:textId="77777777" w:rsidR="00597149" w:rsidRDefault="00597149" w:rsidP="00597149">
      <w:pPr>
        <w:autoSpaceDE w:val="0"/>
        <w:autoSpaceDN w:val="0"/>
        <w:adjustRightInd w:val="0"/>
        <w:spacing w:line="240" w:lineRule="auto"/>
        <w:ind w:firstLine="0"/>
        <w:jc w:val="left"/>
        <w:rPr>
          <w:rFonts w:cs="Arial"/>
          <w:color w:val="FF0000"/>
        </w:rPr>
      </w:pPr>
      <w:r>
        <w:rPr>
          <w:rFonts w:ascii="Symbol" w:hAnsi="Symbol" w:cs="Symbol"/>
          <w:color w:val="FF0000"/>
        </w:rPr>
        <w:t></w:t>
      </w:r>
      <w:r>
        <w:rPr>
          <w:rFonts w:ascii="Symbol" w:hAnsi="Symbol" w:cs="Symbol"/>
          <w:color w:val="FF0000"/>
        </w:rPr>
        <w:t></w:t>
      </w:r>
      <w:r>
        <w:rPr>
          <w:rFonts w:cs="Arial"/>
          <w:color w:val="FF0000"/>
        </w:rPr>
        <w:t xml:space="preserve">Usar entrelinhamento </w:t>
      </w:r>
      <w:r>
        <w:rPr>
          <w:rFonts w:cs="Arial"/>
          <w:b/>
          <w:bCs/>
          <w:color w:val="FF0000"/>
        </w:rPr>
        <w:t xml:space="preserve">simples </w:t>
      </w:r>
      <w:r>
        <w:rPr>
          <w:rFonts w:cs="Arial"/>
          <w:color w:val="FF0000"/>
        </w:rPr>
        <w:t>e fonte igual à do texto;</w:t>
      </w:r>
    </w:p>
    <w:p w14:paraId="33B5DE8F" w14:textId="77777777" w:rsidR="00597149" w:rsidRDefault="00597149" w:rsidP="00597149">
      <w:pPr>
        <w:autoSpaceDE w:val="0"/>
        <w:autoSpaceDN w:val="0"/>
        <w:adjustRightInd w:val="0"/>
        <w:spacing w:line="240" w:lineRule="auto"/>
        <w:ind w:firstLine="0"/>
        <w:jc w:val="left"/>
        <w:rPr>
          <w:rFonts w:cs="Arial"/>
          <w:color w:val="FF0000"/>
        </w:rPr>
      </w:pPr>
      <w:r>
        <w:rPr>
          <w:rFonts w:ascii="Symbol" w:hAnsi="Symbol" w:cs="Symbol"/>
          <w:color w:val="FF0000"/>
        </w:rPr>
        <w:t></w:t>
      </w:r>
      <w:r>
        <w:rPr>
          <w:rFonts w:ascii="Symbol" w:hAnsi="Symbol" w:cs="Symbol"/>
          <w:color w:val="FF0000"/>
        </w:rPr>
        <w:t></w:t>
      </w:r>
      <w:r>
        <w:rPr>
          <w:rFonts w:cs="Arial"/>
          <w:color w:val="FF0000"/>
        </w:rPr>
        <w:t xml:space="preserve">Usando </w:t>
      </w:r>
      <w:proofErr w:type="gramStart"/>
      <w:r>
        <w:rPr>
          <w:rFonts w:cs="Arial"/>
          <w:color w:val="FF0000"/>
        </w:rPr>
        <w:t>2 espaço</w:t>
      </w:r>
      <w:proofErr w:type="gramEnd"/>
      <w:r>
        <w:rPr>
          <w:rFonts w:cs="Arial"/>
          <w:color w:val="FF0000"/>
        </w:rPr>
        <w:t xml:space="preserve"> de 1,5 separando a palavra resumo do texto;</w:t>
      </w:r>
    </w:p>
    <w:p w14:paraId="6327D18A" w14:textId="77777777" w:rsidR="00597149" w:rsidRDefault="00597149" w:rsidP="00597149">
      <w:pPr>
        <w:autoSpaceDE w:val="0"/>
        <w:autoSpaceDN w:val="0"/>
        <w:adjustRightInd w:val="0"/>
        <w:spacing w:line="240" w:lineRule="auto"/>
        <w:ind w:firstLine="0"/>
        <w:jc w:val="left"/>
        <w:rPr>
          <w:rFonts w:cs="Arial"/>
          <w:color w:val="FF0000"/>
        </w:rPr>
      </w:pPr>
      <w:r>
        <w:rPr>
          <w:rFonts w:ascii="Symbol" w:hAnsi="Symbol" w:cs="Symbol"/>
          <w:color w:val="FF0000"/>
        </w:rPr>
        <w:t></w:t>
      </w:r>
      <w:r>
        <w:rPr>
          <w:rFonts w:ascii="Symbol" w:hAnsi="Symbol" w:cs="Symbol"/>
          <w:color w:val="FF0000"/>
        </w:rPr>
        <w:t></w:t>
      </w:r>
      <w:r>
        <w:rPr>
          <w:rFonts w:cs="Arial"/>
          <w:color w:val="FF0000"/>
        </w:rPr>
        <w:t>Com 1 espaços de 1,5 separando o resumo das palavras chave;</w:t>
      </w:r>
    </w:p>
    <w:p w14:paraId="099E8C51" w14:textId="77777777" w:rsidR="00597149" w:rsidRDefault="00597149" w:rsidP="00597149">
      <w:pPr>
        <w:ind w:firstLine="0"/>
        <w:jc w:val="left"/>
        <w:rPr>
          <w:rFonts w:cs="Arial"/>
          <w:color w:val="FF0000"/>
        </w:rPr>
      </w:pPr>
      <w:r>
        <w:rPr>
          <w:rFonts w:ascii="Symbol" w:hAnsi="Symbol" w:cs="Symbol"/>
          <w:color w:val="FF0000"/>
        </w:rPr>
        <w:t></w:t>
      </w:r>
      <w:r>
        <w:rPr>
          <w:rFonts w:ascii="Symbol" w:hAnsi="Symbol" w:cs="Symbol"/>
          <w:color w:val="FF0000"/>
        </w:rPr>
        <w:t></w:t>
      </w:r>
      <w:r>
        <w:rPr>
          <w:rFonts w:cs="Arial"/>
          <w:color w:val="FF0000"/>
        </w:rPr>
        <w:t xml:space="preserve">Alinhamento a esquerda sem recuo de parágrafo; </w:t>
      </w:r>
    </w:p>
    <w:p w14:paraId="2279ADE2" w14:textId="77777777" w:rsidR="00597149" w:rsidRDefault="00597149" w:rsidP="00597149">
      <w:pPr>
        <w:ind w:firstLine="0"/>
        <w:jc w:val="left"/>
        <w:rPr>
          <w:bCs/>
          <w:color w:val="FF0000"/>
        </w:rPr>
      </w:pPr>
    </w:p>
    <w:p w14:paraId="31108242" w14:textId="77777777" w:rsidR="00597149" w:rsidRDefault="00597149" w:rsidP="00597149">
      <w:pPr>
        <w:autoSpaceDE w:val="0"/>
        <w:autoSpaceDN w:val="0"/>
        <w:adjustRightInd w:val="0"/>
        <w:spacing w:line="240" w:lineRule="auto"/>
        <w:ind w:firstLine="0"/>
        <w:jc w:val="left"/>
        <w:rPr>
          <w:rFonts w:cs="Arial"/>
          <w:b/>
          <w:bCs/>
          <w:color w:val="FF0000"/>
        </w:rPr>
      </w:pPr>
      <w:r>
        <w:rPr>
          <w:rFonts w:cs="Arial"/>
          <w:b/>
          <w:bCs/>
          <w:color w:val="FF0000"/>
        </w:rPr>
        <w:t>Atenção</w:t>
      </w:r>
    </w:p>
    <w:p w14:paraId="6161D892" w14:textId="77777777" w:rsidR="00597149" w:rsidRDefault="00597149" w:rsidP="00597149">
      <w:pPr>
        <w:ind w:firstLine="0"/>
        <w:jc w:val="left"/>
        <w:rPr>
          <w:bCs/>
          <w:color w:val="FF0000"/>
        </w:rPr>
      </w:pPr>
      <w:r>
        <w:rPr>
          <w:rFonts w:cs="Arial"/>
          <w:color w:val="FF0000"/>
        </w:rPr>
        <w:t>Para o “Abstract” utilizar as mesmas orientações do resumo.</w:t>
      </w:r>
      <w:r w:rsidR="002566F0" w:rsidRPr="00B00ECE">
        <w:rPr>
          <w:bCs/>
          <w:color w:val="FF0000"/>
        </w:rPr>
        <w:t xml:space="preserve"> </w:t>
      </w:r>
    </w:p>
    <w:p w14:paraId="01BE3488" w14:textId="77777777" w:rsidR="00597149" w:rsidRDefault="00597149" w:rsidP="00597149">
      <w:pPr>
        <w:ind w:firstLine="0"/>
        <w:jc w:val="center"/>
        <w:rPr>
          <w:bCs/>
          <w:color w:val="FF0000"/>
        </w:rPr>
      </w:pPr>
    </w:p>
    <w:p w14:paraId="78F1F090" w14:textId="77777777" w:rsidR="00597149" w:rsidRDefault="00597149" w:rsidP="00597149">
      <w:pPr>
        <w:ind w:firstLine="0"/>
        <w:jc w:val="center"/>
        <w:rPr>
          <w:bCs/>
          <w:color w:val="FF0000"/>
        </w:rPr>
      </w:pPr>
    </w:p>
    <w:p w14:paraId="74A6B621" w14:textId="77777777" w:rsidR="00597149" w:rsidRDefault="00597149" w:rsidP="00597149">
      <w:pPr>
        <w:ind w:firstLine="0"/>
        <w:jc w:val="center"/>
        <w:rPr>
          <w:bCs/>
          <w:color w:val="FF0000"/>
        </w:rPr>
      </w:pPr>
    </w:p>
    <w:p w14:paraId="3AA5FD76" w14:textId="77777777" w:rsidR="00597149" w:rsidRDefault="00597149" w:rsidP="00597149">
      <w:pPr>
        <w:ind w:firstLine="0"/>
        <w:jc w:val="center"/>
        <w:rPr>
          <w:bCs/>
          <w:color w:val="FF0000"/>
        </w:rPr>
      </w:pPr>
    </w:p>
    <w:p w14:paraId="0CF959E2" w14:textId="77777777" w:rsidR="00597149" w:rsidRDefault="00597149" w:rsidP="00597149">
      <w:pPr>
        <w:ind w:firstLine="0"/>
        <w:jc w:val="center"/>
        <w:rPr>
          <w:bCs/>
          <w:color w:val="FF0000"/>
        </w:rPr>
      </w:pPr>
    </w:p>
    <w:p w14:paraId="54F9E78D" w14:textId="77777777" w:rsidR="00597149" w:rsidRDefault="00597149" w:rsidP="00597149">
      <w:pPr>
        <w:ind w:firstLine="0"/>
        <w:jc w:val="center"/>
        <w:rPr>
          <w:bCs/>
          <w:color w:val="FF0000"/>
        </w:rPr>
      </w:pPr>
    </w:p>
    <w:p w14:paraId="1234EBC2" w14:textId="77777777" w:rsidR="00597149" w:rsidRDefault="00597149" w:rsidP="00597149">
      <w:pPr>
        <w:ind w:firstLine="0"/>
        <w:jc w:val="center"/>
        <w:rPr>
          <w:bCs/>
          <w:color w:val="FF0000"/>
        </w:rPr>
      </w:pPr>
    </w:p>
    <w:p w14:paraId="13453BA9" w14:textId="77777777" w:rsidR="00597149" w:rsidRPr="00423B9D" w:rsidRDefault="00597149" w:rsidP="00FB2347">
      <w:pPr>
        <w:ind w:firstLine="0"/>
        <w:jc w:val="center"/>
        <w:rPr>
          <w:rFonts w:cs="Arial"/>
          <w:b/>
          <w:bCs/>
          <w:lang w:val="en-US"/>
        </w:rPr>
      </w:pPr>
      <w:r w:rsidRPr="00423B9D">
        <w:rPr>
          <w:rFonts w:cs="Arial"/>
          <w:b/>
          <w:bCs/>
          <w:lang w:val="en-US"/>
        </w:rPr>
        <w:lastRenderedPageBreak/>
        <w:t>ABSTRACT</w:t>
      </w:r>
    </w:p>
    <w:p w14:paraId="620E6F20" w14:textId="77777777" w:rsidR="00597149" w:rsidRPr="00423B9D" w:rsidRDefault="00597149" w:rsidP="00FB2347">
      <w:pPr>
        <w:ind w:firstLine="0"/>
        <w:jc w:val="center"/>
        <w:rPr>
          <w:lang w:val="en-US"/>
        </w:rPr>
      </w:pPr>
    </w:p>
    <w:p w14:paraId="5ECA0952" w14:textId="77777777" w:rsidR="005C331D" w:rsidRPr="00423B9D" w:rsidRDefault="005C331D" w:rsidP="00FB2347">
      <w:pPr>
        <w:ind w:firstLine="0"/>
        <w:jc w:val="center"/>
        <w:rPr>
          <w:lang w:val="en-US"/>
        </w:rPr>
      </w:pPr>
    </w:p>
    <w:p w14:paraId="07D481CF" w14:textId="77777777" w:rsidR="00597149" w:rsidRPr="00423B9D" w:rsidRDefault="00FB2347" w:rsidP="00FB2347">
      <w:pPr>
        <w:spacing w:line="240" w:lineRule="auto"/>
        <w:ind w:firstLine="0"/>
        <w:rPr>
          <w:color w:val="7030A0"/>
          <w:lang w:val="en-US"/>
        </w:rPr>
      </w:pPr>
      <w:r w:rsidRPr="00423B9D">
        <w:rPr>
          <w:color w:val="FF0000"/>
          <w:lang w:val="en-US"/>
        </w:rPr>
        <w:t>The internet is a technology that revolutionized the world, creating new forms of interaction between people, organizations and businesses. The hotel sector is a segment that has benefited from the services supported by the internet.</w:t>
      </w:r>
      <w:r w:rsidRPr="00423B9D">
        <w:rPr>
          <w:lang w:val="en-US"/>
        </w:rPr>
        <w:t xml:space="preserve"> </w:t>
      </w:r>
      <w:r w:rsidRPr="00423B9D">
        <w:rPr>
          <w:color w:val="4F81BD"/>
          <w:lang w:val="en-US"/>
        </w:rPr>
        <w:t>The objective of this study is to identify the different factors that influence the use of the internet under three dimensions: individual, organizational and environmental</w:t>
      </w:r>
      <w:r w:rsidRPr="00423B9D">
        <w:rPr>
          <w:lang w:val="en-US"/>
        </w:rPr>
        <w:t xml:space="preserve">. </w:t>
      </w:r>
      <w:r w:rsidRPr="00423B9D">
        <w:rPr>
          <w:color w:val="4F6228"/>
          <w:lang w:val="en-US"/>
        </w:rPr>
        <w:t>A conceptual model has been postulated satisfaction nine independent variables on dependent variables, relating to internet usage pattern. The data were collected along the 52 hotels located off the coast of Recife</w:t>
      </w:r>
      <w:r w:rsidR="00FA464C" w:rsidRPr="00423B9D">
        <w:rPr>
          <w:color w:val="4F6228"/>
          <w:lang w:val="en-US"/>
        </w:rPr>
        <w:t xml:space="preserve"> </w:t>
      </w:r>
      <w:r w:rsidRPr="00423B9D">
        <w:rPr>
          <w:color w:val="4F6228"/>
          <w:lang w:val="en-US"/>
        </w:rPr>
        <w:t>-</w:t>
      </w:r>
      <w:r w:rsidR="00FA464C" w:rsidRPr="00423B9D">
        <w:rPr>
          <w:color w:val="4F6228"/>
          <w:lang w:val="en-US"/>
        </w:rPr>
        <w:t xml:space="preserve"> </w:t>
      </w:r>
      <w:r w:rsidRPr="00423B9D">
        <w:rPr>
          <w:color w:val="4F6228"/>
          <w:lang w:val="en-US"/>
        </w:rPr>
        <w:t>PE.</w:t>
      </w:r>
      <w:r w:rsidRPr="00423B9D">
        <w:rPr>
          <w:lang w:val="en-US"/>
        </w:rPr>
        <w:t xml:space="preserve"> </w:t>
      </w:r>
      <w:r w:rsidRPr="00423B9D">
        <w:rPr>
          <w:color w:val="7030A0"/>
          <w:lang w:val="en-US"/>
        </w:rPr>
        <w:t>The result of the inferential analysis of data showed a distinctive pattern of internet use in hotels to small, medium and large companies and as factors described above can be better exploited in order to achieve an efficient usage pattern, increasing their competitive positions. Based on the analysis and results are outlined some recommendations and implications for future research.</w:t>
      </w:r>
    </w:p>
    <w:p w14:paraId="7E848EB4" w14:textId="77777777" w:rsidR="00FB2347" w:rsidRPr="00423B9D" w:rsidRDefault="00FB2347" w:rsidP="00FA464C">
      <w:pPr>
        <w:spacing w:line="240" w:lineRule="auto"/>
        <w:ind w:firstLine="0"/>
        <w:rPr>
          <w:b/>
          <w:lang w:val="en-US"/>
        </w:rPr>
      </w:pPr>
    </w:p>
    <w:p w14:paraId="3E638B8C" w14:textId="77777777" w:rsidR="00597149" w:rsidRPr="00423B9D" w:rsidRDefault="00D530D8" w:rsidP="00597149">
      <w:pPr>
        <w:spacing w:line="240" w:lineRule="auto"/>
        <w:ind w:firstLine="0"/>
        <w:rPr>
          <w:lang w:val="en-US"/>
        </w:rPr>
      </w:pPr>
      <w:r w:rsidRPr="00423B9D">
        <w:rPr>
          <w:b/>
          <w:lang w:val="en-US"/>
        </w:rPr>
        <w:t>Key</w:t>
      </w:r>
      <w:r w:rsidR="00597149" w:rsidRPr="00423B9D">
        <w:rPr>
          <w:b/>
          <w:lang w:val="en-US"/>
        </w:rPr>
        <w:t>words:</w:t>
      </w:r>
      <w:r w:rsidR="00FB2347" w:rsidRPr="00423B9D">
        <w:rPr>
          <w:lang w:val="en-US"/>
        </w:rPr>
        <w:t xml:space="preserve"> Information Technology. Internet. Hotel Management.</w:t>
      </w:r>
    </w:p>
    <w:p w14:paraId="0BED52F4" w14:textId="77777777" w:rsidR="00597149" w:rsidRPr="00423B9D" w:rsidRDefault="00597149" w:rsidP="00597149">
      <w:pPr>
        <w:ind w:firstLine="0"/>
        <w:jc w:val="center"/>
        <w:rPr>
          <w:bCs/>
          <w:color w:val="FF0000"/>
          <w:lang w:val="en-US"/>
        </w:rPr>
      </w:pPr>
    </w:p>
    <w:p w14:paraId="2A940CFE" w14:textId="77777777" w:rsidR="00597149" w:rsidRPr="00423B9D" w:rsidRDefault="00597149" w:rsidP="00597149">
      <w:pPr>
        <w:ind w:firstLine="0"/>
        <w:jc w:val="center"/>
        <w:rPr>
          <w:bCs/>
          <w:color w:val="FF0000"/>
          <w:lang w:val="en-US"/>
        </w:rPr>
      </w:pPr>
    </w:p>
    <w:p w14:paraId="0CC34883" w14:textId="77777777" w:rsidR="00597149" w:rsidRPr="00423B9D" w:rsidRDefault="00597149" w:rsidP="00597149">
      <w:pPr>
        <w:ind w:firstLine="0"/>
        <w:jc w:val="center"/>
        <w:rPr>
          <w:bCs/>
          <w:color w:val="FF0000"/>
          <w:lang w:val="en-US"/>
        </w:rPr>
      </w:pPr>
    </w:p>
    <w:p w14:paraId="3AC19412" w14:textId="77777777" w:rsidR="00597149" w:rsidRPr="00423B9D" w:rsidRDefault="00597149" w:rsidP="00597149">
      <w:pPr>
        <w:ind w:firstLine="0"/>
        <w:jc w:val="center"/>
        <w:rPr>
          <w:bCs/>
          <w:color w:val="FF0000"/>
          <w:lang w:val="en-US"/>
        </w:rPr>
      </w:pPr>
    </w:p>
    <w:p w14:paraId="2F5A3F25" w14:textId="77777777" w:rsidR="00597149" w:rsidRPr="00423B9D" w:rsidRDefault="00597149" w:rsidP="00597149">
      <w:pPr>
        <w:ind w:firstLine="0"/>
        <w:jc w:val="center"/>
        <w:rPr>
          <w:bCs/>
          <w:color w:val="FF0000"/>
          <w:lang w:val="en-US"/>
        </w:rPr>
      </w:pPr>
    </w:p>
    <w:p w14:paraId="343548A8" w14:textId="77777777" w:rsidR="00597149" w:rsidRPr="00423B9D" w:rsidRDefault="00597149" w:rsidP="000028AB">
      <w:pPr>
        <w:ind w:firstLine="0"/>
        <w:jc w:val="center"/>
        <w:rPr>
          <w:bCs/>
          <w:color w:val="FF0000"/>
          <w:lang w:val="en-US"/>
        </w:rPr>
      </w:pPr>
    </w:p>
    <w:p w14:paraId="7B31232E" w14:textId="77777777" w:rsidR="00597149" w:rsidRDefault="00900130" w:rsidP="00597149">
      <w:pPr>
        <w:pStyle w:val="Default"/>
        <w:spacing w:line="360" w:lineRule="auto"/>
        <w:jc w:val="center"/>
        <w:rPr>
          <w:rFonts w:ascii="Arial" w:hAnsi="Arial" w:cs="Arial"/>
          <w:b/>
          <w:bCs/>
          <w:szCs w:val="23"/>
        </w:rPr>
      </w:pPr>
      <w:r w:rsidRPr="00423B9D">
        <w:rPr>
          <w:b/>
          <w:lang w:val="en-US"/>
        </w:rPr>
        <w:br w:type="page"/>
      </w:r>
      <w:r w:rsidR="00597149" w:rsidRPr="00597149">
        <w:rPr>
          <w:rFonts w:ascii="Arial" w:hAnsi="Arial" w:cs="Arial"/>
          <w:b/>
          <w:bCs/>
          <w:szCs w:val="23"/>
        </w:rPr>
        <w:lastRenderedPageBreak/>
        <w:t>LISTA DE ILUSTRAÇÕES</w:t>
      </w:r>
    </w:p>
    <w:p w14:paraId="271F86DC" w14:textId="77777777" w:rsidR="00597149" w:rsidRDefault="00597149" w:rsidP="00597149">
      <w:pPr>
        <w:pStyle w:val="Default"/>
        <w:spacing w:line="360" w:lineRule="auto"/>
        <w:jc w:val="center"/>
        <w:rPr>
          <w:rFonts w:ascii="Arial" w:hAnsi="Arial" w:cs="Arial"/>
          <w:b/>
          <w:bCs/>
          <w:szCs w:val="23"/>
        </w:rPr>
      </w:pPr>
    </w:p>
    <w:p w14:paraId="7F85762B" w14:textId="77777777" w:rsidR="000C605D" w:rsidRDefault="000C605D" w:rsidP="00597149">
      <w:pPr>
        <w:pStyle w:val="Default"/>
        <w:spacing w:line="360" w:lineRule="auto"/>
        <w:jc w:val="center"/>
        <w:rPr>
          <w:rFonts w:ascii="Arial" w:hAnsi="Arial" w:cs="Arial"/>
          <w:b/>
          <w:bCs/>
          <w:szCs w:val="23"/>
        </w:rPr>
      </w:pPr>
    </w:p>
    <w:tbl>
      <w:tblPr>
        <w:tblW w:w="0" w:type="auto"/>
        <w:tblLayout w:type="fixed"/>
        <w:tblLook w:val="04A0" w:firstRow="1" w:lastRow="0" w:firstColumn="1" w:lastColumn="0" w:noHBand="0" w:noVBand="1"/>
      </w:tblPr>
      <w:tblGrid>
        <w:gridCol w:w="1101"/>
        <w:gridCol w:w="236"/>
        <w:gridCol w:w="7418"/>
        <w:gridCol w:w="483"/>
      </w:tblGrid>
      <w:tr w:rsidR="004F2AE9" w:rsidRPr="00821E11" w14:paraId="22C7B3EB" w14:textId="77777777" w:rsidTr="00821E11">
        <w:tc>
          <w:tcPr>
            <w:tcW w:w="1101" w:type="dxa"/>
            <w:shd w:val="clear" w:color="auto" w:fill="auto"/>
          </w:tcPr>
          <w:p w14:paraId="3E133E11"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Figura 1</w:t>
            </w:r>
          </w:p>
        </w:tc>
        <w:tc>
          <w:tcPr>
            <w:tcW w:w="236" w:type="dxa"/>
            <w:shd w:val="clear" w:color="auto" w:fill="auto"/>
          </w:tcPr>
          <w:p w14:paraId="0340E221" w14:textId="77777777" w:rsidR="004F2AE9" w:rsidRPr="00821E11" w:rsidRDefault="004F2AE9" w:rsidP="00821E11">
            <w:pPr>
              <w:pStyle w:val="Default"/>
              <w:spacing w:line="360" w:lineRule="auto"/>
              <w:jc w:val="both"/>
              <w:rPr>
                <w:rFonts w:ascii="Arial" w:hAnsi="Arial" w:cs="Arial"/>
                <w:bCs/>
                <w:szCs w:val="23"/>
              </w:rPr>
            </w:pPr>
            <w:r w:rsidRPr="00821E11">
              <w:rPr>
                <w:rFonts w:ascii="Arial" w:hAnsi="Arial" w:cs="Arial"/>
                <w:bCs/>
                <w:szCs w:val="23"/>
              </w:rPr>
              <w:t>-</w:t>
            </w:r>
          </w:p>
        </w:tc>
        <w:tc>
          <w:tcPr>
            <w:tcW w:w="7418" w:type="dxa"/>
            <w:shd w:val="clear" w:color="auto" w:fill="auto"/>
          </w:tcPr>
          <w:p w14:paraId="6B2FB832"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Numeração de páginas</w:t>
            </w:r>
          </w:p>
        </w:tc>
        <w:tc>
          <w:tcPr>
            <w:tcW w:w="483" w:type="dxa"/>
            <w:shd w:val="clear" w:color="auto" w:fill="auto"/>
          </w:tcPr>
          <w:p w14:paraId="20BA3674" w14:textId="77777777" w:rsidR="004F2AE9" w:rsidRPr="00821E11" w:rsidRDefault="004F2AE9" w:rsidP="00821E11">
            <w:pPr>
              <w:pStyle w:val="Default"/>
              <w:spacing w:line="360" w:lineRule="auto"/>
              <w:jc w:val="right"/>
              <w:rPr>
                <w:rFonts w:ascii="Arial" w:hAnsi="Arial" w:cs="Arial"/>
                <w:bCs/>
                <w:szCs w:val="23"/>
              </w:rPr>
            </w:pPr>
            <w:r w:rsidRPr="00821E11">
              <w:rPr>
                <w:rFonts w:ascii="Arial" w:hAnsi="Arial" w:cs="Arial"/>
                <w:bCs/>
                <w:szCs w:val="23"/>
              </w:rPr>
              <w:t>13</w:t>
            </w:r>
          </w:p>
        </w:tc>
      </w:tr>
      <w:tr w:rsidR="004F2AE9" w:rsidRPr="00821E11" w14:paraId="0D2251E8" w14:textId="77777777" w:rsidTr="00821E11">
        <w:tc>
          <w:tcPr>
            <w:tcW w:w="1101" w:type="dxa"/>
            <w:shd w:val="clear" w:color="auto" w:fill="auto"/>
          </w:tcPr>
          <w:p w14:paraId="624E058D"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Figura 2</w:t>
            </w:r>
          </w:p>
        </w:tc>
        <w:tc>
          <w:tcPr>
            <w:tcW w:w="236" w:type="dxa"/>
            <w:shd w:val="clear" w:color="auto" w:fill="auto"/>
          </w:tcPr>
          <w:p w14:paraId="6637E17D" w14:textId="77777777" w:rsidR="004F2AE9" w:rsidRPr="00821E11" w:rsidRDefault="004F2AE9" w:rsidP="00821E11">
            <w:pPr>
              <w:pStyle w:val="Default"/>
              <w:spacing w:line="360" w:lineRule="auto"/>
              <w:jc w:val="both"/>
              <w:rPr>
                <w:rFonts w:ascii="Arial" w:hAnsi="Arial" w:cs="Arial"/>
                <w:bCs/>
                <w:szCs w:val="23"/>
              </w:rPr>
            </w:pPr>
            <w:r w:rsidRPr="00821E11">
              <w:rPr>
                <w:rFonts w:ascii="Arial" w:hAnsi="Arial" w:cs="Arial"/>
                <w:bCs/>
                <w:szCs w:val="23"/>
              </w:rPr>
              <w:t>-</w:t>
            </w:r>
          </w:p>
        </w:tc>
        <w:tc>
          <w:tcPr>
            <w:tcW w:w="7418" w:type="dxa"/>
            <w:shd w:val="clear" w:color="auto" w:fill="auto"/>
          </w:tcPr>
          <w:p w14:paraId="08D26E80"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Vista parcial do prédio histórico</w:t>
            </w:r>
          </w:p>
        </w:tc>
        <w:tc>
          <w:tcPr>
            <w:tcW w:w="483" w:type="dxa"/>
            <w:shd w:val="clear" w:color="auto" w:fill="auto"/>
          </w:tcPr>
          <w:p w14:paraId="0BE5E22B" w14:textId="77777777" w:rsidR="004F2AE9" w:rsidRPr="00821E11" w:rsidRDefault="004F2AE9" w:rsidP="00821E11">
            <w:pPr>
              <w:pStyle w:val="Default"/>
              <w:spacing w:line="360" w:lineRule="auto"/>
              <w:jc w:val="right"/>
              <w:rPr>
                <w:rFonts w:ascii="Arial" w:hAnsi="Arial" w:cs="Arial"/>
                <w:bCs/>
                <w:szCs w:val="23"/>
              </w:rPr>
            </w:pPr>
            <w:r w:rsidRPr="00821E11">
              <w:rPr>
                <w:rFonts w:ascii="Arial" w:hAnsi="Arial" w:cs="Arial"/>
                <w:bCs/>
                <w:szCs w:val="23"/>
              </w:rPr>
              <w:t>15</w:t>
            </w:r>
          </w:p>
        </w:tc>
      </w:tr>
      <w:tr w:rsidR="004F2AE9" w:rsidRPr="00821E11" w14:paraId="64A854AA" w14:textId="77777777" w:rsidTr="00821E11">
        <w:tc>
          <w:tcPr>
            <w:tcW w:w="1101" w:type="dxa"/>
            <w:shd w:val="clear" w:color="auto" w:fill="auto"/>
          </w:tcPr>
          <w:p w14:paraId="78ACF34A"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Figura 3</w:t>
            </w:r>
          </w:p>
        </w:tc>
        <w:tc>
          <w:tcPr>
            <w:tcW w:w="236" w:type="dxa"/>
            <w:shd w:val="clear" w:color="auto" w:fill="auto"/>
          </w:tcPr>
          <w:p w14:paraId="1DFE5F10" w14:textId="77777777" w:rsidR="004F2AE9" w:rsidRPr="00821E11" w:rsidRDefault="004F2AE9" w:rsidP="00821E11">
            <w:pPr>
              <w:pStyle w:val="Default"/>
              <w:spacing w:line="360" w:lineRule="auto"/>
              <w:jc w:val="both"/>
              <w:rPr>
                <w:rFonts w:ascii="Arial" w:hAnsi="Arial" w:cs="Arial"/>
                <w:bCs/>
                <w:szCs w:val="23"/>
              </w:rPr>
            </w:pPr>
            <w:r w:rsidRPr="00821E11">
              <w:rPr>
                <w:rFonts w:ascii="Arial" w:hAnsi="Arial" w:cs="Arial"/>
                <w:bCs/>
                <w:szCs w:val="23"/>
              </w:rPr>
              <w:t>-</w:t>
            </w:r>
          </w:p>
        </w:tc>
        <w:tc>
          <w:tcPr>
            <w:tcW w:w="7418" w:type="dxa"/>
            <w:shd w:val="clear" w:color="auto" w:fill="auto"/>
          </w:tcPr>
          <w:p w14:paraId="4291A1FC"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Modelo de sumário</w:t>
            </w:r>
          </w:p>
        </w:tc>
        <w:tc>
          <w:tcPr>
            <w:tcW w:w="483" w:type="dxa"/>
            <w:shd w:val="clear" w:color="auto" w:fill="auto"/>
          </w:tcPr>
          <w:p w14:paraId="68000AB9" w14:textId="77777777" w:rsidR="004F2AE9" w:rsidRPr="00821E11" w:rsidRDefault="004F2AE9" w:rsidP="00821E11">
            <w:pPr>
              <w:pStyle w:val="Default"/>
              <w:spacing w:line="360" w:lineRule="auto"/>
              <w:jc w:val="right"/>
              <w:rPr>
                <w:rFonts w:ascii="Arial" w:hAnsi="Arial" w:cs="Arial"/>
                <w:bCs/>
                <w:szCs w:val="23"/>
              </w:rPr>
            </w:pPr>
            <w:r w:rsidRPr="00821E11">
              <w:rPr>
                <w:rFonts w:ascii="Arial" w:hAnsi="Arial" w:cs="Arial"/>
                <w:bCs/>
                <w:szCs w:val="23"/>
              </w:rPr>
              <w:t>27</w:t>
            </w:r>
          </w:p>
        </w:tc>
      </w:tr>
      <w:tr w:rsidR="004F2AE9" w:rsidRPr="00821E11" w14:paraId="06C42BB6" w14:textId="77777777" w:rsidTr="00821E11">
        <w:tc>
          <w:tcPr>
            <w:tcW w:w="1101" w:type="dxa"/>
            <w:shd w:val="clear" w:color="auto" w:fill="auto"/>
          </w:tcPr>
          <w:p w14:paraId="28C4E875"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Figura 4</w:t>
            </w:r>
          </w:p>
        </w:tc>
        <w:tc>
          <w:tcPr>
            <w:tcW w:w="236" w:type="dxa"/>
            <w:shd w:val="clear" w:color="auto" w:fill="auto"/>
          </w:tcPr>
          <w:p w14:paraId="25169D28" w14:textId="77777777" w:rsidR="004F2AE9" w:rsidRPr="00821E11" w:rsidRDefault="004F2AE9" w:rsidP="00821E11">
            <w:pPr>
              <w:pStyle w:val="Default"/>
              <w:spacing w:line="360" w:lineRule="auto"/>
              <w:jc w:val="both"/>
              <w:rPr>
                <w:rFonts w:ascii="Arial" w:hAnsi="Arial" w:cs="Arial"/>
                <w:bCs/>
                <w:szCs w:val="23"/>
              </w:rPr>
            </w:pPr>
            <w:r w:rsidRPr="00821E11">
              <w:rPr>
                <w:rFonts w:ascii="Arial" w:hAnsi="Arial" w:cs="Arial"/>
                <w:bCs/>
                <w:szCs w:val="23"/>
              </w:rPr>
              <w:t>-</w:t>
            </w:r>
          </w:p>
        </w:tc>
        <w:tc>
          <w:tcPr>
            <w:tcW w:w="7418" w:type="dxa"/>
            <w:shd w:val="clear" w:color="auto" w:fill="auto"/>
          </w:tcPr>
          <w:p w14:paraId="6F97DA66" w14:textId="77777777" w:rsidR="004F2AE9" w:rsidRPr="00821E11" w:rsidRDefault="004F2AE9" w:rsidP="00821E11">
            <w:pPr>
              <w:pStyle w:val="Default"/>
              <w:spacing w:line="360" w:lineRule="auto"/>
              <w:rPr>
                <w:rFonts w:ascii="Arial" w:hAnsi="Arial" w:cs="Arial"/>
                <w:bCs/>
                <w:szCs w:val="23"/>
              </w:rPr>
            </w:pPr>
            <w:r w:rsidRPr="00821E11">
              <w:rPr>
                <w:rFonts w:ascii="Arial" w:hAnsi="Arial" w:cs="Arial"/>
                <w:bCs/>
                <w:szCs w:val="23"/>
              </w:rPr>
              <w:t>Elementos pré-textuais</w:t>
            </w:r>
          </w:p>
        </w:tc>
        <w:tc>
          <w:tcPr>
            <w:tcW w:w="483" w:type="dxa"/>
            <w:shd w:val="clear" w:color="auto" w:fill="auto"/>
          </w:tcPr>
          <w:p w14:paraId="2FA27736" w14:textId="77777777" w:rsidR="004F2AE9" w:rsidRPr="00821E11" w:rsidRDefault="004F2AE9" w:rsidP="00821E11">
            <w:pPr>
              <w:pStyle w:val="Default"/>
              <w:spacing w:line="360" w:lineRule="auto"/>
              <w:jc w:val="right"/>
              <w:rPr>
                <w:rFonts w:ascii="Arial" w:hAnsi="Arial" w:cs="Arial"/>
                <w:bCs/>
                <w:szCs w:val="23"/>
              </w:rPr>
            </w:pPr>
            <w:r w:rsidRPr="00821E11">
              <w:rPr>
                <w:rFonts w:ascii="Arial" w:hAnsi="Arial" w:cs="Arial"/>
                <w:bCs/>
                <w:szCs w:val="23"/>
              </w:rPr>
              <w:t>30</w:t>
            </w:r>
          </w:p>
        </w:tc>
      </w:tr>
    </w:tbl>
    <w:p w14:paraId="2ECD9778" w14:textId="77777777" w:rsidR="00597149" w:rsidRDefault="00597149" w:rsidP="00AF56F3">
      <w:pPr>
        <w:pStyle w:val="Default"/>
        <w:spacing w:line="360" w:lineRule="auto"/>
        <w:jc w:val="center"/>
        <w:rPr>
          <w:rFonts w:ascii="Arial" w:hAnsi="Arial" w:cs="Arial"/>
          <w:b/>
          <w:bCs/>
          <w:szCs w:val="23"/>
        </w:rPr>
      </w:pPr>
    </w:p>
    <w:tbl>
      <w:tblPr>
        <w:tblW w:w="0" w:type="auto"/>
        <w:tblLook w:val="04A0" w:firstRow="1" w:lastRow="0" w:firstColumn="1" w:lastColumn="0" w:noHBand="0" w:noVBand="1"/>
      </w:tblPr>
      <w:tblGrid>
        <w:gridCol w:w="1235"/>
        <w:gridCol w:w="296"/>
        <w:gridCol w:w="7057"/>
        <w:gridCol w:w="483"/>
      </w:tblGrid>
      <w:tr w:rsidR="004F2AE9" w:rsidRPr="00821E11" w14:paraId="3F13EE21" w14:textId="77777777" w:rsidTr="00821E11">
        <w:tc>
          <w:tcPr>
            <w:tcW w:w="1242" w:type="dxa"/>
            <w:shd w:val="clear" w:color="auto" w:fill="auto"/>
          </w:tcPr>
          <w:p w14:paraId="2038B2D5"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Quadro 1</w:t>
            </w:r>
          </w:p>
        </w:tc>
        <w:tc>
          <w:tcPr>
            <w:tcW w:w="296" w:type="dxa"/>
            <w:shd w:val="clear" w:color="auto" w:fill="auto"/>
          </w:tcPr>
          <w:p w14:paraId="3A315FDC"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w:t>
            </w:r>
          </w:p>
        </w:tc>
        <w:tc>
          <w:tcPr>
            <w:tcW w:w="7217" w:type="dxa"/>
            <w:shd w:val="clear" w:color="auto" w:fill="auto"/>
          </w:tcPr>
          <w:p w14:paraId="13374388"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Apresentação e qualificação das seções</w:t>
            </w:r>
          </w:p>
        </w:tc>
        <w:tc>
          <w:tcPr>
            <w:tcW w:w="456" w:type="dxa"/>
            <w:shd w:val="clear" w:color="auto" w:fill="auto"/>
          </w:tcPr>
          <w:p w14:paraId="4A266C42"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16</w:t>
            </w:r>
          </w:p>
        </w:tc>
      </w:tr>
      <w:tr w:rsidR="004F2AE9" w:rsidRPr="00821E11" w14:paraId="1B535BFB" w14:textId="77777777" w:rsidTr="00821E11">
        <w:tc>
          <w:tcPr>
            <w:tcW w:w="1242" w:type="dxa"/>
            <w:shd w:val="clear" w:color="auto" w:fill="auto"/>
          </w:tcPr>
          <w:p w14:paraId="7AA32CC5"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Quadro 2</w:t>
            </w:r>
          </w:p>
        </w:tc>
        <w:tc>
          <w:tcPr>
            <w:tcW w:w="296" w:type="dxa"/>
            <w:shd w:val="clear" w:color="auto" w:fill="auto"/>
          </w:tcPr>
          <w:p w14:paraId="60F97807"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w:t>
            </w:r>
          </w:p>
        </w:tc>
        <w:tc>
          <w:tcPr>
            <w:tcW w:w="7217" w:type="dxa"/>
            <w:shd w:val="clear" w:color="auto" w:fill="auto"/>
          </w:tcPr>
          <w:p w14:paraId="5D7E8520"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Apresentação numérica das seções</w:t>
            </w:r>
          </w:p>
        </w:tc>
        <w:tc>
          <w:tcPr>
            <w:tcW w:w="456" w:type="dxa"/>
            <w:shd w:val="clear" w:color="auto" w:fill="auto"/>
          </w:tcPr>
          <w:p w14:paraId="59C5FBA2"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18</w:t>
            </w:r>
          </w:p>
        </w:tc>
      </w:tr>
      <w:tr w:rsidR="004F2AE9" w:rsidRPr="00821E11" w14:paraId="54D39486" w14:textId="77777777" w:rsidTr="00821E11">
        <w:tc>
          <w:tcPr>
            <w:tcW w:w="1242" w:type="dxa"/>
            <w:shd w:val="clear" w:color="auto" w:fill="auto"/>
          </w:tcPr>
          <w:p w14:paraId="67FC75C3"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Quadro 3</w:t>
            </w:r>
          </w:p>
        </w:tc>
        <w:tc>
          <w:tcPr>
            <w:tcW w:w="296" w:type="dxa"/>
            <w:shd w:val="clear" w:color="auto" w:fill="auto"/>
          </w:tcPr>
          <w:p w14:paraId="5B3EA1EA"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w:t>
            </w:r>
          </w:p>
        </w:tc>
        <w:tc>
          <w:tcPr>
            <w:tcW w:w="7217" w:type="dxa"/>
            <w:shd w:val="clear" w:color="auto" w:fill="auto"/>
          </w:tcPr>
          <w:p w14:paraId="0CD67350"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Participação das mulheres na direção Estadual do MST/PR</w:t>
            </w:r>
          </w:p>
        </w:tc>
        <w:tc>
          <w:tcPr>
            <w:tcW w:w="456" w:type="dxa"/>
            <w:shd w:val="clear" w:color="auto" w:fill="auto"/>
          </w:tcPr>
          <w:p w14:paraId="1A128DB8" w14:textId="77777777" w:rsidR="004F2AE9" w:rsidRPr="00821E11" w:rsidRDefault="004F2AE9" w:rsidP="00821E11">
            <w:pPr>
              <w:pStyle w:val="Default"/>
              <w:spacing w:line="360" w:lineRule="auto"/>
              <w:rPr>
                <w:rFonts w:ascii="Arial" w:hAnsi="Arial" w:cs="Arial"/>
                <w:szCs w:val="23"/>
              </w:rPr>
            </w:pPr>
            <w:r w:rsidRPr="00821E11">
              <w:rPr>
                <w:rFonts w:ascii="Arial" w:hAnsi="Arial" w:cs="Arial"/>
                <w:szCs w:val="23"/>
              </w:rPr>
              <w:t>26</w:t>
            </w:r>
          </w:p>
        </w:tc>
      </w:tr>
    </w:tbl>
    <w:p w14:paraId="53F5B9DC" w14:textId="77777777" w:rsidR="00597149" w:rsidRDefault="00597149" w:rsidP="00AF56F3">
      <w:pPr>
        <w:pStyle w:val="Default"/>
        <w:spacing w:line="360" w:lineRule="auto"/>
        <w:rPr>
          <w:rFonts w:ascii="Arial" w:hAnsi="Arial" w:cs="Arial"/>
          <w:szCs w:val="23"/>
        </w:rPr>
      </w:pPr>
    </w:p>
    <w:tbl>
      <w:tblPr>
        <w:tblW w:w="0" w:type="auto"/>
        <w:tblLook w:val="04A0" w:firstRow="1" w:lastRow="0" w:firstColumn="1" w:lastColumn="0" w:noHBand="0" w:noVBand="1"/>
      </w:tblPr>
      <w:tblGrid>
        <w:gridCol w:w="1233"/>
        <w:gridCol w:w="296"/>
        <w:gridCol w:w="7027"/>
        <w:gridCol w:w="515"/>
      </w:tblGrid>
      <w:tr w:rsidR="004F2AE9" w:rsidRPr="00821E11" w14:paraId="58E8165F" w14:textId="77777777" w:rsidTr="00821E11">
        <w:tc>
          <w:tcPr>
            <w:tcW w:w="1242" w:type="dxa"/>
            <w:shd w:val="clear" w:color="auto" w:fill="auto"/>
          </w:tcPr>
          <w:p w14:paraId="14E81D51" w14:textId="77777777" w:rsidR="004F2AE9" w:rsidRPr="00821E11" w:rsidRDefault="004F2AE9" w:rsidP="00AF56F3">
            <w:pPr>
              <w:pStyle w:val="Default"/>
              <w:rPr>
                <w:rFonts w:ascii="Arial" w:hAnsi="Arial" w:cs="Arial"/>
                <w:szCs w:val="23"/>
              </w:rPr>
            </w:pPr>
            <w:r w:rsidRPr="00821E11">
              <w:rPr>
                <w:rFonts w:ascii="Arial" w:hAnsi="Arial" w:cs="Arial"/>
                <w:szCs w:val="23"/>
              </w:rPr>
              <w:t>Gráfico 1</w:t>
            </w:r>
          </w:p>
        </w:tc>
        <w:tc>
          <w:tcPr>
            <w:tcW w:w="296" w:type="dxa"/>
            <w:shd w:val="clear" w:color="auto" w:fill="auto"/>
          </w:tcPr>
          <w:p w14:paraId="27B97196" w14:textId="77777777" w:rsidR="004F2AE9" w:rsidRPr="00821E11" w:rsidRDefault="004F2AE9" w:rsidP="00AF56F3">
            <w:pPr>
              <w:pStyle w:val="Default"/>
              <w:rPr>
                <w:rFonts w:ascii="Arial" w:hAnsi="Arial" w:cs="Arial"/>
                <w:szCs w:val="23"/>
              </w:rPr>
            </w:pPr>
            <w:r w:rsidRPr="00821E11">
              <w:rPr>
                <w:rFonts w:ascii="Arial" w:hAnsi="Arial" w:cs="Arial"/>
                <w:szCs w:val="23"/>
              </w:rPr>
              <w:t>-</w:t>
            </w:r>
          </w:p>
        </w:tc>
        <w:tc>
          <w:tcPr>
            <w:tcW w:w="7217" w:type="dxa"/>
            <w:shd w:val="clear" w:color="auto" w:fill="auto"/>
          </w:tcPr>
          <w:p w14:paraId="10475412" w14:textId="77777777" w:rsidR="004F2AE9" w:rsidRPr="00821E11" w:rsidRDefault="004F2AE9" w:rsidP="00821E11">
            <w:pPr>
              <w:pStyle w:val="Default"/>
              <w:jc w:val="both"/>
              <w:rPr>
                <w:rFonts w:ascii="Arial" w:hAnsi="Arial" w:cs="Arial"/>
                <w:szCs w:val="23"/>
              </w:rPr>
            </w:pPr>
            <w:r w:rsidRPr="00821E11">
              <w:rPr>
                <w:rFonts w:ascii="Arial" w:hAnsi="Arial" w:cs="Arial"/>
                <w:szCs w:val="23"/>
              </w:rPr>
              <w:t>Número de instituições que participaram da pesquisa sobre a docência na teologia, segundo os estados federativos</w:t>
            </w:r>
          </w:p>
        </w:tc>
        <w:tc>
          <w:tcPr>
            <w:tcW w:w="516" w:type="dxa"/>
            <w:shd w:val="clear" w:color="auto" w:fill="auto"/>
          </w:tcPr>
          <w:p w14:paraId="1B710272" w14:textId="77777777" w:rsidR="00AF56F3" w:rsidRPr="00821E11" w:rsidRDefault="00AF56F3" w:rsidP="00AF56F3">
            <w:pPr>
              <w:pStyle w:val="Default"/>
              <w:rPr>
                <w:rFonts w:ascii="Arial" w:hAnsi="Arial" w:cs="Arial"/>
                <w:szCs w:val="23"/>
              </w:rPr>
            </w:pPr>
          </w:p>
          <w:p w14:paraId="597782F7" w14:textId="77777777" w:rsidR="004F2AE9" w:rsidRPr="00821E11" w:rsidRDefault="00AF56F3" w:rsidP="00AF56F3">
            <w:pPr>
              <w:pStyle w:val="Default"/>
              <w:rPr>
                <w:rFonts w:ascii="Arial" w:hAnsi="Arial" w:cs="Arial"/>
                <w:szCs w:val="23"/>
              </w:rPr>
            </w:pPr>
            <w:r w:rsidRPr="00821E11">
              <w:rPr>
                <w:rFonts w:ascii="Arial" w:hAnsi="Arial" w:cs="Arial"/>
                <w:szCs w:val="23"/>
              </w:rPr>
              <w:t>22</w:t>
            </w:r>
          </w:p>
        </w:tc>
      </w:tr>
    </w:tbl>
    <w:p w14:paraId="5AAF0FC7" w14:textId="77777777" w:rsidR="004F2AE9" w:rsidRDefault="004F2AE9" w:rsidP="00AF56F3">
      <w:pPr>
        <w:pStyle w:val="Default"/>
        <w:spacing w:line="360" w:lineRule="auto"/>
        <w:jc w:val="center"/>
        <w:rPr>
          <w:rFonts w:ascii="Arial" w:hAnsi="Arial" w:cs="Arial"/>
          <w:szCs w:val="23"/>
        </w:rPr>
      </w:pPr>
    </w:p>
    <w:p w14:paraId="08FD3A42" w14:textId="77777777" w:rsidR="00AF56F3" w:rsidRPr="00597149" w:rsidRDefault="00AF56F3" w:rsidP="00AF56F3">
      <w:pPr>
        <w:pStyle w:val="Default"/>
        <w:spacing w:line="360" w:lineRule="auto"/>
        <w:jc w:val="center"/>
        <w:rPr>
          <w:rFonts w:ascii="Arial" w:hAnsi="Arial" w:cs="Arial"/>
          <w:szCs w:val="23"/>
        </w:rPr>
      </w:pPr>
    </w:p>
    <w:p w14:paraId="75B0BE34" w14:textId="77777777" w:rsidR="00597149" w:rsidRDefault="001C1D7F" w:rsidP="00AF56F3">
      <w:pPr>
        <w:pStyle w:val="Default"/>
        <w:spacing w:line="360" w:lineRule="auto"/>
        <w:jc w:val="center"/>
        <w:rPr>
          <w:rFonts w:ascii="Arial" w:hAnsi="Arial" w:cs="Arial"/>
          <w:b/>
          <w:bCs/>
          <w:szCs w:val="23"/>
        </w:rPr>
      </w:pPr>
      <w:r>
        <w:rPr>
          <w:rFonts w:ascii="Arial" w:hAnsi="Arial" w:cs="Arial"/>
          <w:b/>
          <w:bCs/>
          <w:szCs w:val="23"/>
        </w:rPr>
        <w:br w:type="page"/>
      </w:r>
      <w:r w:rsidR="00597149" w:rsidRPr="00597149">
        <w:rPr>
          <w:rFonts w:ascii="Arial" w:hAnsi="Arial" w:cs="Arial"/>
          <w:b/>
          <w:bCs/>
          <w:szCs w:val="23"/>
        </w:rPr>
        <w:lastRenderedPageBreak/>
        <w:t>LISTA DE TABELAS</w:t>
      </w:r>
    </w:p>
    <w:p w14:paraId="187DD4FE" w14:textId="77777777" w:rsidR="00AF56F3" w:rsidRDefault="00AF56F3" w:rsidP="00AF56F3">
      <w:pPr>
        <w:pStyle w:val="Default"/>
        <w:spacing w:line="360" w:lineRule="auto"/>
        <w:jc w:val="center"/>
        <w:rPr>
          <w:rFonts w:ascii="Arial" w:hAnsi="Arial" w:cs="Arial"/>
          <w:b/>
          <w:bCs/>
          <w:szCs w:val="23"/>
        </w:rPr>
      </w:pPr>
    </w:p>
    <w:p w14:paraId="2E60D0BE" w14:textId="77777777" w:rsidR="000C605D" w:rsidRDefault="000C605D" w:rsidP="00AF56F3">
      <w:pPr>
        <w:pStyle w:val="Default"/>
        <w:spacing w:line="360" w:lineRule="auto"/>
        <w:jc w:val="center"/>
        <w:rPr>
          <w:rFonts w:ascii="Arial" w:hAnsi="Arial" w:cs="Arial"/>
          <w:b/>
          <w:bCs/>
          <w:szCs w:val="23"/>
        </w:rPr>
      </w:pPr>
    </w:p>
    <w:tbl>
      <w:tblPr>
        <w:tblW w:w="0" w:type="auto"/>
        <w:tblLook w:val="04A0" w:firstRow="1" w:lastRow="0" w:firstColumn="1" w:lastColumn="0" w:noHBand="0" w:noVBand="1"/>
      </w:tblPr>
      <w:tblGrid>
        <w:gridCol w:w="1233"/>
        <w:gridCol w:w="296"/>
        <w:gridCol w:w="7027"/>
        <w:gridCol w:w="515"/>
      </w:tblGrid>
      <w:tr w:rsidR="00AF56F3" w:rsidRPr="00821E11" w14:paraId="4E0C9C88" w14:textId="77777777" w:rsidTr="00821E11">
        <w:tc>
          <w:tcPr>
            <w:tcW w:w="1242" w:type="dxa"/>
            <w:shd w:val="clear" w:color="auto" w:fill="auto"/>
          </w:tcPr>
          <w:p w14:paraId="5334D2E7" w14:textId="77777777" w:rsidR="00AF56F3" w:rsidRPr="00821E11" w:rsidRDefault="00AF56F3" w:rsidP="00AF56F3">
            <w:pPr>
              <w:pStyle w:val="Default"/>
              <w:rPr>
                <w:rFonts w:ascii="Arial" w:hAnsi="Arial" w:cs="Arial"/>
                <w:szCs w:val="23"/>
              </w:rPr>
            </w:pPr>
            <w:r w:rsidRPr="00821E11">
              <w:rPr>
                <w:rFonts w:ascii="Arial" w:hAnsi="Arial" w:cs="Arial"/>
                <w:szCs w:val="23"/>
              </w:rPr>
              <w:t>Tabela 1</w:t>
            </w:r>
          </w:p>
        </w:tc>
        <w:tc>
          <w:tcPr>
            <w:tcW w:w="296" w:type="dxa"/>
            <w:shd w:val="clear" w:color="auto" w:fill="auto"/>
          </w:tcPr>
          <w:p w14:paraId="2C8BC581" w14:textId="77777777" w:rsidR="00AF56F3" w:rsidRPr="00821E11" w:rsidRDefault="00AF56F3" w:rsidP="00821E11">
            <w:pPr>
              <w:pStyle w:val="Default"/>
              <w:rPr>
                <w:rFonts w:ascii="Arial" w:hAnsi="Arial" w:cs="Arial"/>
                <w:szCs w:val="23"/>
              </w:rPr>
            </w:pPr>
            <w:r w:rsidRPr="00821E11">
              <w:rPr>
                <w:rFonts w:ascii="Arial" w:hAnsi="Arial" w:cs="Arial"/>
                <w:szCs w:val="23"/>
              </w:rPr>
              <w:t>-</w:t>
            </w:r>
          </w:p>
        </w:tc>
        <w:tc>
          <w:tcPr>
            <w:tcW w:w="7217" w:type="dxa"/>
            <w:shd w:val="clear" w:color="auto" w:fill="auto"/>
          </w:tcPr>
          <w:p w14:paraId="0924BAB0" w14:textId="77777777" w:rsidR="00AF56F3" w:rsidRPr="00821E11" w:rsidRDefault="00AF56F3" w:rsidP="00821E11">
            <w:pPr>
              <w:pStyle w:val="Default"/>
              <w:jc w:val="both"/>
              <w:rPr>
                <w:rFonts w:ascii="Arial" w:hAnsi="Arial" w:cs="Arial"/>
                <w:szCs w:val="23"/>
              </w:rPr>
            </w:pPr>
            <w:r w:rsidRPr="00821E11">
              <w:rPr>
                <w:rFonts w:ascii="Arial" w:hAnsi="Arial" w:cs="Arial"/>
                <w:szCs w:val="23"/>
              </w:rPr>
              <w:t>Docentes por sexo da área de Teologia, segundo nível de titulação máxima</w:t>
            </w:r>
          </w:p>
        </w:tc>
        <w:tc>
          <w:tcPr>
            <w:tcW w:w="516" w:type="dxa"/>
            <w:shd w:val="clear" w:color="auto" w:fill="auto"/>
          </w:tcPr>
          <w:p w14:paraId="611A96BA" w14:textId="77777777" w:rsidR="00AF56F3" w:rsidRPr="00821E11" w:rsidRDefault="00AF56F3" w:rsidP="00821E11">
            <w:pPr>
              <w:pStyle w:val="Default"/>
              <w:rPr>
                <w:rFonts w:ascii="Arial" w:hAnsi="Arial" w:cs="Arial"/>
                <w:szCs w:val="23"/>
              </w:rPr>
            </w:pPr>
          </w:p>
          <w:p w14:paraId="54153E87" w14:textId="77777777" w:rsidR="00AF56F3" w:rsidRPr="00821E11" w:rsidRDefault="00AF56F3" w:rsidP="00821E11">
            <w:pPr>
              <w:pStyle w:val="Default"/>
              <w:rPr>
                <w:rFonts w:ascii="Arial" w:hAnsi="Arial" w:cs="Arial"/>
                <w:szCs w:val="23"/>
              </w:rPr>
            </w:pPr>
            <w:r w:rsidRPr="00821E11">
              <w:rPr>
                <w:rFonts w:ascii="Arial" w:hAnsi="Arial" w:cs="Arial"/>
                <w:szCs w:val="23"/>
              </w:rPr>
              <w:t>17</w:t>
            </w:r>
          </w:p>
        </w:tc>
      </w:tr>
    </w:tbl>
    <w:p w14:paraId="54DDDEED" w14:textId="77777777" w:rsidR="00AF56F3" w:rsidRPr="00597149" w:rsidRDefault="00AF56F3" w:rsidP="00AF56F3">
      <w:pPr>
        <w:pStyle w:val="Default"/>
        <w:spacing w:line="360" w:lineRule="auto"/>
        <w:jc w:val="center"/>
        <w:rPr>
          <w:rFonts w:ascii="Arial" w:hAnsi="Arial" w:cs="Arial"/>
          <w:szCs w:val="23"/>
        </w:rPr>
      </w:pPr>
    </w:p>
    <w:p w14:paraId="5EBE1BEA" w14:textId="77777777" w:rsidR="003A3F4C" w:rsidRPr="00311EF8" w:rsidRDefault="003A3F4C" w:rsidP="000028AB">
      <w:pPr>
        <w:ind w:firstLine="0"/>
        <w:jc w:val="center"/>
        <w:rPr>
          <w:rFonts w:cs="Arial"/>
          <w:b/>
          <w:bCs/>
          <w:color w:val="FF0000"/>
        </w:rPr>
      </w:pPr>
    </w:p>
    <w:p w14:paraId="3E41B67A" w14:textId="77777777" w:rsidR="003A3F4C" w:rsidRPr="00311EF8" w:rsidRDefault="003A3F4C" w:rsidP="000028AB">
      <w:pPr>
        <w:ind w:firstLine="0"/>
        <w:jc w:val="center"/>
        <w:rPr>
          <w:rFonts w:cs="Arial"/>
          <w:b/>
          <w:bCs/>
          <w:color w:val="FF0000"/>
        </w:rPr>
      </w:pPr>
    </w:p>
    <w:p w14:paraId="7A023152" w14:textId="77777777" w:rsidR="003A3F4C" w:rsidRPr="00311EF8" w:rsidRDefault="003A3F4C" w:rsidP="000028AB">
      <w:pPr>
        <w:ind w:firstLine="0"/>
        <w:jc w:val="center"/>
        <w:rPr>
          <w:rFonts w:cs="Arial"/>
          <w:b/>
          <w:bCs/>
          <w:color w:val="FF0000"/>
        </w:rPr>
      </w:pPr>
    </w:p>
    <w:p w14:paraId="412B102C" w14:textId="77777777" w:rsidR="003A3F4C" w:rsidRPr="00311EF8" w:rsidRDefault="003A3F4C" w:rsidP="000028AB">
      <w:pPr>
        <w:ind w:firstLine="0"/>
        <w:jc w:val="center"/>
        <w:rPr>
          <w:rFonts w:cs="Arial"/>
          <w:b/>
          <w:bCs/>
          <w:color w:val="FF0000"/>
        </w:rPr>
      </w:pPr>
    </w:p>
    <w:p w14:paraId="2C184BB7" w14:textId="77777777" w:rsidR="00BC174E" w:rsidRDefault="00900130" w:rsidP="00AF56F3">
      <w:pPr>
        <w:ind w:firstLine="0"/>
        <w:jc w:val="center"/>
        <w:rPr>
          <w:b/>
        </w:rPr>
      </w:pPr>
      <w:r w:rsidRPr="00311EF8">
        <w:rPr>
          <w:rFonts w:cs="Arial"/>
          <w:b/>
          <w:bCs/>
          <w:color w:val="FF0000"/>
        </w:rPr>
        <w:br w:type="page"/>
      </w:r>
      <w:r w:rsidR="00AF56F3" w:rsidRPr="00AF56F3">
        <w:rPr>
          <w:b/>
        </w:rPr>
        <w:lastRenderedPageBreak/>
        <w:t xml:space="preserve">LISTA DE </w:t>
      </w:r>
      <w:r w:rsidR="003740F4">
        <w:rPr>
          <w:b/>
        </w:rPr>
        <w:t>SIGLAS</w:t>
      </w:r>
    </w:p>
    <w:p w14:paraId="3B1D7C41" w14:textId="77777777" w:rsidR="003740F4" w:rsidRDefault="003740F4" w:rsidP="003740F4">
      <w:pPr>
        <w:ind w:firstLine="0"/>
        <w:jc w:val="left"/>
        <w:rPr>
          <w:b/>
        </w:rPr>
      </w:pPr>
    </w:p>
    <w:p w14:paraId="75349C1B" w14:textId="77777777" w:rsidR="000C605D" w:rsidRDefault="000C605D" w:rsidP="003740F4">
      <w:pPr>
        <w:ind w:firstLine="0"/>
        <w:jc w:val="left"/>
        <w:rPr>
          <w:b/>
        </w:rPr>
      </w:pPr>
    </w:p>
    <w:tbl>
      <w:tblPr>
        <w:tblW w:w="0" w:type="auto"/>
        <w:tblLook w:val="04A0" w:firstRow="1" w:lastRow="0" w:firstColumn="1" w:lastColumn="0" w:noHBand="0" w:noVBand="1"/>
      </w:tblPr>
      <w:tblGrid>
        <w:gridCol w:w="1234"/>
        <w:gridCol w:w="7837"/>
      </w:tblGrid>
      <w:tr w:rsidR="003740F4" w:rsidRPr="006B0B89" w14:paraId="254C5912" w14:textId="77777777" w:rsidTr="00821E11">
        <w:tc>
          <w:tcPr>
            <w:tcW w:w="1242" w:type="dxa"/>
            <w:shd w:val="clear" w:color="auto" w:fill="auto"/>
          </w:tcPr>
          <w:p w14:paraId="7E55B77C" w14:textId="77777777" w:rsidR="003740F4" w:rsidRPr="006B0B89" w:rsidRDefault="003740F4" w:rsidP="00821E11">
            <w:pPr>
              <w:ind w:firstLine="0"/>
              <w:jc w:val="left"/>
            </w:pPr>
            <w:r w:rsidRPr="006B0B89">
              <w:t>ABNT</w:t>
            </w:r>
          </w:p>
        </w:tc>
        <w:tc>
          <w:tcPr>
            <w:tcW w:w="7969" w:type="dxa"/>
            <w:shd w:val="clear" w:color="auto" w:fill="auto"/>
          </w:tcPr>
          <w:p w14:paraId="396CFDAB" w14:textId="77777777" w:rsidR="003740F4" w:rsidRPr="006B0B89" w:rsidRDefault="006B0B89" w:rsidP="00821E11">
            <w:pPr>
              <w:ind w:firstLine="0"/>
              <w:jc w:val="left"/>
            </w:pPr>
            <w:r w:rsidRPr="006B0B89">
              <w:t>Associação Brasileira de Normas e Técnicas</w:t>
            </w:r>
          </w:p>
        </w:tc>
      </w:tr>
      <w:tr w:rsidR="003740F4" w:rsidRPr="009E5A2F" w14:paraId="2363FFB7" w14:textId="77777777" w:rsidTr="00821E11">
        <w:tc>
          <w:tcPr>
            <w:tcW w:w="1242" w:type="dxa"/>
            <w:shd w:val="clear" w:color="auto" w:fill="auto"/>
          </w:tcPr>
          <w:p w14:paraId="7D01DA1B" w14:textId="77777777" w:rsidR="003740F4" w:rsidRPr="006B0B89" w:rsidRDefault="003740F4" w:rsidP="00821E11">
            <w:pPr>
              <w:ind w:firstLine="0"/>
              <w:jc w:val="left"/>
            </w:pPr>
            <w:r w:rsidRPr="006B0B89">
              <w:t>CD-ROM</w:t>
            </w:r>
          </w:p>
        </w:tc>
        <w:tc>
          <w:tcPr>
            <w:tcW w:w="7969" w:type="dxa"/>
            <w:shd w:val="clear" w:color="auto" w:fill="auto"/>
          </w:tcPr>
          <w:p w14:paraId="4B194474" w14:textId="77777777" w:rsidR="003740F4" w:rsidRPr="00821E11" w:rsidRDefault="006B0B89" w:rsidP="00821E11">
            <w:pPr>
              <w:ind w:firstLine="0"/>
              <w:jc w:val="left"/>
              <w:rPr>
                <w:lang w:val="en-US"/>
              </w:rPr>
            </w:pPr>
            <w:r w:rsidRPr="00821E11">
              <w:rPr>
                <w:lang w:val="en-US"/>
              </w:rPr>
              <w:t>Compact Disc-Read Only Memory</w:t>
            </w:r>
          </w:p>
        </w:tc>
      </w:tr>
      <w:tr w:rsidR="003740F4" w:rsidRPr="006B0B89" w14:paraId="5F17CE15" w14:textId="77777777" w:rsidTr="00821E11">
        <w:tc>
          <w:tcPr>
            <w:tcW w:w="1242" w:type="dxa"/>
            <w:shd w:val="clear" w:color="auto" w:fill="auto"/>
          </w:tcPr>
          <w:p w14:paraId="4E55E6B2" w14:textId="77777777" w:rsidR="003740F4" w:rsidRPr="006B0B89" w:rsidRDefault="003740F4" w:rsidP="00821E11">
            <w:pPr>
              <w:ind w:firstLine="0"/>
              <w:jc w:val="left"/>
            </w:pPr>
            <w:r w:rsidRPr="006B0B89">
              <w:t>DVD</w:t>
            </w:r>
          </w:p>
        </w:tc>
        <w:tc>
          <w:tcPr>
            <w:tcW w:w="7969" w:type="dxa"/>
            <w:shd w:val="clear" w:color="auto" w:fill="auto"/>
          </w:tcPr>
          <w:p w14:paraId="508024FD" w14:textId="77777777" w:rsidR="003740F4" w:rsidRPr="006B0B89" w:rsidRDefault="006B0B89" w:rsidP="00821E11">
            <w:pPr>
              <w:ind w:firstLine="0"/>
              <w:jc w:val="left"/>
            </w:pPr>
            <w:r>
              <w:t xml:space="preserve">Digital </w:t>
            </w:r>
            <w:r w:rsidR="0066637C">
              <w:t>Vídeo</w:t>
            </w:r>
            <w:r>
              <w:t xml:space="preserve"> Disc</w:t>
            </w:r>
          </w:p>
        </w:tc>
      </w:tr>
      <w:tr w:rsidR="003740F4" w:rsidRPr="006B0B89" w14:paraId="7BFE0831" w14:textId="77777777" w:rsidTr="00821E11">
        <w:tc>
          <w:tcPr>
            <w:tcW w:w="1242" w:type="dxa"/>
            <w:shd w:val="clear" w:color="auto" w:fill="auto"/>
          </w:tcPr>
          <w:p w14:paraId="2F49E31B" w14:textId="77777777" w:rsidR="003740F4" w:rsidRPr="006B0B89" w:rsidRDefault="003740F4" w:rsidP="00821E11">
            <w:pPr>
              <w:ind w:firstLine="0"/>
              <w:jc w:val="left"/>
            </w:pPr>
            <w:r w:rsidRPr="006B0B89">
              <w:t>ROM</w:t>
            </w:r>
          </w:p>
        </w:tc>
        <w:tc>
          <w:tcPr>
            <w:tcW w:w="7969" w:type="dxa"/>
            <w:shd w:val="clear" w:color="auto" w:fill="auto"/>
          </w:tcPr>
          <w:p w14:paraId="409A56BB" w14:textId="77777777" w:rsidR="003740F4" w:rsidRPr="006B0B89" w:rsidRDefault="006B0B89" w:rsidP="00821E11">
            <w:pPr>
              <w:ind w:firstLine="0"/>
              <w:jc w:val="left"/>
            </w:pPr>
            <w:proofErr w:type="spellStart"/>
            <w:r w:rsidRPr="00821E11">
              <w:rPr>
                <w:rStyle w:val="nfase"/>
                <w:i w:val="0"/>
                <w:sz w:val="23"/>
                <w:szCs w:val="23"/>
              </w:rPr>
              <w:t>Read</w:t>
            </w:r>
            <w:proofErr w:type="spellEnd"/>
            <w:r w:rsidRPr="00821E11">
              <w:rPr>
                <w:rStyle w:val="nfase"/>
                <w:i w:val="0"/>
                <w:sz w:val="23"/>
                <w:szCs w:val="23"/>
              </w:rPr>
              <w:t xml:space="preserve">-Only </w:t>
            </w:r>
            <w:proofErr w:type="spellStart"/>
            <w:r w:rsidRPr="00821E11">
              <w:rPr>
                <w:rStyle w:val="nfase"/>
                <w:i w:val="0"/>
                <w:sz w:val="23"/>
                <w:szCs w:val="23"/>
              </w:rPr>
              <w:t>Memory</w:t>
            </w:r>
            <w:proofErr w:type="spellEnd"/>
          </w:p>
        </w:tc>
      </w:tr>
      <w:tr w:rsidR="003740F4" w:rsidRPr="006B0B89" w14:paraId="65C405CF" w14:textId="77777777" w:rsidTr="00821E11">
        <w:tc>
          <w:tcPr>
            <w:tcW w:w="1242" w:type="dxa"/>
            <w:shd w:val="clear" w:color="auto" w:fill="auto"/>
          </w:tcPr>
          <w:p w14:paraId="5B8D2BD9" w14:textId="77777777" w:rsidR="003740F4" w:rsidRPr="006B0B89" w:rsidRDefault="006B0B89" w:rsidP="00821E11">
            <w:pPr>
              <w:ind w:firstLine="0"/>
              <w:jc w:val="left"/>
            </w:pPr>
            <w:r w:rsidRPr="006B0B89">
              <w:t>RAM</w:t>
            </w:r>
          </w:p>
        </w:tc>
        <w:tc>
          <w:tcPr>
            <w:tcW w:w="7969" w:type="dxa"/>
            <w:shd w:val="clear" w:color="auto" w:fill="auto"/>
          </w:tcPr>
          <w:p w14:paraId="51D7FAF9" w14:textId="77777777" w:rsidR="003740F4" w:rsidRPr="00821E11" w:rsidRDefault="006B0B89" w:rsidP="00821E11">
            <w:pPr>
              <w:ind w:firstLine="0"/>
              <w:jc w:val="left"/>
              <w:rPr>
                <w:i/>
              </w:rPr>
            </w:pPr>
            <w:proofErr w:type="spellStart"/>
            <w:r w:rsidRPr="00821E11">
              <w:rPr>
                <w:rStyle w:val="nfase"/>
                <w:i w:val="0"/>
                <w:szCs w:val="23"/>
              </w:rPr>
              <w:t>Random</w:t>
            </w:r>
            <w:proofErr w:type="spellEnd"/>
            <w:r w:rsidRPr="00821E11">
              <w:rPr>
                <w:rStyle w:val="nfase"/>
                <w:i w:val="0"/>
                <w:szCs w:val="23"/>
              </w:rPr>
              <w:t xml:space="preserve">-Access </w:t>
            </w:r>
            <w:proofErr w:type="spellStart"/>
            <w:r w:rsidRPr="00821E11">
              <w:rPr>
                <w:rStyle w:val="nfase"/>
                <w:i w:val="0"/>
                <w:szCs w:val="23"/>
              </w:rPr>
              <w:t>Memory</w:t>
            </w:r>
            <w:proofErr w:type="spellEnd"/>
          </w:p>
        </w:tc>
      </w:tr>
      <w:tr w:rsidR="003740F4" w:rsidRPr="006B0B89" w14:paraId="159C52D7" w14:textId="77777777" w:rsidTr="00821E11">
        <w:tc>
          <w:tcPr>
            <w:tcW w:w="1242" w:type="dxa"/>
            <w:shd w:val="clear" w:color="auto" w:fill="auto"/>
          </w:tcPr>
          <w:p w14:paraId="2C1FD0DC" w14:textId="77777777" w:rsidR="003740F4" w:rsidRPr="006B0B89" w:rsidRDefault="006B0B89" w:rsidP="00821E11">
            <w:pPr>
              <w:ind w:firstLine="0"/>
              <w:jc w:val="left"/>
            </w:pPr>
            <w:r w:rsidRPr="006B0B89">
              <w:t>CSS</w:t>
            </w:r>
          </w:p>
        </w:tc>
        <w:tc>
          <w:tcPr>
            <w:tcW w:w="7969" w:type="dxa"/>
            <w:shd w:val="clear" w:color="auto" w:fill="auto"/>
          </w:tcPr>
          <w:p w14:paraId="5B9C48A9" w14:textId="77777777" w:rsidR="003740F4" w:rsidRPr="006B0B89" w:rsidRDefault="006B0B89" w:rsidP="00821E11">
            <w:pPr>
              <w:ind w:firstLine="0"/>
              <w:jc w:val="left"/>
            </w:pPr>
            <w:proofErr w:type="spellStart"/>
            <w:r w:rsidRPr="006B0B89">
              <w:t>Cascading</w:t>
            </w:r>
            <w:proofErr w:type="spellEnd"/>
            <w:r w:rsidRPr="006B0B89">
              <w:t xml:space="preserve"> </w:t>
            </w:r>
            <w:proofErr w:type="spellStart"/>
            <w:r w:rsidRPr="006B0B89">
              <w:t>Style</w:t>
            </w:r>
            <w:proofErr w:type="spellEnd"/>
            <w:r w:rsidRPr="006B0B89">
              <w:t xml:space="preserve"> </w:t>
            </w:r>
            <w:proofErr w:type="spellStart"/>
            <w:r w:rsidRPr="006B0B89">
              <w:t>Sheets</w:t>
            </w:r>
            <w:proofErr w:type="spellEnd"/>
          </w:p>
        </w:tc>
      </w:tr>
      <w:tr w:rsidR="003740F4" w:rsidRPr="006B0B89" w14:paraId="0BBBBF49" w14:textId="77777777" w:rsidTr="00821E11">
        <w:tc>
          <w:tcPr>
            <w:tcW w:w="1242" w:type="dxa"/>
            <w:shd w:val="clear" w:color="auto" w:fill="auto"/>
          </w:tcPr>
          <w:p w14:paraId="2922B49C" w14:textId="77777777" w:rsidR="003740F4" w:rsidRPr="006B0B89" w:rsidRDefault="006B0B89" w:rsidP="00821E11">
            <w:pPr>
              <w:ind w:firstLine="0"/>
              <w:jc w:val="left"/>
            </w:pPr>
            <w:r w:rsidRPr="006B0B89">
              <w:t>HTML</w:t>
            </w:r>
          </w:p>
        </w:tc>
        <w:tc>
          <w:tcPr>
            <w:tcW w:w="7969" w:type="dxa"/>
            <w:shd w:val="clear" w:color="auto" w:fill="auto"/>
          </w:tcPr>
          <w:p w14:paraId="3377887C" w14:textId="77777777" w:rsidR="003740F4" w:rsidRPr="006B0B89" w:rsidRDefault="006B0B89" w:rsidP="00821E11">
            <w:pPr>
              <w:ind w:firstLine="0"/>
              <w:jc w:val="left"/>
            </w:pPr>
            <w:proofErr w:type="spellStart"/>
            <w:r w:rsidRPr="006B0B89">
              <w:t>HyperText</w:t>
            </w:r>
            <w:proofErr w:type="spellEnd"/>
            <w:r w:rsidRPr="006B0B89">
              <w:t xml:space="preserve"> Markup </w:t>
            </w:r>
            <w:proofErr w:type="spellStart"/>
            <w:r w:rsidRPr="006B0B89">
              <w:t>Language</w:t>
            </w:r>
            <w:proofErr w:type="spellEnd"/>
          </w:p>
        </w:tc>
      </w:tr>
    </w:tbl>
    <w:p w14:paraId="3CA61CE0" w14:textId="77777777" w:rsidR="003740F4" w:rsidRPr="00AF56F3" w:rsidRDefault="003740F4" w:rsidP="003740F4">
      <w:pPr>
        <w:ind w:firstLine="0"/>
        <w:jc w:val="left"/>
        <w:rPr>
          <w:b/>
        </w:rPr>
      </w:pPr>
    </w:p>
    <w:p w14:paraId="4BAE908C" w14:textId="77777777" w:rsidR="00BC174E" w:rsidRDefault="00900130" w:rsidP="006B0B89">
      <w:pPr>
        <w:ind w:firstLine="0"/>
        <w:jc w:val="center"/>
        <w:rPr>
          <w:b/>
        </w:rPr>
      </w:pPr>
      <w:r w:rsidRPr="00311EF8">
        <w:rPr>
          <w:rFonts w:cs="Arial"/>
          <w:b/>
          <w:bCs/>
          <w:color w:val="FF0000"/>
        </w:rPr>
        <w:br w:type="page"/>
      </w:r>
      <w:r w:rsidR="006B0B89" w:rsidRPr="006B0B89">
        <w:rPr>
          <w:b/>
        </w:rPr>
        <w:lastRenderedPageBreak/>
        <w:t>LISTA DE ABREVIATURAS</w:t>
      </w:r>
    </w:p>
    <w:p w14:paraId="02EC162B" w14:textId="77777777" w:rsidR="006B0B89" w:rsidRDefault="006B0B89" w:rsidP="006B0B89">
      <w:pPr>
        <w:ind w:firstLine="0"/>
        <w:jc w:val="center"/>
        <w:rPr>
          <w:b/>
        </w:rPr>
      </w:pPr>
    </w:p>
    <w:p w14:paraId="361B11CA" w14:textId="77777777" w:rsidR="000C605D" w:rsidRDefault="000C605D" w:rsidP="006B0B89">
      <w:pPr>
        <w:ind w:firstLine="0"/>
        <w:jc w:val="center"/>
        <w:rPr>
          <w:b/>
        </w:rPr>
      </w:pPr>
    </w:p>
    <w:tbl>
      <w:tblPr>
        <w:tblW w:w="0" w:type="auto"/>
        <w:tblLook w:val="04A0" w:firstRow="1" w:lastRow="0" w:firstColumn="1" w:lastColumn="0" w:noHBand="0" w:noVBand="1"/>
      </w:tblPr>
      <w:tblGrid>
        <w:gridCol w:w="673"/>
        <w:gridCol w:w="8398"/>
      </w:tblGrid>
      <w:tr w:rsidR="006B0B89" w:rsidRPr="006B0B89" w14:paraId="3B518C8C" w14:textId="77777777" w:rsidTr="00821E11">
        <w:tc>
          <w:tcPr>
            <w:tcW w:w="675" w:type="dxa"/>
            <w:shd w:val="clear" w:color="auto" w:fill="auto"/>
          </w:tcPr>
          <w:p w14:paraId="478645A1" w14:textId="77777777" w:rsidR="006B0B89" w:rsidRPr="006B0B89" w:rsidRDefault="006B0B89" w:rsidP="00821E11">
            <w:pPr>
              <w:ind w:firstLine="0"/>
              <w:jc w:val="left"/>
            </w:pPr>
            <w:r>
              <w:t>ed.</w:t>
            </w:r>
          </w:p>
        </w:tc>
        <w:tc>
          <w:tcPr>
            <w:tcW w:w="8536" w:type="dxa"/>
            <w:shd w:val="clear" w:color="auto" w:fill="auto"/>
          </w:tcPr>
          <w:p w14:paraId="052A1AC4" w14:textId="77777777" w:rsidR="006B0B89" w:rsidRPr="006B0B89" w:rsidRDefault="006B0B89" w:rsidP="00821E11">
            <w:pPr>
              <w:ind w:firstLine="0"/>
              <w:jc w:val="left"/>
            </w:pPr>
            <w:r>
              <w:t>Edição</w:t>
            </w:r>
          </w:p>
        </w:tc>
      </w:tr>
      <w:tr w:rsidR="006B0B89" w:rsidRPr="00821E11" w14:paraId="0C23A84B" w14:textId="77777777" w:rsidTr="00821E11">
        <w:tc>
          <w:tcPr>
            <w:tcW w:w="675" w:type="dxa"/>
            <w:shd w:val="clear" w:color="auto" w:fill="auto"/>
          </w:tcPr>
          <w:p w14:paraId="4289AB4E" w14:textId="77777777" w:rsidR="006B0B89" w:rsidRPr="006B0B89" w:rsidRDefault="006B0B89" w:rsidP="00821E11">
            <w:pPr>
              <w:ind w:firstLine="0"/>
              <w:jc w:val="left"/>
            </w:pPr>
            <w:r>
              <w:t>Ed.</w:t>
            </w:r>
          </w:p>
        </w:tc>
        <w:tc>
          <w:tcPr>
            <w:tcW w:w="8536" w:type="dxa"/>
            <w:shd w:val="clear" w:color="auto" w:fill="auto"/>
          </w:tcPr>
          <w:p w14:paraId="367D9E03" w14:textId="77777777" w:rsidR="006B0B89" w:rsidRPr="00821E11" w:rsidRDefault="006B0B89" w:rsidP="00821E11">
            <w:pPr>
              <w:ind w:firstLine="0"/>
              <w:jc w:val="left"/>
              <w:rPr>
                <w:lang w:val="en-US"/>
              </w:rPr>
            </w:pPr>
            <w:r w:rsidRPr="00821E11">
              <w:rPr>
                <w:lang w:val="en-US"/>
              </w:rPr>
              <w:t>Editor</w:t>
            </w:r>
          </w:p>
        </w:tc>
      </w:tr>
      <w:tr w:rsidR="006B0B89" w:rsidRPr="006B0B89" w14:paraId="447F2D75" w14:textId="77777777" w:rsidTr="00821E11">
        <w:tc>
          <w:tcPr>
            <w:tcW w:w="675" w:type="dxa"/>
            <w:shd w:val="clear" w:color="auto" w:fill="auto"/>
          </w:tcPr>
          <w:p w14:paraId="4EFBF87F" w14:textId="77777777" w:rsidR="006B0B89" w:rsidRPr="006B0B89" w:rsidRDefault="006B0B89" w:rsidP="00821E11">
            <w:pPr>
              <w:ind w:firstLine="0"/>
              <w:jc w:val="left"/>
            </w:pPr>
            <w:r>
              <w:t>f.</w:t>
            </w:r>
          </w:p>
        </w:tc>
        <w:tc>
          <w:tcPr>
            <w:tcW w:w="8536" w:type="dxa"/>
            <w:shd w:val="clear" w:color="auto" w:fill="auto"/>
          </w:tcPr>
          <w:p w14:paraId="33790345" w14:textId="77777777" w:rsidR="006B0B89" w:rsidRPr="006B0B89" w:rsidRDefault="006B0B89" w:rsidP="00821E11">
            <w:pPr>
              <w:ind w:firstLine="0"/>
              <w:jc w:val="left"/>
            </w:pPr>
            <w:r>
              <w:t>Folha</w:t>
            </w:r>
          </w:p>
        </w:tc>
      </w:tr>
      <w:tr w:rsidR="006B0B89" w:rsidRPr="006B0B89" w14:paraId="34D44B8E" w14:textId="77777777" w:rsidTr="00821E11">
        <w:tc>
          <w:tcPr>
            <w:tcW w:w="675" w:type="dxa"/>
            <w:shd w:val="clear" w:color="auto" w:fill="auto"/>
          </w:tcPr>
          <w:p w14:paraId="5DFFAE9B" w14:textId="77777777" w:rsidR="006B0B89" w:rsidRPr="006B0B89" w:rsidRDefault="006B0B89" w:rsidP="00821E11">
            <w:pPr>
              <w:ind w:firstLine="0"/>
              <w:jc w:val="left"/>
            </w:pPr>
            <w:r>
              <w:t>id.</w:t>
            </w:r>
          </w:p>
        </w:tc>
        <w:tc>
          <w:tcPr>
            <w:tcW w:w="8536" w:type="dxa"/>
            <w:shd w:val="clear" w:color="auto" w:fill="auto"/>
          </w:tcPr>
          <w:p w14:paraId="34DA46A1" w14:textId="77777777" w:rsidR="006B0B89" w:rsidRPr="006B0B89" w:rsidRDefault="006B0B89" w:rsidP="00821E11">
            <w:pPr>
              <w:ind w:firstLine="0"/>
              <w:jc w:val="left"/>
            </w:pPr>
            <w:r w:rsidRPr="00821E11">
              <w:rPr>
                <w:rStyle w:val="nfase"/>
                <w:i w:val="0"/>
                <w:sz w:val="23"/>
                <w:szCs w:val="23"/>
              </w:rPr>
              <w:t>Identificador</w:t>
            </w:r>
          </w:p>
        </w:tc>
      </w:tr>
      <w:tr w:rsidR="006B0B89" w:rsidRPr="006B0B89" w14:paraId="4A989761" w14:textId="77777777" w:rsidTr="00821E11">
        <w:tc>
          <w:tcPr>
            <w:tcW w:w="675" w:type="dxa"/>
            <w:shd w:val="clear" w:color="auto" w:fill="auto"/>
          </w:tcPr>
          <w:p w14:paraId="4F6361D9" w14:textId="77777777" w:rsidR="006B0B89" w:rsidRPr="006B0B89" w:rsidRDefault="006B0B89" w:rsidP="00821E11">
            <w:pPr>
              <w:ind w:firstLine="0"/>
              <w:jc w:val="left"/>
            </w:pPr>
            <w:proofErr w:type="spellStart"/>
            <w:r>
              <w:t>div</w:t>
            </w:r>
            <w:proofErr w:type="spellEnd"/>
            <w:r>
              <w:t>.</w:t>
            </w:r>
          </w:p>
        </w:tc>
        <w:tc>
          <w:tcPr>
            <w:tcW w:w="8536" w:type="dxa"/>
            <w:shd w:val="clear" w:color="auto" w:fill="auto"/>
          </w:tcPr>
          <w:p w14:paraId="32ADA4D0" w14:textId="77777777" w:rsidR="006B0B89" w:rsidRPr="00821E11" w:rsidRDefault="006B0B89" w:rsidP="00821E11">
            <w:pPr>
              <w:ind w:firstLine="0"/>
              <w:jc w:val="left"/>
              <w:rPr>
                <w:i/>
              </w:rPr>
            </w:pPr>
            <w:r w:rsidRPr="00821E11">
              <w:rPr>
                <w:rStyle w:val="nfase"/>
                <w:i w:val="0"/>
                <w:szCs w:val="23"/>
              </w:rPr>
              <w:t>Divisão</w:t>
            </w:r>
          </w:p>
        </w:tc>
      </w:tr>
    </w:tbl>
    <w:p w14:paraId="5AF43995" w14:textId="77777777" w:rsidR="006B0B89" w:rsidRDefault="006B0B89" w:rsidP="006B0B89">
      <w:pPr>
        <w:ind w:firstLine="0"/>
        <w:jc w:val="center"/>
        <w:rPr>
          <w:b/>
        </w:rPr>
      </w:pPr>
    </w:p>
    <w:p w14:paraId="6651DEB2" w14:textId="77777777" w:rsidR="006B0B89" w:rsidRPr="006B0B89" w:rsidRDefault="006B0B89" w:rsidP="006B0B89">
      <w:pPr>
        <w:ind w:firstLine="0"/>
        <w:jc w:val="center"/>
        <w:rPr>
          <w:b/>
        </w:rPr>
      </w:pPr>
    </w:p>
    <w:p w14:paraId="6DD93D22" w14:textId="77777777" w:rsidR="00DD6056" w:rsidRDefault="00900130" w:rsidP="006B0B89">
      <w:pPr>
        <w:ind w:firstLine="0"/>
        <w:jc w:val="center"/>
        <w:rPr>
          <w:b/>
        </w:rPr>
      </w:pPr>
      <w:r w:rsidRPr="00311EF8">
        <w:rPr>
          <w:rFonts w:cs="Arial"/>
          <w:b/>
          <w:bCs/>
          <w:color w:val="FF0000"/>
        </w:rPr>
        <w:br w:type="page"/>
      </w:r>
      <w:r w:rsidR="006B0B89" w:rsidRPr="006B0B89">
        <w:rPr>
          <w:b/>
        </w:rPr>
        <w:lastRenderedPageBreak/>
        <w:t>LISTA DE SÍMBOLOS</w:t>
      </w:r>
    </w:p>
    <w:p w14:paraId="420B45D3" w14:textId="77777777" w:rsidR="006B0B89" w:rsidRDefault="006B0B89" w:rsidP="006B0B89">
      <w:pPr>
        <w:ind w:firstLine="0"/>
        <w:jc w:val="center"/>
        <w:rPr>
          <w:b/>
        </w:rPr>
      </w:pPr>
    </w:p>
    <w:p w14:paraId="45828EE3" w14:textId="77777777" w:rsidR="000C605D" w:rsidRDefault="000C605D" w:rsidP="006B0B89">
      <w:pPr>
        <w:ind w:firstLine="0"/>
        <w:jc w:val="center"/>
        <w:rPr>
          <w:b/>
        </w:rPr>
      </w:pPr>
    </w:p>
    <w:tbl>
      <w:tblPr>
        <w:tblW w:w="0" w:type="auto"/>
        <w:tblInd w:w="108" w:type="dxa"/>
        <w:tblLook w:val="04A0" w:firstRow="1" w:lastRow="0" w:firstColumn="1" w:lastColumn="0" w:noHBand="0" w:noVBand="1"/>
      </w:tblPr>
      <w:tblGrid>
        <w:gridCol w:w="460"/>
        <w:gridCol w:w="8503"/>
      </w:tblGrid>
      <w:tr w:rsidR="008C0771" w:rsidRPr="00821E11" w14:paraId="5574E9A9" w14:textId="77777777" w:rsidTr="00821E11">
        <w:tc>
          <w:tcPr>
            <w:tcW w:w="460" w:type="dxa"/>
            <w:shd w:val="clear" w:color="auto" w:fill="auto"/>
          </w:tcPr>
          <w:p w14:paraId="3CB06F22" w14:textId="77777777" w:rsidR="008C0771" w:rsidRPr="00821E11" w:rsidRDefault="008C0771" w:rsidP="00821E11">
            <w:pPr>
              <w:ind w:firstLine="0"/>
              <w:jc w:val="center"/>
              <w:rPr>
                <w:rFonts w:cs="Arial"/>
              </w:rPr>
            </w:pPr>
            <w:r w:rsidRPr="00821E11">
              <w:rPr>
                <w:rFonts w:cs="Arial"/>
              </w:rPr>
              <w:t>©</w:t>
            </w:r>
          </w:p>
        </w:tc>
        <w:tc>
          <w:tcPr>
            <w:tcW w:w="8643" w:type="dxa"/>
            <w:shd w:val="clear" w:color="auto" w:fill="auto"/>
          </w:tcPr>
          <w:p w14:paraId="57A44EEE" w14:textId="77777777" w:rsidR="008C0771" w:rsidRPr="00821E11" w:rsidRDefault="00872D0C" w:rsidP="00821E11">
            <w:pPr>
              <w:ind w:firstLine="0"/>
              <w:jc w:val="left"/>
              <w:rPr>
                <w:rFonts w:cs="Arial"/>
              </w:rPr>
            </w:pPr>
            <w:r w:rsidRPr="00821E11">
              <w:rPr>
                <w:rFonts w:cs="Arial"/>
              </w:rPr>
              <w:t>C</w:t>
            </w:r>
            <w:r w:rsidR="008C0771" w:rsidRPr="00821E11">
              <w:rPr>
                <w:rFonts w:cs="Arial"/>
              </w:rPr>
              <w:t>opyright</w:t>
            </w:r>
          </w:p>
        </w:tc>
      </w:tr>
      <w:tr w:rsidR="008C0771" w:rsidRPr="00821E11" w14:paraId="7994E0AB" w14:textId="77777777" w:rsidTr="00821E11">
        <w:tc>
          <w:tcPr>
            <w:tcW w:w="460" w:type="dxa"/>
            <w:shd w:val="clear" w:color="auto" w:fill="auto"/>
          </w:tcPr>
          <w:p w14:paraId="0134D323" w14:textId="77777777" w:rsidR="008C0771" w:rsidRPr="00821E11" w:rsidRDefault="008C0771" w:rsidP="00821E11">
            <w:pPr>
              <w:ind w:firstLine="0"/>
              <w:jc w:val="center"/>
              <w:rPr>
                <w:rFonts w:cs="Arial"/>
              </w:rPr>
            </w:pPr>
            <w:r w:rsidRPr="00821E11">
              <w:rPr>
                <w:rFonts w:cs="Arial"/>
              </w:rPr>
              <w:t>®</w:t>
            </w:r>
          </w:p>
        </w:tc>
        <w:tc>
          <w:tcPr>
            <w:tcW w:w="8643" w:type="dxa"/>
            <w:shd w:val="clear" w:color="auto" w:fill="auto"/>
          </w:tcPr>
          <w:p w14:paraId="629497EA" w14:textId="77777777" w:rsidR="008C0771" w:rsidRPr="00821E11" w:rsidRDefault="008C0771" w:rsidP="00821E11">
            <w:pPr>
              <w:ind w:firstLine="0"/>
              <w:jc w:val="left"/>
              <w:rPr>
                <w:rFonts w:cs="Arial"/>
              </w:rPr>
            </w:pPr>
            <w:r w:rsidRPr="00821E11">
              <w:rPr>
                <w:rFonts w:cs="Arial"/>
              </w:rPr>
              <w:t>marca registrada</w:t>
            </w:r>
          </w:p>
        </w:tc>
      </w:tr>
      <w:tr w:rsidR="008C0771" w:rsidRPr="00821E11" w14:paraId="3351F292" w14:textId="77777777" w:rsidTr="00821E11">
        <w:tc>
          <w:tcPr>
            <w:tcW w:w="460" w:type="dxa"/>
            <w:shd w:val="clear" w:color="auto" w:fill="auto"/>
          </w:tcPr>
          <w:p w14:paraId="5F7C04AB" w14:textId="77777777" w:rsidR="008C0771" w:rsidRPr="00821E11" w:rsidRDefault="008C0771" w:rsidP="00821E11">
            <w:pPr>
              <w:ind w:firstLine="0"/>
              <w:jc w:val="center"/>
              <w:rPr>
                <w:rFonts w:cs="Arial"/>
              </w:rPr>
            </w:pPr>
            <w:r w:rsidRPr="00821E11">
              <w:rPr>
                <w:rFonts w:cs="Arial"/>
              </w:rPr>
              <w:t>™</w:t>
            </w:r>
          </w:p>
        </w:tc>
        <w:tc>
          <w:tcPr>
            <w:tcW w:w="8643" w:type="dxa"/>
            <w:shd w:val="clear" w:color="auto" w:fill="auto"/>
          </w:tcPr>
          <w:p w14:paraId="33CBFA66" w14:textId="77777777" w:rsidR="008C0771" w:rsidRPr="00821E11" w:rsidRDefault="008C0771" w:rsidP="00821E11">
            <w:pPr>
              <w:ind w:firstLine="0"/>
              <w:jc w:val="left"/>
              <w:rPr>
                <w:rFonts w:cs="Arial"/>
              </w:rPr>
            </w:pPr>
            <w:r w:rsidRPr="00821E11">
              <w:rPr>
                <w:rFonts w:cs="Arial"/>
                <w:color w:val="161514"/>
                <w:lang w:val="pt-PT"/>
              </w:rPr>
              <w:t>Trade mark</w:t>
            </w:r>
          </w:p>
        </w:tc>
      </w:tr>
      <w:tr w:rsidR="008C0771" w:rsidRPr="00821E11" w14:paraId="0C9B35CA" w14:textId="77777777" w:rsidTr="00821E11">
        <w:tc>
          <w:tcPr>
            <w:tcW w:w="460" w:type="dxa"/>
            <w:shd w:val="clear" w:color="auto" w:fill="auto"/>
          </w:tcPr>
          <w:p w14:paraId="69D3AADF" w14:textId="77777777" w:rsidR="008C0771" w:rsidRPr="00821E11" w:rsidRDefault="008C0771" w:rsidP="00821E11">
            <w:pPr>
              <w:ind w:firstLine="0"/>
              <w:jc w:val="center"/>
              <w:rPr>
                <w:rFonts w:cs="Arial"/>
              </w:rPr>
            </w:pPr>
            <w:r w:rsidRPr="00821E11">
              <w:rPr>
                <w:rFonts w:cs="Arial"/>
              </w:rPr>
              <w:t>@</w:t>
            </w:r>
          </w:p>
        </w:tc>
        <w:tc>
          <w:tcPr>
            <w:tcW w:w="8643" w:type="dxa"/>
            <w:shd w:val="clear" w:color="auto" w:fill="auto"/>
          </w:tcPr>
          <w:p w14:paraId="784F1310" w14:textId="77777777" w:rsidR="008C0771" w:rsidRPr="00821E11" w:rsidRDefault="00872D0C" w:rsidP="00821E11">
            <w:pPr>
              <w:ind w:firstLine="0"/>
              <w:jc w:val="left"/>
              <w:rPr>
                <w:rFonts w:cs="Arial"/>
              </w:rPr>
            </w:pPr>
            <w:r w:rsidRPr="00821E11">
              <w:rPr>
                <w:rFonts w:cs="Arial"/>
              </w:rPr>
              <w:t>A</w:t>
            </w:r>
            <w:r w:rsidR="008C0771" w:rsidRPr="00821E11">
              <w:rPr>
                <w:rFonts w:cs="Arial"/>
              </w:rPr>
              <w:t>rroba</w:t>
            </w:r>
          </w:p>
        </w:tc>
      </w:tr>
    </w:tbl>
    <w:p w14:paraId="396B4C4B" w14:textId="77777777" w:rsidR="008C0771" w:rsidRDefault="008C0771" w:rsidP="006B0B89">
      <w:pPr>
        <w:ind w:firstLine="0"/>
        <w:jc w:val="center"/>
        <w:rPr>
          <w:b/>
        </w:rPr>
      </w:pPr>
    </w:p>
    <w:p w14:paraId="645A9EC7" w14:textId="77777777" w:rsidR="008C0771" w:rsidRPr="006B0B89" w:rsidRDefault="008C0771" w:rsidP="006B0B89">
      <w:pPr>
        <w:ind w:firstLine="0"/>
        <w:jc w:val="center"/>
        <w:rPr>
          <w:b/>
        </w:rPr>
      </w:pPr>
    </w:p>
    <w:p w14:paraId="038A27B7" w14:textId="77777777" w:rsidR="00900130" w:rsidRPr="00201B16" w:rsidRDefault="00B9347B" w:rsidP="008C0771">
      <w:pPr>
        <w:ind w:firstLine="0"/>
        <w:jc w:val="center"/>
        <w:rPr>
          <w:b/>
        </w:rPr>
      </w:pPr>
      <w:r w:rsidRPr="00311EF8">
        <w:rPr>
          <w:rFonts w:cs="Arial"/>
          <w:b/>
          <w:bCs/>
          <w:color w:val="FF0000"/>
        </w:rPr>
        <w:br w:type="page"/>
      </w:r>
      <w:r w:rsidR="00DD6056" w:rsidRPr="00201B16">
        <w:rPr>
          <w:b/>
        </w:rPr>
        <w:lastRenderedPageBreak/>
        <w:t>SUMÁRIO</w:t>
      </w:r>
    </w:p>
    <w:p w14:paraId="526628B2" w14:textId="388E4564" w:rsidR="00692C71" w:rsidRDefault="00A504E2">
      <w:pPr>
        <w:pStyle w:val="Sumrio1"/>
        <w:tabs>
          <w:tab w:val="left" w:pos="1200"/>
          <w:tab w:val="right" w:pos="9061"/>
        </w:tabs>
        <w:rPr>
          <w:rFonts w:eastAsiaTheme="minorEastAsia" w:cstheme="minorBidi"/>
          <w:b w:val="0"/>
          <w:bCs w:val="0"/>
          <w:noProof/>
          <w:sz w:val="22"/>
          <w:szCs w:val="22"/>
        </w:rPr>
      </w:pPr>
      <w:r>
        <w:rPr>
          <w:color w:val="FF0000"/>
        </w:rPr>
        <w:fldChar w:fldCharType="begin"/>
      </w:r>
      <w:r>
        <w:rPr>
          <w:color w:val="FF0000"/>
        </w:rPr>
        <w:instrText xml:space="preserve"> TOC \o "1-3" \h \z \u </w:instrText>
      </w:r>
      <w:r>
        <w:rPr>
          <w:color w:val="FF0000"/>
        </w:rPr>
        <w:fldChar w:fldCharType="separate"/>
      </w:r>
      <w:hyperlink w:anchor="_Toc36198105" w:history="1">
        <w:r w:rsidR="00692C71" w:rsidRPr="00E35F40">
          <w:rPr>
            <w:rStyle w:val="Hyperlink"/>
            <w:noProof/>
          </w:rPr>
          <w:t>1.</w:t>
        </w:r>
        <w:r w:rsidR="00692C71">
          <w:rPr>
            <w:rFonts w:eastAsiaTheme="minorEastAsia" w:cstheme="minorBidi"/>
            <w:b w:val="0"/>
            <w:bCs w:val="0"/>
            <w:noProof/>
            <w:sz w:val="22"/>
            <w:szCs w:val="22"/>
          </w:rPr>
          <w:tab/>
        </w:r>
        <w:r w:rsidR="00692C71" w:rsidRPr="00E35F40">
          <w:rPr>
            <w:rStyle w:val="Hyperlink"/>
            <w:noProof/>
          </w:rPr>
          <w:t>INTRODUÇÃO</w:t>
        </w:r>
        <w:r w:rsidR="00692C71">
          <w:rPr>
            <w:noProof/>
            <w:webHidden/>
          </w:rPr>
          <w:tab/>
        </w:r>
        <w:r w:rsidR="00692C71">
          <w:rPr>
            <w:noProof/>
            <w:webHidden/>
          </w:rPr>
          <w:fldChar w:fldCharType="begin"/>
        </w:r>
        <w:r w:rsidR="00692C71">
          <w:rPr>
            <w:noProof/>
            <w:webHidden/>
          </w:rPr>
          <w:instrText xml:space="preserve"> PAGEREF _Toc36198105 \h </w:instrText>
        </w:r>
        <w:r w:rsidR="00692C71">
          <w:rPr>
            <w:noProof/>
            <w:webHidden/>
          </w:rPr>
        </w:r>
        <w:r w:rsidR="00692C71">
          <w:rPr>
            <w:noProof/>
            <w:webHidden/>
          </w:rPr>
          <w:fldChar w:fldCharType="separate"/>
        </w:r>
        <w:r w:rsidR="00692C71">
          <w:rPr>
            <w:noProof/>
            <w:webHidden/>
          </w:rPr>
          <w:t>11</w:t>
        </w:r>
        <w:r w:rsidR="00692C71">
          <w:rPr>
            <w:noProof/>
            <w:webHidden/>
          </w:rPr>
          <w:fldChar w:fldCharType="end"/>
        </w:r>
      </w:hyperlink>
    </w:p>
    <w:p w14:paraId="343411F3" w14:textId="161A99DC" w:rsidR="00692C71" w:rsidRDefault="00921E43">
      <w:pPr>
        <w:pStyle w:val="Sumrio2"/>
        <w:tabs>
          <w:tab w:val="right" w:pos="9061"/>
        </w:tabs>
        <w:rPr>
          <w:rFonts w:eastAsiaTheme="minorEastAsia" w:cstheme="minorBidi"/>
          <w:i w:val="0"/>
          <w:iCs w:val="0"/>
          <w:noProof/>
          <w:sz w:val="22"/>
          <w:szCs w:val="22"/>
        </w:rPr>
      </w:pPr>
      <w:hyperlink w:anchor="_Toc36198106" w:history="1">
        <w:r w:rsidR="00692C71" w:rsidRPr="00E35F40">
          <w:rPr>
            <w:rStyle w:val="Hyperlink"/>
            <w:noProof/>
          </w:rPr>
          <w:t>1.1 JUSTIFICATIVA</w:t>
        </w:r>
        <w:r w:rsidR="00692C71">
          <w:rPr>
            <w:noProof/>
            <w:webHidden/>
          </w:rPr>
          <w:tab/>
        </w:r>
        <w:r w:rsidR="00692C71">
          <w:rPr>
            <w:noProof/>
            <w:webHidden/>
          </w:rPr>
          <w:fldChar w:fldCharType="begin"/>
        </w:r>
        <w:r w:rsidR="00692C71">
          <w:rPr>
            <w:noProof/>
            <w:webHidden/>
          </w:rPr>
          <w:instrText xml:space="preserve"> PAGEREF _Toc36198106 \h </w:instrText>
        </w:r>
        <w:r w:rsidR="00692C71">
          <w:rPr>
            <w:noProof/>
            <w:webHidden/>
          </w:rPr>
        </w:r>
        <w:r w:rsidR="00692C71">
          <w:rPr>
            <w:noProof/>
            <w:webHidden/>
          </w:rPr>
          <w:fldChar w:fldCharType="separate"/>
        </w:r>
        <w:r w:rsidR="00692C71">
          <w:rPr>
            <w:noProof/>
            <w:webHidden/>
          </w:rPr>
          <w:t>11</w:t>
        </w:r>
        <w:r w:rsidR="00692C71">
          <w:rPr>
            <w:noProof/>
            <w:webHidden/>
          </w:rPr>
          <w:fldChar w:fldCharType="end"/>
        </w:r>
      </w:hyperlink>
    </w:p>
    <w:p w14:paraId="4CA17696" w14:textId="0AD338C1" w:rsidR="00692C71" w:rsidRDefault="00921E43">
      <w:pPr>
        <w:pStyle w:val="Sumrio2"/>
        <w:tabs>
          <w:tab w:val="right" w:pos="9061"/>
        </w:tabs>
        <w:rPr>
          <w:rFonts w:eastAsiaTheme="minorEastAsia" w:cstheme="minorBidi"/>
          <w:i w:val="0"/>
          <w:iCs w:val="0"/>
          <w:noProof/>
          <w:sz w:val="22"/>
          <w:szCs w:val="22"/>
        </w:rPr>
      </w:pPr>
      <w:hyperlink w:anchor="_Toc36198107" w:history="1">
        <w:r w:rsidR="00692C71" w:rsidRPr="00E35F40">
          <w:rPr>
            <w:rStyle w:val="Hyperlink"/>
            <w:noProof/>
          </w:rPr>
          <w:t>1.2 OBJETIVOS</w:t>
        </w:r>
        <w:r w:rsidR="00692C71">
          <w:rPr>
            <w:noProof/>
            <w:webHidden/>
          </w:rPr>
          <w:tab/>
        </w:r>
        <w:r w:rsidR="00692C71">
          <w:rPr>
            <w:noProof/>
            <w:webHidden/>
          </w:rPr>
          <w:fldChar w:fldCharType="begin"/>
        </w:r>
        <w:r w:rsidR="00692C71">
          <w:rPr>
            <w:noProof/>
            <w:webHidden/>
          </w:rPr>
          <w:instrText xml:space="preserve"> PAGEREF _Toc36198107 \h </w:instrText>
        </w:r>
        <w:r w:rsidR="00692C71">
          <w:rPr>
            <w:noProof/>
            <w:webHidden/>
          </w:rPr>
        </w:r>
        <w:r w:rsidR="00692C71">
          <w:rPr>
            <w:noProof/>
            <w:webHidden/>
          </w:rPr>
          <w:fldChar w:fldCharType="separate"/>
        </w:r>
        <w:r w:rsidR="00692C71">
          <w:rPr>
            <w:noProof/>
            <w:webHidden/>
          </w:rPr>
          <w:t>12</w:t>
        </w:r>
        <w:r w:rsidR="00692C71">
          <w:rPr>
            <w:noProof/>
            <w:webHidden/>
          </w:rPr>
          <w:fldChar w:fldCharType="end"/>
        </w:r>
      </w:hyperlink>
    </w:p>
    <w:p w14:paraId="694F3421" w14:textId="149F46AA" w:rsidR="00692C71" w:rsidRDefault="00921E43">
      <w:pPr>
        <w:pStyle w:val="Sumrio3"/>
        <w:tabs>
          <w:tab w:val="left" w:pos="1920"/>
          <w:tab w:val="right" w:pos="9061"/>
        </w:tabs>
        <w:rPr>
          <w:rFonts w:eastAsiaTheme="minorEastAsia" w:cstheme="minorBidi"/>
          <w:noProof/>
          <w:sz w:val="22"/>
          <w:szCs w:val="22"/>
        </w:rPr>
      </w:pPr>
      <w:hyperlink w:anchor="_Toc36198108" w:history="1">
        <w:r w:rsidR="00692C71" w:rsidRPr="00E35F40">
          <w:rPr>
            <w:rStyle w:val="Hyperlink"/>
            <w:noProof/>
          </w:rPr>
          <w:t>1.1.1</w:t>
        </w:r>
        <w:r w:rsidR="00692C71">
          <w:rPr>
            <w:rFonts w:eastAsiaTheme="minorEastAsia" w:cstheme="minorBidi"/>
            <w:noProof/>
            <w:sz w:val="22"/>
            <w:szCs w:val="22"/>
          </w:rPr>
          <w:tab/>
        </w:r>
        <w:r w:rsidR="00692C71" w:rsidRPr="00E35F40">
          <w:rPr>
            <w:rStyle w:val="Hyperlink"/>
            <w:noProof/>
          </w:rPr>
          <w:t>Objetivo Geral</w:t>
        </w:r>
        <w:r w:rsidR="00692C71">
          <w:rPr>
            <w:noProof/>
            <w:webHidden/>
          </w:rPr>
          <w:tab/>
        </w:r>
        <w:r w:rsidR="00692C71">
          <w:rPr>
            <w:noProof/>
            <w:webHidden/>
          </w:rPr>
          <w:fldChar w:fldCharType="begin"/>
        </w:r>
        <w:r w:rsidR="00692C71">
          <w:rPr>
            <w:noProof/>
            <w:webHidden/>
          </w:rPr>
          <w:instrText xml:space="preserve"> PAGEREF _Toc36198108 \h </w:instrText>
        </w:r>
        <w:r w:rsidR="00692C71">
          <w:rPr>
            <w:noProof/>
            <w:webHidden/>
          </w:rPr>
        </w:r>
        <w:r w:rsidR="00692C71">
          <w:rPr>
            <w:noProof/>
            <w:webHidden/>
          </w:rPr>
          <w:fldChar w:fldCharType="separate"/>
        </w:r>
        <w:r w:rsidR="00692C71">
          <w:rPr>
            <w:noProof/>
            <w:webHidden/>
          </w:rPr>
          <w:t>12</w:t>
        </w:r>
        <w:r w:rsidR="00692C71">
          <w:rPr>
            <w:noProof/>
            <w:webHidden/>
          </w:rPr>
          <w:fldChar w:fldCharType="end"/>
        </w:r>
      </w:hyperlink>
    </w:p>
    <w:p w14:paraId="1E8FB573" w14:textId="2D6EF62C" w:rsidR="00692C71" w:rsidRDefault="00921E43">
      <w:pPr>
        <w:pStyle w:val="Sumrio3"/>
        <w:tabs>
          <w:tab w:val="right" w:pos="9061"/>
        </w:tabs>
        <w:rPr>
          <w:rFonts w:eastAsiaTheme="minorEastAsia" w:cstheme="minorBidi"/>
          <w:noProof/>
          <w:sz w:val="22"/>
          <w:szCs w:val="22"/>
        </w:rPr>
      </w:pPr>
      <w:hyperlink w:anchor="_Toc36198109" w:history="1">
        <w:r w:rsidR="00692C71" w:rsidRPr="00E35F40">
          <w:rPr>
            <w:rStyle w:val="Hyperlink"/>
            <w:noProof/>
          </w:rPr>
          <w:t>1.2.2 Objetivos Específicos</w:t>
        </w:r>
        <w:r w:rsidR="00692C71">
          <w:rPr>
            <w:noProof/>
            <w:webHidden/>
          </w:rPr>
          <w:tab/>
        </w:r>
        <w:r w:rsidR="00692C71">
          <w:rPr>
            <w:noProof/>
            <w:webHidden/>
          </w:rPr>
          <w:fldChar w:fldCharType="begin"/>
        </w:r>
        <w:r w:rsidR="00692C71">
          <w:rPr>
            <w:noProof/>
            <w:webHidden/>
          </w:rPr>
          <w:instrText xml:space="preserve"> PAGEREF _Toc36198109 \h </w:instrText>
        </w:r>
        <w:r w:rsidR="00692C71">
          <w:rPr>
            <w:noProof/>
            <w:webHidden/>
          </w:rPr>
        </w:r>
        <w:r w:rsidR="00692C71">
          <w:rPr>
            <w:noProof/>
            <w:webHidden/>
          </w:rPr>
          <w:fldChar w:fldCharType="separate"/>
        </w:r>
        <w:r w:rsidR="00692C71">
          <w:rPr>
            <w:noProof/>
            <w:webHidden/>
          </w:rPr>
          <w:t>12</w:t>
        </w:r>
        <w:r w:rsidR="00692C71">
          <w:rPr>
            <w:noProof/>
            <w:webHidden/>
          </w:rPr>
          <w:fldChar w:fldCharType="end"/>
        </w:r>
      </w:hyperlink>
    </w:p>
    <w:p w14:paraId="0A30BFFE" w14:textId="221E3BBA" w:rsidR="00692C71" w:rsidRDefault="00921E43">
      <w:pPr>
        <w:pStyle w:val="Sumrio1"/>
        <w:tabs>
          <w:tab w:val="left" w:pos="1200"/>
          <w:tab w:val="right" w:pos="9061"/>
        </w:tabs>
        <w:rPr>
          <w:rFonts w:eastAsiaTheme="minorEastAsia" w:cstheme="minorBidi"/>
          <w:b w:val="0"/>
          <w:bCs w:val="0"/>
          <w:noProof/>
          <w:sz w:val="22"/>
          <w:szCs w:val="22"/>
        </w:rPr>
      </w:pPr>
      <w:hyperlink w:anchor="_Toc36198110" w:history="1">
        <w:r w:rsidR="00692C71" w:rsidRPr="00E35F40">
          <w:rPr>
            <w:rStyle w:val="Hyperlink"/>
            <w:noProof/>
          </w:rPr>
          <w:t>2.</w:t>
        </w:r>
        <w:r w:rsidR="00692C71">
          <w:rPr>
            <w:rFonts w:eastAsiaTheme="minorEastAsia" w:cstheme="minorBidi"/>
            <w:b w:val="0"/>
            <w:bCs w:val="0"/>
            <w:noProof/>
            <w:sz w:val="22"/>
            <w:szCs w:val="22"/>
          </w:rPr>
          <w:tab/>
        </w:r>
        <w:r w:rsidR="00692C71" w:rsidRPr="00E35F40">
          <w:rPr>
            <w:rStyle w:val="Hyperlink"/>
            <w:noProof/>
          </w:rPr>
          <w:t>FUNDAMENTAÇÃO TEÓRICA</w:t>
        </w:r>
        <w:r w:rsidR="00692C71">
          <w:rPr>
            <w:noProof/>
            <w:webHidden/>
          </w:rPr>
          <w:tab/>
        </w:r>
        <w:r w:rsidR="00692C71">
          <w:rPr>
            <w:noProof/>
            <w:webHidden/>
          </w:rPr>
          <w:fldChar w:fldCharType="begin"/>
        </w:r>
        <w:r w:rsidR="00692C71">
          <w:rPr>
            <w:noProof/>
            <w:webHidden/>
          </w:rPr>
          <w:instrText xml:space="preserve"> PAGEREF _Toc36198110 \h </w:instrText>
        </w:r>
        <w:r w:rsidR="00692C71">
          <w:rPr>
            <w:noProof/>
            <w:webHidden/>
          </w:rPr>
        </w:r>
        <w:r w:rsidR="00692C71">
          <w:rPr>
            <w:noProof/>
            <w:webHidden/>
          </w:rPr>
          <w:fldChar w:fldCharType="separate"/>
        </w:r>
        <w:r w:rsidR="00692C71">
          <w:rPr>
            <w:noProof/>
            <w:webHidden/>
          </w:rPr>
          <w:t>14</w:t>
        </w:r>
        <w:r w:rsidR="00692C71">
          <w:rPr>
            <w:noProof/>
            <w:webHidden/>
          </w:rPr>
          <w:fldChar w:fldCharType="end"/>
        </w:r>
      </w:hyperlink>
    </w:p>
    <w:p w14:paraId="0B422421" w14:textId="4F5BFC98" w:rsidR="00692C71" w:rsidRDefault="00921E43">
      <w:pPr>
        <w:pStyle w:val="Sumrio1"/>
        <w:tabs>
          <w:tab w:val="left" w:pos="1200"/>
          <w:tab w:val="right" w:pos="9061"/>
        </w:tabs>
        <w:rPr>
          <w:rFonts w:eastAsiaTheme="minorEastAsia" w:cstheme="minorBidi"/>
          <w:b w:val="0"/>
          <w:bCs w:val="0"/>
          <w:noProof/>
          <w:sz w:val="22"/>
          <w:szCs w:val="22"/>
        </w:rPr>
      </w:pPr>
      <w:hyperlink w:anchor="_Toc36198111" w:history="1">
        <w:r w:rsidR="00692C71" w:rsidRPr="00E35F40">
          <w:rPr>
            <w:rStyle w:val="Hyperlink"/>
            <w:noProof/>
          </w:rPr>
          <w:t>3.</w:t>
        </w:r>
        <w:r w:rsidR="00692C71">
          <w:rPr>
            <w:rFonts w:eastAsiaTheme="minorEastAsia" w:cstheme="minorBidi"/>
            <w:b w:val="0"/>
            <w:bCs w:val="0"/>
            <w:noProof/>
            <w:sz w:val="22"/>
            <w:szCs w:val="22"/>
          </w:rPr>
          <w:tab/>
        </w:r>
        <w:r w:rsidR="00692C71" w:rsidRPr="00E35F40">
          <w:rPr>
            <w:rStyle w:val="Hyperlink"/>
            <w:noProof/>
          </w:rPr>
          <w:t>ESTADO DA ARTE</w:t>
        </w:r>
        <w:r w:rsidR="00692C71">
          <w:rPr>
            <w:noProof/>
            <w:webHidden/>
          </w:rPr>
          <w:tab/>
        </w:r>
        <w:r w:rsidR="00692C71">
          <w:rPr>
            <w:noProof/>
            <w:webHidden/>
          </w:rPr>
          <w:fldChar w:fldCharType="begin"/>
        </w:r>
        <w:r w:rsidR="00692C71">
          <w:rPr>
            <w:noProof/>
            <w:webHidden/>
          </w:rPr>
          <w:instrText xml:space="preserve"> PAGEREF _Toc36198111 \h </w:instrText>
        </w:r>
        <w:r w:rsidR="00692C71">
          <w:rPr>
            <w:noProof/>
            <w:webHidden/>
          </w:rPr>
        </w:r>
        <w:r w:rsidR="00692C71">
          <w:rPr>
            <w:noProof/>
            <w:webHidden/>
          </w:rPr>
          <w:fldChar w:fldCharType="separate"/>
        </w:r>
        <w:r w:rsidR="00692C71">
          <w:rPr>
            <w:noProof/>
            <w:webHidden/>
          </w:rPr>
          <w:t>15</w:t>
        </w:r>
        <w:r w:rsidR="00692C71">
          <w:rPr>
            <w:noProof/>
            <w:webHidden/>
          </w:rPr>
          <w:fldChar w:fldCharType="end"/>
        </w:r>
      </w:hyperlink>
    </w:p>
    <w:p w14:paraId="0370C9F4" w14:textId="2C8E268D" w:rsidR="00692C71" w:rsidRDefault="00921E43">
      <w:pPr>
        <w:pStyle w:val="Sumrio2"/>
        <w:tabs>
          <w:tab w:val="right" w:pos="9061"/>
        </w:tabs>
        <w:rPr>
          <w:rFonts w:eastAsiaTheme="minorEastAsia" w:cstheme="minorBidi"/>
          <w:i w:val="0"/>
          <w:iCs w:val="0"/>
          <w:noProof/>
          <w:sz w:val="22"/>
          <w:szCs w:val="22"/>
        </w:rPr>
      </w:pPr>
      <w:hyperlink w:anchor="_Toc36198112" w:history="1">
        <w:r w:rsidR="00692C71" w:rsidRPr="00E35F40">
          <w:rPr>
            <w:rStyle w:val="Hyperlink"/>
            <w:noProof/>
          </w:rPr>
          <w:t>3.1 MODELO 01 (ESTADO DA ARTE)</w:t>
        </w:r>
        <w:r w:rsidR="00692C71">
          <w:rPr>
            <w:noProof/>
            <w:webHidden/>
          </w:rPr>
          <w:tab/>
        </w:r>
        <w:r w:rsidR="00692C71">
          <w:rPr>
            <w:noProof/>
            <w:webHidden/>
          </w:rPr>
          <w:fldChar w:fldCharType="begin"/>
        </w:r>
        <w:r w:rsidR="00692C71">
          <w:rPr>
            <w:noProof/>
            <w:webHidden/>
          </w:rPr>
          <w:instrText xml:space="preserve"> PAGEREF _Toc36198112 \h </w:instrText>
        </w:r>
        <w:r w:rsidR="00692C71">
          <w:rPr>
            <w:noProof/>
            <w:webHidden/>
          </w:rPr>
        </w:r>
        <w:r w:rsidR="00692C71">
          <w:rPr>
            <w:noProof/>
            <w:webHidden/>
          </w:rPr>
          <w:fldChar w:fldCharType="separate"/>
        </w:r>
        <w:r w:rsidR="00692C71">
          <w:rPr>
            <w:noProof/>
            <w:webHidden/>
          </w:rPr>
          <w:t>15</w:t>
        </w:r>
        <w:r w:rsidR="00692C71">
          <w:rPr>
            <w:noProof/>
            <w:webHidden/>
          </w:rPr>
          <w:fldChar w:fldCharType="end"/>
        </w:r>
      </w:hyperlink>
    </w:p>
    <w:p w14:paraId="19003F74" w14:textId="39EF9244" w:rsidR="00692C71" w:rsidRDefault="00921E43">
      <w:pPr>
        <w:pStyle w:val="Sumrio2"/>
        <w:tabs>
          <w:tab w:val="right" w:pos="9061"/>
        </w:tabs>
        <w:rPr>
          <w:rFonts w:eastAsiaTheme="minorEastAsia" w:cstheme="minorBidi"/>
          <w:i w:val="0"/>
          <w:iCs w:val="0"/>
          <w:noProof/>
          <w:sz w:val="22"/>
          <w:szCs w:val="22"/>
        </w:rPr>
      </w:pPr>
      <w:hyperlink w:anchor="_Toc36198113" w:history="1">
        <w:r w:rsidR="00692C71" w:rsidRPr="00E35F40">
          <w:rPr>
            <w:rStyle w:val="Hyperlink"/>
            <w:noProof/>
          </w:rPr>
          <w:t>3.2 MODELO 02 (ESTADO DA ARTE)</w:t>
        </w:r>
        <w:r w:rsidR="00692C71">
          <w:rPr>
            <w:noProof/>
            <w:webHidden/>
          </w:rPr>
          <w:tab/>
        </w:r>
        <w:r w:rsidR="00692C71">
          <w:rPr>
            <w:noProof/>
            <w:webHidden/>
          </w:rPr>
          <w:fldChar w:fldCharType="begin"/>
        </w:r>
        <w:r w:rsidR="00692C71">
          <w:rPr>
            <w:noProof/>
            <w:webHidden/>
          </w:rPr>
          <w:instrText xml:space="preserve"> PAGEREF _Toc36198113 \h </w:instrText>
        </w:r>
        <w:r w:rsidR="00692C71">
          <w:rPr>
            <w:noProof/>
            <w:webHidden/>
          </w:rPr>
        </w:r>
        <w:r w:rsidR="00692C71">
          <w:rPr>
            <w:noProof/>
            <w:webHidden/>
          </w:rPr>
          <w:fldChar w:fldCharType="separate"/>
        </w:r>
        <w:r w:rsidR="00692C71">
          <w:rPr>
            <w:noProof/>
            <w:webHidden/>
          </w:rPr>
          <w:t>15</w:t>
        </w:r>
        <w:r w:rsidR="00692C71">
          <w:rPr>
            <w:noProof/>
            <w:webHidden/>
          </w:rPr>
          <w:fldChar w:fldCharType="end"/>
        </w:r>
      </w:hyperlink>
    </w:p>
    <w:p w14:paraId="398F0641" w14:textId="2D1A00B0" w:rsidR="00692C71" w:rsidRDefault="00921E43">
      <w:pPr>
        <w:pStyle w:val="Sumrio1"/>
        <w:tabs>
          <w:tab w:val="left" w:pos="1200"/>
          <w:tab w:val="right" w:pos="9061"/>
        </w:tabs>
        <w:rPr>
          <w:rFonts w:eastAsiaTheme="minorEastAsia" w:cstheme="minorBidi"/>
          <w:b w:val="0"/>
          <w:bCs w:val="0"/>
          <w:noProof/>
          <w:sz w:val="22"/>
          <w:szCs w:val="22"/>
        </w:rPr>
      </w:pPr>
      <w:hyperlink w:anchor="_Toc36198114" w:history="1">
        <w:r w:rsidR="00692C71" w:rsidRPr="00E35F40">
          <w:rPr>
            <w:rStyle w:val="Hyperlink"/>
            <w:noProof/>
          </w:rPr>
          <w:t>4.</w:t>
        </w:r>
        <w:r w:rsidR="00692C71">
          <w:rPr>
            <w:rFonts w:eastAsiaTheme="minorEastAsia" w:cstheme="minorBidi"/>
            <w:b w:val="0"/>
            <w:bCs w:val="0"/>
            <w:noProof/>
            <w:sz w:val="22"/>
            <w:szCs w:val="22"/>
          </w:rPr>
          <w:tab/>
        </w:r>
        <w:r w:rsidR="00692C71" w:rsidRPr="00E35F40">
          <w:rPr>
            <w:rStyle w:val="Hyperlink"/>
            <w:noProof/>
          </w:rPr>
          <w:t>DESENVOLVIMENTO DO SISTEMA</w:t>
        </w:r>
        <w:r w:rsidR="00692C71">
          <w:rPr>
            <w:noProof/>
            <w:webHidden/>
          </w:rPr>
          <w:tab/>
        </w:r>
        <w:r w:rsidR="00692C71">
          <w:rPr>
            <w:noProof/>
            <w:webHidden/>
          </w:rPr>
          <w:fldChar w:fldCharType="begin"/>
        </w:r>
        <w:r w:rsidR="00692C71">
          <w:rPr>
            <w:noProof/>
            <w:webHidden/>
          </w:rPr>
          <w:instrText xml:space="preserve"> PAGEREF _Toc36198114 \h </w:instrText>
        </w:r>
        <w:r w:rsidR="00692C71">
          <w:rPr>
            <w:noProof/>
            <w:webHidden/>
          </w:rPr>
        </w:r>
        <w:r w:rsidR="00692C71">
          <w:rPr>
            <w:noProof/>
            <w:webHidden/>
          </w:rPr>
          <w:fldChar w:fldCharType="separate"/>
        </w:r>
        <w:r w:rsidR="00692C71">
          <w:rPr>
            <w:noProof/>
            <w:webHidden/>
          </w:rPr>
          <w:t>16</w:t>
        </w:r>
        <w:r w:rsidR="00692C71">
          <w:rPr>
            <w:noProof/>
            <w:webHidden/>
          </w:rPr>
          <w:fldChar w:fldCharType="end"/>
        </w:r>
      </w:hyperlink>
    </w:p>
    <w:p w14:paraId="3EEFBF89" w14:textId="1A8440A6" w:rsidR="00692C71" w:rsidRDefault="00921E43">
      <w:pPr>
        <w:pStyle w:val="Sumrio2"/>
        <w:tabs>
          <w:tab w:val="right" w:pos="9061"/>
        </w:tabs>
        <w:rPr>
          <w:rFonts w:eastAsiaTheme="minorEastAsia" w:cstheme="minorBidi"/>
          <w:i w:val="0"/>
          <w:iCs w:val="0"/>
          <w:noProof/>
          <w:sz w:val="22"/>
          <w:szCs w:val="22"/>
        </w:rPr>
      </w:pPr>
      <w:hyperlink w:anchor="_Toc36198115" w:history="1">
        <w:r w:rsidR="00692C71" w:rsidRPr="00E35F40">
          <w:rPr>
            <w:rStyle w:val="Hyperlink"/>
            <w:noProof/>
          </w:rPr>
          <w:t>4.1 PLANEJAMENTO e CRONOGRAMA DE TRABALHO</w:t>
        </w:r>
        <w:r w:rsidR="00692C71">
          <w:rPr>
            <w:noProof/>
            <w:webHidden/>
          </w:rPr>
          <w:tab/>
        </w:r>
        <w:r w:rsidR="00692C71">
          <w:rPr>
            <w:noProof/>
            <w:webHidden/>
          </w:rPr>
          <w:fldChar w:fldCharType="begin"/>
        </w:r>
        <w:r w:rsidR="00692C71">
          <w:rPr>
            <w:noProof/>
            <w:webHidden/>
          </w:rPr>
          <w:instrText xml:space="preserve"> PAGEREF _Toc36198115 \h </w:instrText>
        </w:r>
        <w:r w:rsidR="00692C71">
          <w:rPr>
            <w:noProof/>
            <w:webHidden/>
          </w:rPr>
        </w:r>
        <w:r w:rsidR="00692C71">
          <w:rPr>
            <w:noProof/>
            <w:webHidden/>
          </w:rPr>
          <w:fldChar w:fldCharType="separate"/>
        </w:r>
        <w:r w:rsidR="00692C71">
          <w:rPr>
            <w:noProof/>
            <w:webHidden/>
          </w:rPr>
          <w:t>16</w:t>
        </w:r>
        <w:r w:rsidR="00692C71">
          <w:rPr>
            <w:noProof/>
            <w:webHidden/>
          </w:rPr>
          <w:fldChar w:fldCharType="end"/>
        </w:r>
      </w:hyperlink>
    </w:p>
    <w:p w14:paraId="0E93AF08" w14:textId="5DAD57F9" w:rsidR="00692C71" w:rsidRDefault="00921E43">
      <w:pPr>
        <w:pStyle w:val="Sumrio2"/>
        <w:tabs>
          <w:tab w:val="right" w:pos="9061"/>
        </w:tabs>
        <w:rPr>
          <w:rFonts w:eastAsiaTheme="minorEastAsia" w:cstheme="minorBidi"/>
          <w:i w:val="0"/>
          <w:iCs w:val="0"/>
          <w:noProof/>
          <w:sz w:val="22"/>
          <w:szCs w:val="22"/>
        </w:rPr>
      </w:pPr>
      <w:hyperlink w:anchor="_Toc36198116" w:history="1">
        <w:r w:rsidR="00692C71" w:rsidRPr="00E35F40">
          <w:rPr>
            <w:rStyle w:val="Hyperlink"/>
            <w:noProof/>
          </w:rPr>
          <w:t>4.2 TECNOLOGIAS UTILIZADAS</w:t>
        </w:r>
        <w:r w:rsidR="00692C71">
          <w:rPr>
            <w:noProof/>
            <w:webHidden/>
          </w:rPr>
          <w:tab/>
        </w:r>
        <w:r w:rsidR="00692C71">
          <w:rPr>
            <w:noProof/>
            <w:webHidden/>
          </w:rPr>
          <w:fldChar w:fldCharType="begin"/>
        </w:r>
        <w:r w:rsidR="00692C71">
          <w:rPr>
            <w:noProof/>
            <w:webHidden/>
          </w:rPr>
          <w:instrText xml:space="preserve"> PAGEREF _Toc36198116 \h </w:instrText>
        </w:r>
        <w:r w:rsidR="00692C71">
          <w:rPr>
            <w:noProof/>
            <w:webHidden/>
          </w:rPr>
        </w:r>
        <w:r w:rsidR="00692C71">
          <w:rPr>
            <w:noProof/>
            <w:webHidden/>
          </w:rPr>
          <w:fldChar w:fldCharType="separate"/>
        </w:r>
        <w:r w:rsidR="00692C71">
          <w:rPr>
            <w:noProof/>
            <w:webHidden/>
          </w:rPr>
          <w:t>16</w:t>
        </w:r>
        <w:r w:rsidR="00692C71">
          <w:rPr>
            <w:noProof/>
            <w:webHidden/>
          </w:rPr>
          <w:fldChar w:fldCharType="end"/>
        </w:r>
      </w:hyperlink>
    </w:p>
    <w:p w14:paraId="52AE8B97" w14:textId="23EB9545" w:rsidR="00692C71" w:rsidRDefault="00921E43">
      <w:pPr>
        <w:pStyle w:val="Sumrio2"/>
        <w:tabs>
          <w:tab w:val="right" w:pos="9061"/>
        </w:tabs>
        <w:rPr>
          <w:rFonts w:eastAsiaTheme="minorEastAsia" w:cstheme="minorBidi"/>
          <w:i w:val="0"/>
          <w:iCs w:val="0"/>
          <w:noProof/>
          <w:sz w:val="22"/>
          <w:szCs w:val="22"/>
        </w:rPr>
      </w:pPr>
      <w:hyperlink w:anchor="_Toc36198117" w:history="1">
        <w:r w:rsidR="00692C71" w:rsidRPr="00E35F40">
          <w:rPr>
            <w:rStyle w:val="Hyperlink"/>
            <w:noProof/>
          </w:rPr>
          <w:t>4.3 REQUISITOS MÍNIMOS</w:t>
        </w:r>
        <w:r w:rsidR="00692C71">
          <w:rPr>
            <w:noProof/>
            <w:webHidden/>
          </w:rPr>
          <w:tab/>
        </w:r>
        <w:r w:rsidR="00692C71">
          <w:rPr>
            <w:noProof/>
            <w:webHidden/>
          </w:rPr>
          <w:fldChar w:fldCharType="begin"/>
        </w:r>
        <w:r w:rsidR="00692C71">
          <w:rPr>
            <w:noProof/>
            <w:webHidden/>
          </w:rPr>
          <w:instrText xml:space="preserve"> PAGEREF _Toc36198117 \h </w:instrText>
        </w:r>
        <w:r w:rsidR="00692C71">
          <w:rPr>
            <w:noProof/>
            <w:webHidden/>
          </w:rPr>
        </w:r>
        <w:r w:rsidR="00692C71">
          <w:rPr>
            <w:noProof/>
            <w:webHidden/>
          </w:rPr>
          <w:fldChar w:fldCharType="separate"/>
        </w:r>
        <w:r w:rsidR="00692C71">
          <w:rPr>
            <w:noProof/>
            <w:webHidden/>
          </w:rPr>
          <w:t>17</w:t>
        </w:r>
        <w:r w:rsidR="00692C71">
          <w:rPr>
            <w:noProof/>
            <w:webHidden/>
          </w:rPr>
          <w:fldChar w:fldCharType="end"/>
        </w:r>
      </w:hyperlink>
    </w:p>
    <w:p w14:paraId="0D2DF6DA" w14:textId="38EA0DB8" w:rsidR="00692C71" w:rsidRDefault="00921E43">
      <w:pPr>
        <w:pStyle w:val="Sumrio2"/>
        <w:tabs>
          <w:tab w:val="right" w:pos="9061"/>
        </w:tabs>
        <w:rPr>
          <w:rFonts w:eastAsiaTheme="minorEastAsia" w:cstheme="minorBidi"/>
          <w:i w:val="0"/>
          <w:iCs w:val="0"/>
          <w:noProof/>
          <w:sz w:val="22"/>
          <w:szCs w:val="22"/>
        </w:rPr>
      </w:pPr>
      <w:hyperlink w:anchor="_Toc36198118" w:history="1">
        <w:r w:rsidR="00692C71" w:rsidRPr="00E35F40">
          <w:rPr>
            <w:rStyle w:val="Hyperlink"/>
            <w:noProof/>
          </w:rPr>
          <w:t>4.4 REQUISITOS FUNCIONAIS E NÃO FUNCIONAIS</w:t>
        </w:r>
        <w:r w:rsidR="00692C71">
          <w:rPr>
            <w:noProof/>
            <w:webHidden/>
          </w:rPr>
          <w:tab/>
        </w:r>
        <w:r w:rsidR="00692C71">
          <w:rPr>
            <w:noProof/>
            <w:webHidden/>
          </w:rPr>
          <w:fldChar w:fldCharType="begin"/>
        </w:r>
        <w:r w:rsidR="00692C71">
          <w:rPr>
            <w:noProof/>
            <w:webHidden/>
          </w:rPr>
          <w:instrText xml:space="preserve"> PAGEREF _Toc36198118 \h </w:instrText>
        </w:r>
        <w:r w:rsidR="00692C71">
          <w:rPr>
            <w:noProof/>
            <w:webHidden/>
          </w:rPr>
        </w:r>
        <w:r w:rsidR="00692C71">
          <w:rPr>
            <w:noProof/>
            <w:webHidden/>
          </w:rPr>
          <w:fldChar w:fldCharType="separate"/>
        </w:r>
        <w:r w:rsidR="00692C71">
          <w:rPr>
            <w:noProof/>
            <w:webHidden/>
          </w:rPr>
          <w:t>18</w:t>
        </w:r>
        <w:r w:rsidR="00692C71">
          <w:rPr>
            <w:noProof/>
            <w:webHidden/>
          </w:rPr>
          <w:fldChar w:fldCharType="end"/>
        </w:r>
      </w:hyperlink>
    </w:p>
    <w:p w14:paraId="3763B840" w14:textId="3F395FB8" w:rsidR="00692C71" w:rsidRDefault="00921E43">
      <w:pPr>
        <w:pStyle w:val="Sumrio3"/>
        <w:tabs>
          <w:tab w:val="right" w:pos="9061"/>
        </w:tabs>
        <w:rPr>
          <w:rFonts w:eastAsiaTheme="minorEastAsia" w:cstheme="minorBidi"/>
          <w:noProof/>
          <w:sz w:val="22"/>
          <w:szCs w:val="22"/>
        </w:rPr>
      </w:pPr>
      <w:hyperlink w:anchor="_Toc36198119" w:history="1">
        <w:r w:rsidR="00692C71" w:rsidRPr="00E35F40">
          <w:rPr>
            <w:rStyle w:val="Hyperlink"/>
            <w:noProof/>
          </w:rPr>
          <w:t xml:space="preserve">4.4.1 </w:t>
        </w:r>
        <w:r w:rsidR="00692C71" w:rsidRPr="00E35F40">
          <w:rPr>
            <w:rStyle w:val="Hyperlink"/>
            <w:b/>
            <w:bCs/>
            <w:noProof/>
          </w:rPr>
          <w:t>Requisitos Funcionais</w:t>
        </w:r>
        <w:r w:rsidR="00692C71">
          <w:rPr>
            <w:noProof/>
            <w:webHidden/>
          </w:rPr>
          <w:tab/>
        </w:r>
        <w:r w:rsidR="00692C71">
          <w:rPr>
            <w:noProof/>
            <w:webHidden/>
          </w:rPr>
          <w:fldChar w:fldCharType="begin"/>
        </w:r>
        <w:r w:rsidR="00692C71">
          <w:rPr>
            <w:noProof/>
            <w:webHidden/>
          </w:rPr>
          <w:instrText xml:space="preserve"> PAGEREF _Toc36198119 \h </w:instrText>
        </w:r>
        <w:r w:rsidR="00692C71">
          <w:rPr>
            <w:noProof/>
            <w:webHidden/>
          </w:rPr>
        </w:r>
        <w:r w:rsidR="00692C71">
          <w:rPr>
            <w:noProof/>
            <w:webHidden/>
          </w:rPr>
          <w:fldChar w:fldCharType="separate"/>
        </w:r>
        <w:r w:rsidR="00692C71">
          <w:rPr>
            <w:noProof/>
            <w:webHidden/>
          </w:rPr>
          <w:t>18</w:t>
        </w:r>
        <w:r w:rsidR="00692C71">
          <w:rPr>
            <w:noProof/>
            <w:webHidden/>
          </w:rPr>
          <w:fldChar w:fldCharType="end"/>
        </w:r>
      </w:hyperlink>
    </w:p>
    <w:p w14:paraId="07A04BCA" w14:textId="3B162143" w:rsidR="00692C71" w:rsidRDefault="00921E43">
      <w:pPr>
        <w:pStyle w:val="Sumrio3"/>
        <w:tabs>
          <w:tab w:val="right" w:pos="9061"/>
        </w:tabs>
        <w:rPr>
          <w:rFonts w:eastAsiaTheme="minorEastAsia" w:cstheme="minorBidi"/>
          <w:noProof/>
          <w:sz w:val="22"/>
          <w:szCs w:val="22"/>
        </w:rPr>
      </w:pPr>
      <w:hyperlink w:anchor="_Toc36198120" w:history="1">
        <w:r w:rsidR="00692C71" w:rsidRPr="00E35F40">
          <w:rPr>
            <w:rStyle w:val="Hyperlink"/>
            <w:noProof/>
          </w:rPr>
          <w:t xml:space="preserve">4.4.2 </w:t>
        </w:r>
        <w:r w:rsidR="00692C71" w:rsidRPr="00E35F40">
          <w:rPr>
            <w:rStyle w:val="Hyperlink"/>
            <w:b/>
            <w:bCs/>
            <w:noProof/>
          </w:rPr>
          <w:t>Requisitos Não Funcionais</w:t>
        </w:r>
        <w:r w:rsidR="00692C71">
          <w:rPr>
            <w:noProof/>
            <w:webHidden/>
          </w:rPr>
          <w:tab/>
        </w:r>
        <w:r w:rsidR="00692C71">
          <w:rPr>
            <w:noProof/>
            <w:webHidden/>
          </w:rPr>
          <w:fldChar w:fldCharType="begin"/>
        </w:r>
        <w:r w:rsidR="00692C71">
          <w:rPr>
            <w:noProof/>
            <w:webHidden/>
          </w:rPr>
          <w:instrText xml:space="preserve"> PAGEREF _Toc36198120 \h </w:instrText>
        </w:r>
        <w:r w:rsidR="00692C71">
          <w:rPr>
            <w:noProof/>
            <w:webHidden/>
          </w:rPr>
        </w:r>
        <w:r w:rsidR="00692C71">
          <w:rPr>
            <w:noProof/>
            <w:webHidden/>
          </w:rPr>
          <w:fldChar w:fldCharType="separate"/>
        </w:r>
        <w:r w:rsidR="00692C71">
          <w:rPr>
            <w:noProof/>
            <w:webHidden/>
          </w:rPr>
          <w:t>18</w:t>
        </w:r>
        <w:r w:rsidR="00692C71">
          <w:rPr>
            <w:noProof/>
            <w:webHidden/>
          </w:rPr>
          <w:fldChar w:fldCharType="end"/>
        </w:r>
      </w:hyperlink>
    </w:p>
    <w:p w14:paraId="2B884460" w14:textId="7B019EC7" w:rsidR="00692C71" w:rsidRDefault="00921E43">
      <w:pPr>
        <w:pStyle w:val="Sumrio2"/>
        <w:tabs>
          <w:tab w:val="right" w:pos="9061"/>
        </w:tabs>
        <w:rPr>
          <w:rFonts w:eastAsiaTheme="minorEastAsia" w:cstheme="minorBidi"/>
          <w:i w:val="0"/>
          <w:iCs w:val="0"/>
          <w:noProof/>
          <w:sz w:val="22"/>
          <w:szCs w:val="22"/>
        </w:rPr>
      </w:pPr>
      <w:hyperlink w:anchor="_Toc36198121" w:history="1">
        <w:r w:rsidR="00692C71" w:rsidRPr="00E35F40">
          <w:rPr>
            <w:rStyle w:val="Hyperlink"/>
            <w:noProof/>
          </w:rPr>
          <w:t>4.5 DIAGRAMAS / MODELAGEM</w:t>
        </w:r>
        <w:r w:rsidR="00692C71">
          <w:rPr>
            <w:noProof/>
            <w:webHidden/>
          </w:rPr>
          <w:tab/>
        </w:r>
        <w:r w:rsidR="00692C71">
          <w:rPr>
            <w:noProof/>
            <w:webHidden/>
          </w:rPr>
          <w:fldChar w:fldCharType="begin"/>
        </w:r>
        <w:r w:rsidR="00692C71">
          <w:rPr>
            <w:noProof/>
            <w:webHidden/>
          </w:rPr>
          <w:instrText xml:space="preserve"> PAGEREF _Toc36198121 \h </w:instrText>
        </w:r>
        <w:r w:rsidR="00692C71">
          <w:rPr>
            <w:noProof/>
            <w:webHidden/>
          </w:rPr>
        </w:r>
        <w:r w:rsidR="00692C71">
          <w:rPr>
            <w:noProof/>
            <w:webHidden/>
          </w:rPr>
          <w:fldChar w:fldCharType="separate"/>
        </w:r>
        <w:r w:rsidR="00692C71">
          <w:rPr>
            <w:noProof/>
            <w:webHidden/>
          </w:rPr>
          <w:t>19</w:t>
        </w:r>
        <w:r w:rsidR="00692C71">
          <w:rPr>
            <w:noProof/>
            <w:webHidden/>
          </w:rPr>
          <w:fldChar w:fldCharType="end"/>
        </w:r>
      </w:hyperlink>
    </w:p>
    <w:p w14:paraId="25B3CF00" w14:textId="36B7AE73" w:rsidR="00692C71" w:rsidRDefault="00921E43">
      <w:pPr>
        <w:pStyle w:val="Sumrio1"/>
        <w:tabs>
          <w:tab w:val="left" w:pos="1200"/>
          <w:tab w:val="right" w:pos="9061"/>
        </w:tabs>
        <w:rPr>
          <w:rFonts w:eastAsiaTheme="minorEastAsia" w:cstheme="minorBidi"/>
          <w:b w:val="0"/>
          <w:bCs w:val="0"/>
          <w:noProof/>
          <w:sz w:val="22"/>
          <w:szCs w:val="22"/>
        </w:rPr>
      </w:pPr>
      <w:hyperlink w:anchor="_Toc36198122" w:history="1">
        <w:r w:rsidR="00692C71" w:rsidRPr="00E35F40">
          <w:rPr>
            <w:rStyle w:val="Hyperlink"/>
            <w:noProof/>
          </w:rPr>
          <w:t>5.</w:t>
        </w:r>
        <w:r w:rsidR="00692C71">
          <w:rPr>
            <w:rFonts w:eastAsiaTheme="minorEastAsia" w:cstheme="minorBidi"/>
            <w:b w:val="0"/>
            <w:bCs w:val="0"/>
            <w:noProof/>
            <w:sz w:val="22"/>
            <w:szCs w:val="22"/>
          </w:rPr>
          <w:tab/>
        </w:r>
        <w:r w:rsidR="00692C71" w:rsidRPr="00E35F40">
          <w:rPr>
            <w:rStyle w:val="Hyperlink"/>
            <w:noProof/>
          </w:rPr>
          <w:t>CONCLUSÃO</w:t>
        </w:r>
        <w:r w:rsidR="00692C71">
          <w:rPr>
            <w:noProof/>
            <w:webHidden/>
          </w:rPr>
          <w:tab/>
        </w:r>
        <w:r w:rsidR="00692C71">
          <w:rPr>
            <w:noProof/>
            <w:webHidden/>
          </w:rPr>
          <w:fldChar w:fldCharType="begin"/>
        </w:r>
        <w:r w:rsidR="00692C71">
          <w:rPr>
            <w:noProof/>
            <w:webHidden/>
          </w:rPr>
          <w:instrText xml:space="preserve"> PAGEREF _Toc36198122 \h </w:instrText>
        </w:r>
        <w:r w:rsidR="00692C71">
          <w:rPr>
            <w:noProof/>
            <w:webHidden/>
          </w:rPr>
        </w:r>
        <w:r w:rsidR="00692C71">
          <w:rPr>
            <w:noProof/>
            <w:webHidden/>
          </w:rPr>
          <w:fldChar w:fldCharType="separate"/>
        </w:r>
        <w:r w:rsidR="00692C71">
          <w:rPr>
            <w:noProof/>
            <w:webHidden/>
          </w:rPr>
          <w:t>21</w:t>
        </w:r>
        <w:r w:rsidR="00692C71">
          <w:rPr>
            <w:noProof/>
            <w:webHidden/>
          </w:rPr>
          <w:fldChar w:fldCharType="end"/>
        </w:r>
      </w:hyperlink>
    </w:p>
    <w:p w14:paraId="7E18E858" w14:textId="272C7B4C" w:rsidR="00692C71" w:rsidRDefault="00921E43">
      <w:pPr>
        <w:pStyle w:val="Sumrio1"/>
        <w:tabs>
          <w:tab w:val="left" w:pos="1200"/>
          <w:tab w:val="right" w:pos="9061"/>
        </w:tabs>
        <w:rPr>
          <w:rFonts w:eastAsiaTheme="minorEastAsia" w:cstheme="minorBidi"/>
          <w:b w:val="0"/>
          <w:bCs w:val="0"/>
          <w:noProof/>
          <w:sz w:val="22"/>
          <w:szCs w:val="22"/>
        </w:rPr>
      </w:pPr>
      <w:hyperlink w:anchor="_Toc36198123" w:history="1">
        <w:r w:rsidR="00692C71" w:rsidRPr="00E35F40">
          <w:rPr>
            <w:rStyle w:val="Hyperlink"/>
            <w:noProof/>
          </w:rPr>
          <w:t>6.</w:t>
        </w:r>
        <w:r w:rsidR="00692C71">
          <w:rPr>
            <w:rFonts w:eastAsiaTheme="minorEastAsia" w:cstheme="minorBidi"/>
            <w:b w:val="0"/>
            <w:bCs w:val="0"/>
            <w:noProof/>
            <w:sz w:val="22"/>
            <w:szCs w:val="22"/>
          </w:rPr>
          <w:tab/>
        </w:r>
        <w:r w:rsidR="00692C71" w:rsidRPr="00E35F40">
          <w:rPr>
            <w:rStyle w:val="Hyperlink"/>
            <w:noProof/>
          </w:rPr>
          <w:t>REFERÊNCIAS</w:t>
        </w:r>
        <w:r w:rsidR="00692C71">
          <w:rPr>
            <w:noProof/>
            <w:webHidden/>
          </w:rPr>
          <w:tab/>
        </w:r>
        <w:r w:rsidR="00692C71">
          <w:rPr>
            <w:noProof/>
            <w:webHidden/>
          </w:rPr>
          <w:fldChar w:fldCharType="begin"/>
        </w:r>
        <w:r w:rsidR="00692C71">
          <w:rPr>
            <w:noProof/>
            <w:webHidden/>
          </w:rPr>
          <w:instrText xml:space="preserve"> PAGEREF _Toc36198123 \h </w:instrText>
        </w:r>
        <w:r w:rsidR="00692C71">
          <w:rPr>
            <w:noProof/>
            <w:webHidden/>
          </w:rPr>
        </w:r>
        <w:r w:rsidR="00692C71">
          <w:rPr>
            <w:noProof/>
            <w:webHidden/>
          </w:rPr>
          <w:fldChar w:fldCharType="separate"/>
        </w:r>
        <w:r w:rsidR="00692C71">
          <w:rPr>
            <w:noProof/>
            <w:webHidden/>
          </w:rPr>
          <w:t>22</w:t>
        </w:r>
        <w:r w:rsidR="00692C71">
          <w:rPr>
            <w:noProof/>
            <w:webHidden/>
          </w:rPr>
          <w:fldChar w:fldCharType="end"/>
        </w:r>
      </w:hyperlink>
    </w:p>
    <w:p w14:paraId="35E0A750" w14:textId="1C9684C3" w:rsidR="007C700A" w:rsidRPr="00611F62" w:rsidRDefault="00A504E2" w:rsidP="00611F62">
      <w:pPr>
        <w:ind w:firstLine="0"/>
        <w:rPr>
          <w:color w:val="FF0000"/>
        </w:rPr>
      </w:pPr>
      <w:r>
        <w:rPr>
          <w:color w:val="FF0000"/>
        </w:rPr>
        <w:fldChar w:fldCharType="end"/>
      </w:r>
    </w:p>
    <w:p w14:paraId="067F6AD4" w14:textId="77777777" w:rsidR="0068488D" w:rsidRDefault="0068488D" w:rsidP="007F004C">
      <w:pPr>
        <w:pStyle w:val="TtuloIntroduo"/>
      </w:pPr>
    </w:p>
    <w:p w14:paraId="61320B6C" w14:textId="77777777" w:rsidR="00996561" w:rsidRPr="00996561" w:rsidRDefault="00996561" w:rsidP="00996561">
      <w:pPr>
        <w:sectPr w:rsidR="00996561" w:rsidRPr="00996561" w:rsidSect="00907CC5">
          <w:pgSz w:w="11906" w:h="16838" w:code="9"/>
          <w:pgMar w:top="1701" w:right="1134" w:bottom="1134" w:left="1701" w:header="709" w:footer="709" w:gutter="0"/>
          <w:pgNumType w:start="0"/>
          <w:cols w:space="708"/>
          <w:docGrid w:linePitch="360"/>
        </w:sectPr>
      </w:pPr>
    </w:p>
    <w:p w14:paraId="6B7B6160" w14:textId="1BCBFA83" w:rsidR="004A77E2" w:rsidRPr="004A77E2" w:rsidRDefault="004A77E2" w:rsidP="007265EB">
      <w:pPr>
        <w:pStyle w:val="PargrafodaLista"/>
        <w:numPr>
          <w:ilvl w:val="0"/>
          <w:numId w:val="19"/>
        </w:numPr>
        <w:spacing w:line="480" w:lineRule="auto"/>
        <w:outlineLvl w:val="0"/>
        <w:rPr>
          <w:b/>
          <w:bCs/>
        </w:rPr>
      </w:pPr>
      <w:bookmarkStart w:id="5" w:name="_Toc36198105"/>
      <w:r w:rsidRPr="004A77E2">
        <w:rPr>
          <w:b/>
          <w:bCs/>
        </w:rPr>
        <w:lastRenderedPageBreak/>
        <w:t>INTRODUÇÃO</w:t>
      </w:r>
      <w:bookmarkEnd w:id="5"/>
    </w:p>
    <w:p w14:paraId="06C0BE0A" w14:textId="4C871415" w:rsidR="009E5A2F" w:rsidRDefault="00921E43" w:rsidP="006A27EE">
      <w:pPr>
        <w:ind w:firstLine="851"/>
      </w:pPr>
      <w:r>
        <w:t xml:space="preserve">Hoje em dia, tudo o que fazemos está diretamente ou indiretamente ligado com a tecnologia, já que ela é uma facilitadora de tarefas para nós. Se precisamos lembrar de algo, se precisamos escrever um texto, ler um livro, conversar com alguém ou algo do tipo, </w:t>
      </w:r>
      <w:r w:rsidR="00EA72E3">
        <w:t>aí está a tecnologia</w:t>
      </w:r>
      <w:r>
        <w:t>.</w:t>
      </w:r>
      <w:r w:rsidR="00EA72E3">
        <w:t xml:space="preserve"> E algumas dessas ferramentas que nos auxiliam diariamente, são os </w:t>
      </w:r>
      <w:r w:rsidR="00EA72E3" w:rsidRPr="00EA72E3">
        <w:rPr>
          <w:i/>
          <w:iCs/>
        </w:rPr>
        <w:t>sites</w:t>
      </w:r>
      <w:r w:rsidR="00EA72E3">
        <w:t xml:space="preserve">! A maioria das coisas que fazemos envolvem a </w:t>
      </w:r>
      <w:r w:rsidR="00EA72E3" w:rsidRPr="00EA72E3">
        <w:rPr>
          <w:i/>
          <w:iCs/>
        </w:rPr>
        <w:t>WEB</w:t>
      </w:r>
      <w:r w:rsidR="00EA72E3">
        <w:t>, na qual, é o foco deste trabalho.</w:t>
      </w:r>
    </w:p>
    <w:p w14:paraId="751A58E5" w14:textId="68CB1D79" w:rsidR="00EA72E3" w:rsidRPr="00EA72E3" w:rsidRDefault="00EA72E3" w:rsidP="006A27EE">
      <w:pPr>
        <w:ind w:firstLine="851"/>
      </w:pPr>
      <w:r>
        <w:t xml:space="preserve">O ser humano tem um pequeno problema com uma certa coisa, que é a </w:t>
      </w:r>
      <w:r>
        <w:rPr>
          <w:u w:val="single"/>
        </w:rPr>
        <w:t>organização</w:t>
      </w:r>
      <w:r>
        <w:t xml:space="preserve">. Se no dia a dia nos desorganizamos, imagine uma grande empresa, que deve gerenciar os funcionários, os clientes, os seus produtos e etc. Então, através de um </w:t>
      </w:r>
      <w:r w:rsidRPr="00EA72E3">
        <w:rPr>
          <w:i/>
          <w:iCs/>
        </w:rPr>
        <w:t>site</w:t>
      </w:r>
      <w:r>
        <w:t xml:space="preserve"> na </w:t>
      </w:r>
      <w:r w:rsidRPr="00EA72E3">
        <w:rPr>
          <w:i/>
          <w:iCs/>
        </w:rPr>
        <w:t>WEB</w:t>
      </w:r>
      <w:r>
        <w:t>, nós queremos auxiliar na organização dessas empresas, especificamente, uma empresa de peças para veículos.</w:t>
      </w:r>
    </w:p>
    <w:p w14:paraId="24E34C70" w14:textId="77777777" w:rsidR="00921E43" w:rsidRDefault="00921E43" w:rsidP="006A27EE">
      <w:pPr>
        <w:ind w:firstLine="851"/>
      </w:pPr>
    </w:p>
    <w:p w14:paraId="4EA8A2F5" w14:textId="007E4243" w:rsidR="006A27EE" w:rsidRDefault="006A27EE" w:rsidP="006A27EE">
      <w:pPr>
        <w:ind w:firstLine="851"/>
      </w:pPr>
      <w:r>
        <w:t>É a parte inicial do trabalho e tem a finalidade de dar ao leitor uma visão clara e simples do assunto do trabalho.</w:t>
      </w:r>
    </w:p>
    <w:p w14:paraId="36807482" w14:textId="77777777" w:rsidR="006A27EE" w:rsidRDefault="006A27EE" w:rsidP="006A27EE">
      <w:pPr>
        <w:ind w:firstLine="851"/>
      </w:pPr>
      <w:r>
        <w:t>Segundo a as Normas para apresentação de trabalhos científicos da UFPR (2012), é</w:t>
      </w:r>
      <w:r w:rsidRPr="000365BB">
        <w:t xml:space="preserve"> parte inicial do texto em que o assunto é apresentado como um todo, sem grandes detalhes. Trata-se de um recurso explicativo do autor para o leitor. Por isso, é importante que a introdução apresente a delimitação do assunto tratado, os objetivos da pesquisa e outros elementos necessários que situem o tema do trabalho, como por exemplo: o universo da pesquisa, o problema, a justificativa e uma breve apresentação dos capítulos do trabalho.</w:t>
      </w:r>
    </w:p>
    <w:p w14:paraId="79028174" w14:textId="77777777" w:rsidR="006A27EE" w:rsidRDefault="006A27EE" w:rsidP="006A27EE">
      <w:pPr>
        <w:ind w:firstLine="851"/>
      </w:pPr>
      <w:r>
        <w:t xml:space="preserve">De acordo com Cervo (2002), os requisitos indispensáveis na introdução de um trabalho científico são: </w:t>
      </w:r>
      <w:r w:rsidRPr="00BF1920">
        <w:rPr>
          <w:b/>
          <w:color w:val="FF0000"/>
        </w:rPr>
        <w:t>definição do tema, indicação do problema e da hipótese, a indicação da metodologia a ser seguida e a estrutura interna do trabalho, com indicação de como estão distribuídos e organizados os seus argumentos.</w:t>
      </w:r>
    </w:p>
    <w:p w14:paraId="702D445C" w14:textId="77777777" w:rsidR="006A27EE" w:rsidRDefault="006A27EE" w:rsidP="006A27EE">
      <w:pPr>
        <w:ind w:firstLine="851"/>
      </w:pPr>
      <w:r>
        <w:t xml:space="preserve">A introdução não deve, </w:t>
      </w:r>
      <w:r w:rsidRPr="00BF1920">
        <w:rPr>
          <w:b/>
          <w:color w:val="FF0000"/>
        </w:rPr>
        <w:t>entretanto, repetir ou parafrasear o resumo</w:t>
      </w:r>
      <w:r>
        <w:t>, nem dar os dados sobre a teoria experimental, o método ou os resultados, nem antecipar as conclusões e as recomendações contidas ou decorrentes no estudo (NBR 10719). Na introdução deverá ser abordado o tema, as hipóteses, o objetivo geral e os específicos e a justificativa.</w:t>
      </w:r>
    </w:p>
    <w:p w14:paraId="283AB776" w14:textId="77777777" w:rsidR="006A27EE" w:rsidRDefault="006A27EE" w:rsidP="00927EB8">
      <w:pPr>
        <w:ind w:firstLine="0"/>
      </w:pPr>
    </w:p>
    <w:p w14:paraId="6F9CE98E" w14:textId="77777777" w:rsidR="00201B16" w:rsidRDefault="00285E7B" w:rsidP="006D0624">
      <w:pPr>
        <w:pStyle w:val="TtuloSeoSecundria"/>
        <w:spacing w:before="0" w:after="0" w:line="480" w:lineRule="auto"/>
        <w:outlineLvl w:val="1"/>
      </w:pPr>
      <w:bookmarkStart w:id="6" w:name="_Toc36198106"/>
      <w:r>
        <w:lastRenderedPageBreak/>
        <w:t xml:space="preserve">1.1 </w:t>
      </w:r>
      <w:r w:rsidR="00201B16">
        <w:t>JUSTIFICATIVA</w:t>
      </w:r>
      <w:bookmarkEnd w:id="6"/>
    </w:p>
    <w:p w14:paraId="3A4C3F51" w14:textId="77777777" w:rsidR="00B148EA" w:rsidRDefault="00B148EA" w:rsidP="00B148EA">
      <w:pPr>
        <w:ind w:firstLine="851"/>
      </w:pPr>
      <w:r>
        <w:t>Consiste numa exposição sucinta das razões de ordem teórica e dos motivos de ordem prática que tornam importante a realização da pesquisa. A justificativa apresenta o estágio em que se encontra a teoria concernente ao tema e as contribuições que a mesma poderá oferecer.</w:t>
      </w:r>
    </w:p>
    <w:p w14:paraId="39F3F1CE" w14:textId="77777777" w:rsidR="00F4754E" w:rsidRDefault="00B148EA" w:rsidP="00F4754E">
      <w:pPr>
        <w:spacing w:after="240"/>
        <w:ind w:firstLine="851"/>
        <w:sectPr w:rsidR="00F4754E" w:rsidSect="009B6C11">
          <w:headerReference w:type="even" r:id="rId15"/>
          <w:headerReference w:type="default" r:id="rId16"/>
          <w:pgSz w:w="11906" w:h="16838" w:code="9"/>
          <w:pgMar w:top="1701" w:right="1134" w:bottom="1134" w:left="1701" w:header="1134" w:footer="709" w:gutter="0"/>
          <w:cols w:space="708"/>
          <w:docGrid w:linePitch="360"/>
        </w:sectPr>
      </w:pPr>
      <w:r>
        <w:t>A justificativa pode indicar as dificuldades práticas de um problema da realidade, descrevendo-o sinteticamente, e, em seguida, apontar para a necessidade de solucioná-los, demonstrando, assim, a importância do tema escolhido.</w:t>
      </w:r>
    </w:p>
    <w:p w14:paraId="38A0D351" w14:textId="77777777" w:rsidR="00201B16" w:rsidRDefault="004C3D62" w:rsidP="00524BF5">
      <w:pPr>
        <w:pStyle w:val="TtuloSeoSecundria"/>
        <w:spacing w:before="0" w:after="0" w:line="480" w:lineRule="auto"/>
        <w:outlineLvl w:val="1"/>
      </w:pPr>
      <w:bookmarkStart w:id="7" w:name="_Toc36198107"/>
      <w:r>
        <w:lastRenderedPageBreak/>
        <w:t xml:space="preserve">1.2 </w:t>
      </w:r>
      <w:r w:rsidR="00201B16">
        <w:t>OBJETIVOS</w:t>
      </w:r>
      <w:bookmarkEnd w:id="7"/>
    </w:p>
    <w:p w14:paraId="3772DAA7" w14:textId="0731E383" w:rsidR="006A27EE" w:rsidRPr="00201B16" w:rsidRDefault="00B148EA" w:rsidP="00C40C28">
      <w:pPr>
        <w:spacing w:after="240"/>
        <w:ind w:firstLine="851"/>
      </w:pPr>
      <w:r>
        <w:t>Esclarecem o que se deseja alcançar com a pesquisa. Os objetivos são redigidos começando com um verbo que sugere uma ação (identificar, caracterizar,</w:t>
      </w:r>
      <w:r w:rsidR="003E3E4A">
        <w:t xml:space="preserve"> </w:t>
      </w:r>
      <w:r>
        <w:t>analisar, comparar, relacionar, etc.).</w:t>
      </w:r>
    </w:p>
    <w:p w14:paraId="4C3B120F" w14:textId="77777777" w:rsidR="00201B16" w:rsidRDefault="005964DB" w:rsidP="0064562B">
      <w:pPr>
        <w:pStyle w:val="TtuloSeoTerciria"/>
        <w:numPr>
          <w:ilvl w:val="2"/>
          <w:numId w:val="2"/>
        </w:numPr>
        <w:tabs>
          <w:tab w:val="left" w:pos="567"/>
        </w:tabs>
        <w:spacing w:before="0" w:after="0" w:line="480" w:lineRule="auto"/>
        <w:ind w:left="0" w:firstLine="0"/>
        <w:outlineLvl w:val="2"/>
      </w:pPr>
      <w:bookmarkStart w:id="8" w:name="_Toc36198108"/>
      <w:r>
        <w:t>Objetivo Geral</w:t>
      </w:r>
      <w:bookmarkEnd w:id="8"/>
    </w:p>
    <w:p w14:paraId="3F2646EC" w14:textId="77777777" w:rsidR="00B148EA" w:rsidRDefault="00B148EA" w:rsidP="00B148EA">
      <w:pPr>
        <w:ind w:firstLine="851"/>
      </w:pPr>
      <w:r>
        <w:t>Deve estar relacionado com o conteúdo intrínseco do tema.</w:t>
      </w:r>
    </w:p>
    <w:p w14:paraId="3A7BAC9E" w14:textId="77777777" w:rsidR="006A27EE" w:rsidRPr="00E56F7E" w:rsidRDefault="006A27EE" w:rsidP="006A27EE">
      <w:pPr>
        <w:ind w:firstLine="851"/>
      </w:pPr>
      <w:r w:rsidRPr="00E56F7E">
        <w:t>O objetivo geral define o que você pretende alcançar com a realização da sua pesquisa. Se o problema é a questão a investigar, o objetivo é o resultado a alcançar. O objetivo geral, se alcançado, dá resposta ao problema que você definiu.</w:t>
      </w:r>
    </w:p>
    <w:p w14:paraId="2620C288" w14:textId="63C24849" w:rsidR="006A27EE" w:rsidRPr="00201B16" w:rsidRDefault="006A27EE" w:rsidP="003E1157">
      <w:pPr>
        <w:spacing w:after="240"/>
        <w:ind w:firstLine="851"/>
      </w:pPr>
      <w:r>
        <w:t>Conforme Oliveira (2011, p. 36) “o objetivo geral precisa dar conta da totalidade do problema da pesquisa, devendo ser elaborado com um verbo de precisão, evitando ao máximo uma possível distorção na interpretação do que se pretende pesquisar. ”</w:t>
      </w:r>
    </w:p>
    <w:p w14:paraId="51D3B58B" w14:textId="77777777" w:rsidR="00201B16" w:rsidRPr="00201B16" w:rsidRDefault="00927EB8" w:rsidP="00532348">
      <w:pPr>
        <w:pStyle w:val="TtuloSeoTerciria"/>
        <w:spacing w:before="0" w:after="0" w:line="480" w:lineRule="auto"/>
        <w:outlineLvl w:val="2"/>
        <w:rPr>
          <w:rFonts w:cs="Times New Roman"/>
        </w:rPr>
      </w:pPr>
      <w:bookmarkStart w:id="9" w:name="_Toc36198109"/>
      <w:r>
        <w:t xml:space="preserve">1.2.2 </w:t>
      </w:r>
      <w:r w:rsidR="005964DB">
        <w:t>Objetivos Específicos</w:t>
      </w:r>
      <w:bookmarkEnd w:id="9"/>
    </w:p>
    <w:p w14:paraId="39073EA4" w14:textId="77777777" w:rsidR="006A27EE" w:rsidRPr="00E56F7E" w:rsidRDefault="006A27EE" w:rsidP="006A27EE">
      <w:pPr>
        <w:ind w:firstLine="851"/>
      </w:pPr>
      <w:r w:rsidRPr="00E56F7E">
        <w:t>Os objetivos específicos são os passos que você deve percorrer para alcançar o objetivo geral. Objetivos devem ser redigidos com o verbo no infinitivo: explicar, analisar, compreender, descrever, propor, investigar, estudar, etc.</w:t>
      </w:r>
    </w:p>
    <w:p w14:paraId="65FAFD9B" w14:textId="77777777" w:rsidR="006A27EE" w:rsidRDefault="006A27EE" w:rsidP="006A27EE">
      <w:pPr>
        <w:ind w:firstLine="851"/>
      </w:pPr>
      <w:r>
        <w:t>Segundo a mesma autora (2011, p. 37) “os objetivos específicos fazem o detalhamento do objetivo geral e devem ser iniciados com o verbo no infinitivo. ”</w:t>
      </w:r>
    </w:p>
    <w:p w14:paraId="68E00FF4" w14:textId="77777777" w:rsidR="006A27EE" w:rsidRDefault="006A27EE" w:rsidP="006A27EE">
      <w:pPr>
        <w:ind w:firstLine="851"/>
      </w:pPr>
      <w:r>
        <w:t>Nos objetivos específicos o autor deve descrever as ações e as etapas do trabalho, detalhando passo a passo as ações que tomara para atingir o objetivo geral.</w:t>
      </w:r>
    </w:p>
    <w:p w14:paraId="76D0EC03" w14:textId="77777777" w:rsidR="006A27EE" w:rsidRDefault="006A27EE" w:rsidP="006A27EE">
      <w:pPr>
        <w:ind w:firstLine="851"/>
      </w:pPr>
      <w:r>
        <w:t>O objetivo geral e os específicos devem ser formulados com clareza e em forma de frases, iniciando sempre com o verbo no infinitivo.</w:t>
      </w:r>
    </w:p>
    <w:p w14:paraId="47FB3044" w14:textId="77777777" w:rsidR="006A27EE" w:rsidRDefault="006A27EE" w:rsidP="006A27EE">
      <w:pPr>
        <w:ind w:firstLine="851"/>
      </w:pPr>
      <w:r>
        <w:t>Lista de Verbos para construção de objetivos gerais:</w:t>
      </w:r>
    </w:p>
    <w:p w14:paraId="0A77803E" w14:textId="77777777" w:rsidR="006A27EE" w:rsidRDefault="006A27EE" w:rsidP="006A27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6"/>
        <w:gridCol w:w="4527"/>
      </w:tblGrid>
      <w:tr w:rsidR="006A27EE" w14:paraId="64FC8A91" w14:textId="77777777" w:rsidTr="004E127B">
        <w:tc>
          <w:tcPr>
            <w:tcW w:w="4497" w:type="dxa"/>
            <w:shd w:val="clear" w:color="auto" w:fill="auto"/>
          </w:tcPr>
          <w:p w14:paraId="257F6E57" w14:textId="77777777" w:rsidR="006A27EE" w:rsidRDefault="006A27EE" w:rsidP="006A27EE">
            <w:pPr>
              <w:spacing w:line="276" w:lineRule="auto"/>
            </w:pPr>
            <w:r>
              <w:t>Analisar</w:t>
            </w:r>
          </w:p>
          <w:p w14:paraId="24B8D2B4" w14:textId="77777777" w:rsidR="006A27EE" w:rsidRDefault="006A27EE" w:rsidP="006A27EE">
            <w:pPr>
              <w:spacing w:line="276" w:lineRule="auto"/>
            </w:pPr>
            <w:r>
              <w:t>Avaliar</w:t>
            </w:r>
          </w:p>
          <w:p w14:paraId="617807B9" w14:textId="77777777" w:rsidR="006A27EE" w:rsidRDefault="006A27EE" w:rsidP="006A27EE">
            <w:pPr>
              <w:spacing w:line="276" w:lineRule="auto"/>
            </w:pPr>
            <w:r>
              <w:t xml:space="preserve">Caracterizar </w:t>
            </w:r>
          </w:p>
          <w:p w14:paraId="54CD3739" w14:textId="77777777" w:rsidR="006A27EE" w:rsidRDefault="006A27EE" w:rsidP="006A27EE">
            <w:pPr>
              <w:spacing w:line="276" w:lineRule="auto"/>
            </w:pPr>
            <w:r>
              <w:t>Discutir</w:t>
            </w:r>
          </w:p>
          <w:p w14:paraId="5FCC5893" w14:textId="77777777" w:rsidR="006A27EE" w:rsidRDefault="006A27EE" w:rsidP="006A27EE">
            <w:pPr>
              <w:spacing w:line="276" w:lineRule="auto"/>
            </w:pPr>
            <w:r>
              <w:t xml:space="preserve">Diagnosticar </w:t>
            </w:r>
          </w:p>
          <w:p w14:paraId="3D6EFB8F" w14:textId="77777777" w:rsidR="006A27EE" w:rsidRDefault="006A27EE" w:rsidP="006A27EE">
            <w:pPr>
              <w:spacing w:line="276" w:lineRule="auto"/>
            </w:pPr>
            <w:r>
              <w:t>Investigar</w:t>
            </w:r>
          </w:p>
        </w:tc>
        <w:tc>
          <w:tcPr>
            <w:tcW w:w="4606" w:type="dxa"/>
            <w:shd w:val="clear" w:color="auto" w:fill="auto"/>
          </w:tcPr>
          <w:p w14:paraId="65B575F6" w14:textId="77777777" w:rsidR="006A27EE" w:rsidRDefault="006A27EE" w:rsidP="006A27EE">
            <w:pPr>
              <w:spacing w:line="276" w:lineRule="auto"/>
            </w:pPr>
            <w:r>
              <w:t xml:space="preserve">Implantar </w:t>
            </w:r>
          </w:p>
          <w:p w14:paraId="7D7B5679" w14:textId="77777777" w:rsidR="006A27EE" w:rsidRDefault="006A27EE" w:rsidP="006A27EE">
            <w:pPr>
              <w:spacing w:line="276" w:lineRule="auto"/>
            </w:pPr>
            <w:r>
              <w:t>Estudar</w:t>
            </w:r>
          </w:p>
          <w:p w14:paraId="7FB166AD" w14:textId="77777777" w:rsidR="006A27EE" w:rsidRDefault="006A27EE" w:rsidP="006A27EE">
            <w:pPr>
              <w:spacing w:line="276" w:lineRule="auto"/>
            </w:pPr>
            <w:r>
              <w:t xml:space="preserve">Promover </w:t>
            </w:r>
          </w:p>
          <w:p w14:paraId="53BCEB77" w14:textId="77777777" w:rsidR="006A27EE" w:rsidRDefault="006A27EE" w:rsidP="006A27EE">
            <w:pPr>
              <w:spacing w:line="276" w:lineRule="auto"/>
            </w:pPr>
            <w:r>
              <w:t>Pesquisar</w:t>
            </w:r>
          </w:p>
          <w:p w14:paraId="11A20E5F" w14:textId="77777777" w:rsidR="006A27EE" w:rsidRDefault="006A27EE" w:rsidP="006A27EE">
            <w:pPr>
              <w:spacing w:line="276" w:lineRule="auto"/>
            </w:pPr>
            <w:r>
              <w:t xml:space="preserve">Realizar </w:t>
            </w:r>
          </w:p>
          <w:p w14:paraId="110E19B2" w14:textId="77777777" w:rsidR="006A27EE" w:rsidRDefault="006A27EE" w:rsidP="006A27EE">
            <w:pPr>
              <w:spacing w:line="276" w:lineRule="auto"/>
            </w:pPr>
            <w:r>
              <w:t>Determinar</w:t>
            </w:r>
          </w:p>
        </w:tc>
      </w:tr>
    </w:tbl>
    <w:p w14:paraId="475CD2C3" w14:textId="77777777" w:rsidR="006A27EE" w:rsidRDefault="006A27EE" w:rsidP="006A27EE"/>
    <w:p w14:paraId="4F0E66DE" w14:textId="77777777" w:rsidR="006A27EE" w:rsidRDefault="006A27EE" w:rsidP="006A27EE">
      <w:r>
        <w:t>Lista de verbos para construção de objetivos específicos:</w:t>
      </w:r>
    </w:p>
    <w:p w14:paraId="768D3F4B" w14:textId="77777777" w:rsidR="006A27EE" w:rsidRDefault="006A27EE" w:rsidP="006A27E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18"/>
        <w:gridCol w:w="3018"/>
        <w:gridCol w:w="3017"/>
      </w:tblGrid>
      <w:tr w:rsidR="006A27EE" w14:paraId="71384301" w14:textId="77777777" w:rsidTr="004E127B">
        <w:tc>
          <w:tcPr>
            <w:tcW w:w="2962" w:type="dxa"/>
            <w:shd w:val="clear" w:color="auto" w:fill="auto"/>
          </w:tcPr>
          <w:p w14:paraId="23C208A0" w14:textId="77777777" w:rsidR="006A27EE" w:rsidRDefault="006A27EE" w:rsidP="006A27EE">
            <w:pPr>
              <w:spacing w:line="276" w:lineRule="auto"/>
            </w:pPr>
            <w:r>
              <w:t xml:space="preserve">Indicar </w:t>
            </w:r>
          </w:p>
          <w:p w14:paraId="65D196A6" w14:textId="77777777" w:rsidR="006A27EE" w:rsidRDefault="006A27EE" w:rsidP="006A27EE">
            <w:pPr>
              <w:spacing w:line="276" w:lineRule="auto"/>
            </w:pPr>
            <w:r>
              <w:t>Desenhar</w:t>
            </w:r>
          </w:p>
          <w:p w14:paraId="348D44CF" w14:textId="77777777" w:rsidR="006A27EE" w:rsidRDefault="006A27EE" w:rsidP="006A27EE">
            <w:pPr>
              <w:spacing w:line="276" w:lineRule="auto"/>
            </w:pPr>
            <w:r>
              <w:t>Colaborar</w:t>
            </w:r>
          </w:p>
          <w:p w14:paraId="2A957F42" w14:textId="77777777" w:rsidR="006A27EE" w:rsidRDefault="006A27EE" w:rsidP="006A27EE">
            <w:pPr>
              <w:spacing w:line="276" w:lineRule="auto"/>
            </w:pPr>
            <w:r>
              <w:t>Cotejar</w:t>
            </w:r>
          </w:p>
          <w:p w14:paraId="443FDA72" w14:textId="77777777" w:rsidR="006A27EE" w:rsidRDefault="006A27EE" w:rsidP="006A27EE">
            <w:pPr>
              <w:spacing w:line="276" w:lineRule="auto"/>
            </w:pPr>
            <w:r>
              <w:t xml:space="preserve">Descrever </w:t>
            </w:r>
          </w:p>
          <w:p w14:paraId="60AC2E97" w14:textId="77777777" w:rsidR="006A27EE" w:rsidRDefault="006A27EE" w:rsidP="006A27EE">
            <w:pPr>
              <w:spacing w:line="276" w:lineRule="auto"/>
            </w:pPr>
            <w:r>
              <w:t xml:space="preserve">Desenvolver </w:t>
            </w:r>
          </w:p>
          <w:p w14:paraId="48843544" w14:textId="77777777" w:rsidR="006A27EE" w:rsidRDefault="006A27EE" w:rsidP="006A27EE">
            <w:pPr>
              <w:spacing w:line="276" w:lineRule="auto"/>
            </w:pPr>
            <w:r>
              <w:t xml:space="preserve">Utilizar </w:t>
            </w:r>
          </w:p>
          <w:p w14:paraId="12FC4673" w14:textId="77777777" w:rsidR="006A27EE" w:rsidRDefault="006A27EE" w:rsidP="006A27EE">
            <w:pPr>
              <w:spacing w:line="276" w:lineRule="auto"/>
            </w:pPr>
            <w:r>
              <w:t>Divulgar</w:t>
            </w:r>
          </w:p>
          <w:p w14:paraId="73276DF6" w14:textId="77777777" w:rsidR="006A27EE" w:rsidRDefault="006A27EE" w:rsidP="006A27EE">
            <w:pPr>
              <w:spacing w:line="276" w:lineRule="auto"/>
            </w:pPr>
            <w:r>
              <w:t>Elaborar</w:t>
            </w:r>
          </w:p>
        </w:tc>
        <w:tc>
          <w:tcPr>
            <w:tcW w:w="3070" w:type="dxa"/>
            <w:shd w:val="clear" w:color="auto" w:fill="auto"/>
          </w:tcPr>
          <w:p w14:paraId="4AB25B72" w14:textId="77777777" w:rsidR="006A27EE" w:rsidRDefault="006A27EE" w:rsidP="006A27EE">
            <w:pPr>
              <w:spacing w:line="276" w:lineRule="auto"/>
            </w:pPr>
            <w:r>
              <w:t xml:space="preserve">Empreender </w:t>
            </w:r>
          </w:p>
          <w:p w14:paraId="376AFF9A" w14:textId="77777777" w:rsidR="006A27EE" w:rsidRDefault="006A27EE" w:rsidP="006A27EE">
            <w:pPr>
              <w:spacing w:line="276" w:lineRule="auto"/>
            </w:pPr>
            <w:r>
              <w:t xml:space="preserve">Explicar </w:t>
            </w:r>
          </w:p>
          <w:p w14:paraId="1EDC92F6" w14:textId="77777777" w:rsidR="006A27EE" w:rsidRDefault="006A27EE" w:rsidP="006A27EE">
            <w:pPr>
              <w:spacing w:line="276" w:lineRule="auto"/>
            </w:pPr>
            <w:r>
              <w:t>Evidenciar</w:t>
            </w:r>
          </w:p>
          <w:p w14:paraId="0EFE9CF2" w14:textId="77777777" w:rsidR="006A27EE" w:rsidRDefault="006A27EE" w:rsidP="006A27EE">
            <w:pPr>
              <w:spacing w:line="276" w:lineRule="auto"/>
            </w:pPr>
            <w:r>
              <w:t xml:space="preserve">Facilitar </w:t>
            </w:r>
          </w:p>
          <w:p w14:paraId="58D79E85" w14:textId="77777777" w:rsidR="006A27EE" w:rsidRDefault="006A27EE" w:rsidP="006A27EE">
            <w:pPr>
              <w:spacing w:line="276" w:lineRule="auto"/>
            </w:pPr>
            <w:r>
              <w:t xml:space="preserve">Focalizar </w:t>
            </w:r>
          </w:p>
          <w:p w14:paraId="62E92D68" w14:textId="77777777" w:rsidR="006A27EE" w:rsidRDefault="006A27EE" w:rsidP="006A27EE">
            <w:pPr>
              <w:spacing w:line="276" w:lineRule="auto"/>
            </w:pPr>
            <w:r>
              <w:t xml:space="preserve">Fornecer </w:t>
            </w:r>
          </w:p>
          <w:p w14:paraId="267FC780" w14:textId="77777777" w:rsidR="006A27EE" w:rsidRDefault="006A27EE" w:rsidP="006A27EE">
            <w:pPr>
              <w:spacing w:line="276" w:lineRule="auto"/>
            </w:pPr>
            <w:r>
              <w:t>Identificar</w:t>
            </w:r>
          </w:p>
          <w:p w14:paraId="0F152F60" w14:textId="77777777" w:rsidR="006A27EE" w:rsidRDefault="006A27EE" w:rsidP="006A27EE">
            <w:pPr>
              <w:spacing w:line="276" w:lineRule="auto"/>
            </w:pPr>
            <w:r>
              <w:t xml:space="preserve">Interpretar </w:t>
            </w:r>
          </w:p>
          <w:p w14:paraId="3AC7405B" w14:textId="77777777" w:rsidR="006A27EE" w:rsidRDefault="006A27EE" w:rsidP="006A27EE">
            <w:pPr>
              <w:spacing w:line="276" w:lineRule="auto"/>
            </w:pPr>
            <w:r>
              <w:t xml:space="preserve">Investigar </w:t>
            </w:r>
          </w:p>
        </w:tc>
        <w:tc>
          <w:tcPr>
            <w:tcW w:w="3071" w:type="dxa"/>
            <w:shd w:val="clear" w:color="auto" w:fill="auto"/>
          </w:tcPr>
          <w:p w14:paraId="08FCABAB" w14:textId="77777777" w:rsidR="006A27EE" w:rsidRDefault="006A27EE" w:rsidP="006A27EE">
            <w:pPr>
              <w:spacing w:line="276" w:lineRule="auto"/>
            </w:pPr>
            <w:r>
              <w:t xml:space="preserve">Levantar </w:t>
            </w:r>
          </w:p>
          <w:p w14:paraId="605272F8" w14:textId="77777777" w:rsidR="006A27EE" w:rsidRDefault="006A27EE" w:rsidP="006A27EE">
            <w:pPr>
              <w:spacing w:line="276" w:lineRule="auto"/>
            </w:pPr>
            <w:r>
              <w:t>Localizar</w:t>
            </w:r>
          </w:p>
          <w:p w14:paraId="5611889B" w14:textId="77777777" w:rsidR="006A27EE" w:rsidRDefault="006A27EE" w:rsidP="006A27EE">
            <w:pPr>
              <w:spacing w:line="276" w:lineRule="auto"/>
            </w:pPr>
            <w:r>
              <w:t xml:space="preserve">Promover </w:t>
            </w:r>
          </w:p>
          <w:p w14:paraId="79B28D74" w14:textId="77777777" w:rsidR="006A27EE" w:rsidRDefault="006A27EE" w:rsidP="006A27EE">
            <w:pPr>
              <w:spacing w:line="276" w:lineRule="auto"/>
            </w:pPr>
            <w:r>
              <w:t xml:space="preserve">Realizar </w:t>
            </w:r>
          </w:p>
          <w:p w14:paraId="51E9919A" w14:textId="77777777" w:rsidR="006A27EE" w:rsidRDefault="006A27EE" w:rsidP="006A27EE">
            <w:pPr>
              <w:spacing w:line="276" w:lineRule="auto"/>
            </w:pPr>
            <w:r>
              <w:t xml:space="preserve">Reconhecer </w:t>
            </w:r>
          </w:p>
          <w:p w14:paraId="0883A188" w14:textId="77777777" w:rsidR="006A27EE" w:rsidRDefault="006A27EE" w:rsidP="006A27EE">
            <w:pPr>
              <w:spacing w:line="276" w:lineRule="auto"/>
            </w:pPr>
            <w:r>
              <w:t>Reunir</w:t>
            </w:r>
          </w:p>
          <w:p w14:paraId="3CD8970D" w14:textId="77777777" w:rsidR="006A27EE" w:rsidRDefault="006A27EE" w:rsidP="006A27EE">
            <w:pPr>
              <w:spacing w:line="276" w:lineRule="auto"/>
            </w:pPr>
            <w:r>
              <w:t xml:space="preserve">Sugerir </w:t>
            </w:r>
          </w:p>
          <w:p w14:paraId="5C27B3D9" w14:textId="77777777" w:rsidR="006A27EE" w:rsidRDefault="006A27EE" w:rsidP="006A27EE">
            <w:pPr>
              <w:spacing w:line="276" w:lineRule="auto"/>
            </w:pPr>
            <w:r>
              <w:t xml:space="preserve">Traçar </w:t>
            </w:r>
          </w:p>
          <w:p w14:paraId="7A2B7BC6" w14:textId="77777777" w:rsidR="006A27EE" w:rsidRDefault="006A27EE" w:rsidP="006A27EE">
            <w:pPr>
              <w:spacing w:line="276" w:lineRule="auto"/>
            </w:pPr>
            <w:r>
              <w:t xml:space="preserve">Verificar </w:t>
            </w:r>
          </w:p>
        </w:tc>
      </w:tr>
    </w:tbl>
    <w:p w14:paraId="166F62BE" w14:textId="77777777" w:rsidR="006A27EE" w:rsidRDefault="006A27EE" w:rsidP="006A27EE"/>
    <w:p w14:paraId="4A2BE3B9" w14:textId="77777777" w:rsidR="006A27EE" w:rsidRDefault="006A27EE" w:rsidP="006A27EE">
      <w:r>
        <w:t>Ex.</w:t>
      </w:r>
    </w:p>
    <w:p w14:paraId="10CBFBBD" w14:textId="77777777" w:rsidR="006A27EE" w:rsidRDefault="006A27EE" w:rsidP="006A27EE">
      <w:r>
        <w:t>• apresentar o roteiro para implantação de um sistema...;</w:t>
      </w:r>
    </w:p>
    <w:p w14:paraId="7C8538BB" w14:textId="77777777" w:rsidR="006A27EE" w:rsidRDefault="006A27EE" w:rsidP="006A27EE">
      <w:r>
        <w:t>• avaliar os benefícios da implantação do sistema ...;</w:t>
      </w:r>
    </w:p>
    <w:p w14:paraId="1DDE4B2E" w14:textId="77777777" w:rsidR="006A27EE" w:rsidRDefault="006A27EE" w:rsidP="006A27EE">
      <w:r>
        <w:t>• comparar a metodologia adotada com as normas da ISO....</w:t>
      </w:r>
    </w:p>
    <w:p w14:paraId="73F6F741" w14:textId="77777777" w:rsidR="00794072" w:rsidRPr="00654FB0" w:rsidRDefault="00794072" w:rsidP="00201B16">
      <w:pPr>
        <w:ind w:firstLine="0"/>
      </w:pPr>
    </w:p>
    <w:p w14:paraId="647866C2" w14:textId="77777777" w:rsidR="00201B16" w:rsidRDefault="00201B16" w:rsidP="00AE0F0D">
      <w:pPr>
        <w:pStyle w:val="TtuloSeoPrimria"/>
      </w:pPr>
    </w:p>
    <w:p w14:paraId="7A0AFAE9" w14:textId="25E292C5" w:rsidR="00113117" w:rsidRDefault="007C700A" w:rsidP="00532348">
      <w:pPr>
        <w:pStyle w:val="TtuloSeoPrimria"/>
        <w:numPr>
          <w:ilvl w:val="0"/>
          <w:numId w:val="9"/>
        </w:numPr>
        <w:spacing w:after="0" w:line="480" w:lineRule="auto"/>
        <w:outlineLvl w:val="0"/>
      </w:pPr>
      <w:r w:rsidRPr="00654FB0">
        <w:br w:type="page"/>
      </w:r>
      <w:bookmarkStart w:id="10" w:name="_Toc36198110"/>
      <w:r w:rsidR="00927EB8">
        <w:lastRenderedPageBreak/>
        <w:t>FUNDAMENTAÇÃO TEÓRICA</w:t>
      </w:r>
      <w:bookmarkEnd w:id="10"/>
    </w:p>
    <w:p w14:paraId="031EA88D" w14:textId="77777777" w:rsidR="00B148EA" w:rsidRDefault="00B148EA" w:rsidP="00B148EA">
      <w:pPr>
        <w:ind w:firstLine="851"/>
      </w:pPr>
      <w:r>
        <w:t>De suma importância, é a parte do projeto de pesquisa que apresenta a revisão das principais obras (livros, artigos de revistas especializadas, teses, dissertações) que tratam do assunto de pesquisa.</w:t>
      </w:r>
    </w:p>
    <w:p w14:paraId="4A34D08F" w14:textId="77777777" w:rsidR="00B148EA" w:rsidRDefault="00B148EA" w:rsidP="00B148EA">
      <w:pPr>
        <w:ind w:firstLine="851"/>
      </w:pPr>
      <w:r>
        <w:t xml:space="preserve">A revisão bibliográfica destaca, através de citações diretas ou indiretas, as passagens escritas de outros autores com o objetivo de fazer uma reconstrução dos principais argumentos sobre o tema. </w:t>
      </w:r>
    </w:p>
    <w:p w14:paraId="6731E5A6" w14:textId="77777777" w:rsidR="00113117" w:rsidRDefault="00B148EA" w:rsidP="00B148EA">
      <w:pPr>
        <w:ind w:firstLine="851"/>
      </w:pPr>
      <w:r>
        <w:t>Visa salientar as ideias já formuladas, compará-las com as de outros autores, mostrar as contradições, reafirmar comportamentos ou interpretações, apontar as debilidades e qualidades dos argumentos, caracterizar o modo como a pesquisa que está sendo planejada irá se diferenciar, assemelhar ou contribuir para o avanço do conhecimento.</w:t>
      </w:r>
    </w:p>
    <w:p w14:paraId="00441123" w14:textId="77777777" w:rsidR="00CF4492" w:rsidRDefault="00CF4492" w:rsidP="00794072">
      <w:pPr>
        <w:ind w:firstLine="0"/>
      </w:pPr>
    </w:p>
    <w:p w14:paraId="4E521A8B" w14:textId="26328915" w:rsidR="007C700A" w:rsidRDefault="002E7924" w:rsidP="00532348">
      <w:pPr>
        <w:pStyle w:val="TtuloSeoPrimria"/>
        <w:numPr>
          <w:ilvl w:val="0"/>
          <w:numId w:val="8"/>
        </w:numPr>
        <w:outlineLvl w:val="0"/>
      </w:pPr>
      <w:r>
        <w:br w:type="page"/>
      </w:r>
      <w:bookmarkStart w:id="11" w:name="_Toc36198111"/>
      <w:r w:rsidR="00EC7A3F">
        <w:lastRenderedPageBreak/>
        <w:t>ESTADO DA ARTE</w:t>
      </w:r>
      <w:bookmarkEnd w:id="11"/>
    </w:p>
    <w:p w14:paraId="7AD7A082" w14:textId="77777777" w:rsidR="00EC7A3F" w:rsidRDefault="00EC7A3F" w:rsidP="005936E0">
      <w:pPr>
        <w:autoSpaceDE w:val="0"/>
        <w:autoSpaceDN w:val="0"/>
        <w:adjustRightInd w:val="0"/>
        <w:ind w:firstLine="851"/>
        <w:rPr>
          <w:rFonts w:cs="Arial"/>
        </w:rPr>
      </w:pPr>
      <w:r>
        <w:rPr>
          <w:rFonts w:cs="Arial"/>
        </w:rPr>
        <w:t xml:space="preserve">Aqui, descrever se foram analisados Sistemas já existente de Empresas ou Sistemas da região para verificar e disponibilizar no protótipo objeto deste trabalho, funcionalidades relevantes, trazendo um diferencial competitivo. Caso exista algo neste sentido, apresentar aqui pelo </w:t>
      </w:r>
      <w:r w:rsidR="00F643FB">
        <w:rPr>
          <w:rFonts w:cs="Arial"/>
        </w:rPr>
        <w:t>o</w:t>
      </w:r>
      <w:r>
        <w:rPr>
          <w:rFonts w:cs="Arial"/>
        </w:rPr>
        <w:t>s modelos avaliados.</w:t>
      </w:r>
    </w:p>
    <w:p w14:paraId="4C67BEFB" w14:textId="77777777" w:rsidR="00EC7A3F" w:rsidRDefault="00D33A89" w:rsidP="00532348">
      <w:pPr>
        <w:pStyle w:val="TtuloSeoSecundria"/>
        <w:spacing w:after="0" w:line="480" w:lineRule="auto"/>
        <w:outlineLvl w:val="1"/>
      </w:pPr>
      <w:bookmarkStart w:id="12" w:name="_Toc36198112"/>
      <w:r>
        <w:t>3</w:t>
      </w:r>
      <w:r w:rsidR="00EC7A3F">
        <w:t>.</w:t>
      </w:r>
      <w:r>
        <w:t>1</w:t>
      </w:r>
      <w:r w:rsidR="00EC7A3F">
        <w:t xml:space="preserve"> MODELO 01 (ESTADO DA ARTE)</w:t>
      </w:r>
      <w:bookmarkEnd w:id="12"/>
    </w:p>
    <w:p w14:paraId="51CCB515" w14:textId="75E18F43" w:rsidR="00EC7A3F" w:rsidRPr="00B519E8" w:rsidRDefault="00B519E8" w:rsidP="005936E0">
      <w:pPr>
        <w:ind w:firstLine="851"/>
        <w:rPr>
          <w:color w:val="FF0000"/>
        </w:rPr>
      </w:pPr>
      <w:r w:rsidRPr="00B519E8">
        <w:rPr>
          <w:color w:val="FF0000"/>
        </w:rPr>
        <w:t xml:space="preserve">Aqui coloque a </w:t>
      </w:r>
      <w:r w:rsidR="00515C76">
        <w:rPr>
          <w:color w:val="FF0000"/>
        </w:rPr>
        <w:t xml:space="preserve">primeira </w:t>
      </w:r>
      <w:r w:rsidRPr="00B519E8">
        <w:rPr>
          <w:color w:val="FF0000"/>
        </w:rPr>
        <w:t>pesquisa que realizou sobre sistemas semelhantes ao seu. Não esqueça de referenciar de onde tirou, coloque também a imagem do sistema pesquisado.</w:t>
      </w:r>
    </w:p>
    <w:p w14:paraId="375CDF2C" w14:textId="77777777" w:rsidR="00EC7A3F" w:rsidRDefault="00D33A89" w:rsidP="00532348">
      <w:pPr>
        <w:pStyle w:val="TtuloSeoSecundria"/>
        <w:spacing w:after="0" w:line="480" w:lineRule="auto"/>
        <w:outlineLvl w:val="1"/>
      </w:pPr>
      <w:bookmarkStart w:id="13" w:name="_Toc36198113"/>
      <w:r>
        <w:t>3</w:t>
      </w:r>
      <w:r w:rsidR="00EC7A3F">
        <w:t>.2 MODELO 02 (ESTADO DA ARTE)</w:t>
      </w:r>
      <w:bookmarkEnd w:id="13"/>
    </w:p>
    <w:p w14:paraId="66319738" w14:textId="7059B017" w:rsidR="00B519E8" w:rsidRPr="00B519E8" w:rsidRDefault="00B519E8" w:rsidP="00B519E8">
      <w:pPr>
        <w:ind w:firstLine="851"/>
        <w:rPr>
          <w:color w:val="FF0000"/>
        </w:rPr>
      </w:pPr>
      <w:r w:rsidRPr="00B519E8">
        <w:rPr>
          <w:color w:val="FF0000"/>
        </w:rPr>
        <w:t xml:space="preserve">Aqui coloque a </w:t>
      </w:r>
      <w:r w:rsidR="00515C76">
        <w:rPr>
          <w:color w:val="FF0000"/>
        </w:rPr>
        <w:t xml:space="preserve">segunda </w:t>
      </w:r>
      <w:r w:rsidRPr="00B519E8">
        <w:rPr>
          <w:color w:val="FF0000"/>
        </w:rPr>
        <w:t>pesquisa que realizou sobre sistemas semelhantes ao seu. Não esqueça de referenciar de onde tirou, coloque também a imagem do sistema pesquisado.</w:t>
      </w:r>
    </w:p>
    <w:p w14:paraId="396BE40C" w14:textId="53D324A4" w:rsidR="00EC7A3F" w:rsidRPr="00EC7A3F" w:rsidRDefault="00EC7A3F" w:rsidP="005936E0">
      <w:pPr>
        <w:ind w:firstLine="851"/>
      </w:pPr>
      <w:r>
        <w:t>.</w:t>
      </w:r>
    </w:p>
    <w:p w14:paraId="7B186BE3" w14:textId="77777777" w:rsidR="00EC7A3F" w:rsidRDefault="00EC7A3F" w:rsidP="00EC7A3F">
      <w:pPr>
        <w:autoSpaceDE w:val="0"/>
        <w:autoSpaceDN w:val="0"/>
        <w:adjustRightInd w:val="0"/>
        <w:ind w:firstLine="0"/>
        <w:rPr>
          <w:rFonts w:cs="Arial"/>
        </w:rPr>
      </w:pPr>
    </w:p>
    <w:p w14:paraId="72EFCC5D" w14:textId="77777777" w:rsidR="00EC7A3F" w:rsidRDefault="00EC7A3F" w:rsidP="00EC7A3F">
      <w:pPr>
        <w:autoSpaceDE w:val="0"/>
        <w:autoSpaceDN w:val="0"/>
        <w:adjustRightInd w:val="0"/>
        <w:ind w:firstLine="0"/>
      </w:pPr>
    </w:p>
    <w:p w14:paraId="747FF103" w14:textId="77777777" w:rsidR="00EC7A3F" w:rsidRPr="00654FB0" w:rsidRDefault="00EC7A3F" w:rsidP="00EC7A3F">
      <w:pPr>
        <w:pStyle w:val="TtuloSeoPrimria"/>
        <w:spacing w:after="0"/>
      </w:pPr>
    </w:p>
    <w:p w14:paraId="6B4DE936" w14:textId="77777777" w:rsidR="00416469" w:rsidRDefault="00416469" w:rsidP="00416469">
      <w:pPr>
        <w:pStyle w:val="Contedotabelaequadro"/>
      </w:pPr>
    </w:p>
    <w:p w14:paraId="26F8B6D4" w14:textId="77777777" w:rsidR="00416469" w:rsidRDefault="00416469" w:rsidP="00416469"/>
    <w:p w14:paraId="2E8AA062" w14:textId="77777777" w:rsidR="00794072" w:rsidRDefault="00794072" w:rsidP="00416469">
      <w:pPr>
        <w:pStyle w:val="TtuloSeoPrimria"/>
        <w:spacing w:after="0"/>
      </w:pPr>
    </w:p>
    <w:p w14:paraId="1737A061" w14:textId="77777777" w:rsidR="00794072" w:rsidRDefault="00794072" w:rsidP="00416469">
      <w:pPr>
        <w:pStyle w:val="TtuloSeoPrimria"/>
        <w:spacing w:after="0"/>
      </w:pPr>
    </w:p>
    <w:p w14:paraId="4C10555F" w14:textId="77777777" w:rsidR="00794072" w:rsidRDefault="00794072" w:rsidP="00416469">
      <w:pPr>
        <w:pStyle w:val="TtuloSeoPrimria"/>
        <w:spacing w:after="0"/>
      </w:pPr>
    </w:p>
    <w:p w14:paraId="29A7F6D4" w14:textId="77777777" w:rsidR="00794072" w:rsidRDefault="00794072" w:rsidP="00416469">
      <w:pPr>
        <w:pStyle w:val="TtuloSeoPrimria"/>
        <w:spacing w:after="0"/>
      </w:pPr>
    </w:p>
    <w:p w14:paraId="2BB4EA46" w14:textId="77777777" w:rsidR="00794072" w:rsidRDefault="00794072" w:rsidP="00416469">
      <w:pPr>
        <w:pStyle w:val="TtuloSeoPrimria"/>
        <w:spacing w:after="0"/>
      </w:pPr>
    </w:p>
    <w:p w14:paraId="568C4F4D" w14:textId="77777777" w:rsidR="00794072" w:rsidRDefault="00794072" w:rsidP="00416469">
      <w:pPr>
        <w:pStyle w:val="TtuloSeoPrimria"/>
        <w:spacing w:after="0"/>
      </w:pPr>
    </w:p>
    <w:p w14:paraId="5FCB2EF0" w14:textId="77777777" w:rsidR="00794072" w:rsidRDefault="00794072" w:rsidP="00416469">
      <w:pPr>
        <w:pStyle w:val="TtuloSeoPrimria"/>
        <w:spacing w:after="0"/>
      </w:pPr>
    </w:p>
    <w:p w14:paraId="10D49198" w14:textId="77777777" w:rsidR="00794072" w:rsidRDefault="00794072" w:rsidP="00416469">
      <w:pPr>
        <w:pStyle w:val="TtuloSeoPrimria"/>
        <w:spacing w:after="0"/>
      </w:pPr>
    </w:p>
    <w:p w14:paraId="45E236FB" w14:textId="77777777" w:rsidR="00794072" w:rsidRDefault="00794072" w:rsidP="00416469">
      <w:pPr>
        <w:pStyle w:val="TtuloSeoPrimria"/>
        <w:spacing w:after="0"/>
      </w:pPr>
    </w:p>
    <w:p w14:paraId="12640EF5" w14:textId="77777777" w:rsidR="00BE0D1D" w:rsidRDefault="00BE0D1D" w:rsidP="00416469">
      <w:pPr>
        <w:pStyle w:val="TtuloSeoPrimria"/>
        <w:spacing w:after="0"/>
      </w:pPr>
    </w:p>
    <w:p w14:paraId="239E8354" w14:textId="77777777" w:rsidR="00BE0D1D" w:rsidRDefault="00BE0D1D" w:rsidP="00416469">
      <w:pPr>
        <w:pStyle w:val="TtuloSeoPrimria"/>
        <w:spacing w:after="0"/>
      </w:pPr>
    </w:p>
    <w:p w14:paraId="0B40E911" w14:textId="0377CCF2" w:rsidR="00416469" w:rsidRDefault="00416469" w:rsidP="00532348">
      <w:pPr>
        <w:pStyle w:val="TtuloSeoPrimria"/>
        <w:numPr>
          <w:ilvl w:val="0"/>
          <w:numId w:val="7"/>
        </w:numPr>
        <w:spacing w:after="0" w:line="480" w:lineRule="auto"/>
        <w:outlineLvl w:val="0"/>
      </w:pPr>
      <w:bookmarkStart w:id="14" w:name="_Toc36198114"/>
      <w:r>
        <w:lastRenderedPageBreak/>
        <w:t>DESENVOLVIMENTO DO SISTEMA</w:t>
      </w:r>
      <w:bookmarkEnd w:id="14"/>
    </w:p>
    <w:p w14:paraId="4B02F7FB" w14:textId="77777777" w:rsidR="00617835" w:rsidRDefault="00FA2BBF" w:rsidP="00617835">
      <w:pPr>
        <w:ind w:firstLine="851"/>
      </w:pPr>
      <w:r>
        <w:t>Aqui deve ser feita a descrição do desenvolvimento do sistema, desde as etapas iniciais</w:t>
      </w:r>
      <w:r w:rsidR="00617835">
        <w:t xml:space="preserve"> (pesquisas, levantamento de requisitos, estudo de viabilidade, etc.), passando pelas etapas centrais (modelagem, produção de protótipos, implementação, testes, etc.)</w:t>
      </w:r>
      <w:r>
        <w:t xml:space="preserve"> até a sua conclusão</w:t>
      </w:r>
      <w:r w:rsidR="00617835">
        <w:t xml:space="preserve"> (correções, revisões, modificações, preparação para a apresentação, etc.)</w:t>
      </w:r>
      <w:r>
        <w:t xml:space="preserve">, </w:t>
      </w:r>
      <w:r w:rsidR="00617835">
        <w:t>incluindo</w:t>
      </w:r>
      <w:r>
        <w:t xml:space="preserve"> dificuldades encontradas,  peculiaridades e características do </w:t>
      </w:r>
      <w:r w:rsidR="00617835">
        <w:t>processo de produção do trabalho</w:t>
      </w:r>
      <w:r>
        <w:t xml:space="preserve"> (incluindo diferenciais, vantagens, peculiaridades, etc.).</w:t>
      </w:r>
    </w:p>
    <w:p w14:paraId="4BF024D6" w14:textId="77777777" w:rsidR="00617835" w:rsidRDefault="00FA2BBF" w:rsidP="00617835">
      <w:pPr>
        <w:ind w:firstLine="851"/>
      </w:pPr>
      <w:r>
        <w:t>É obrigatório que constem as funcionalidades (conjunto de tarefas específicas que o sistema desempenha para atingir os objetivos propostos nas seções anteriores) bem como suas descrições detalhadas.</w:t>
      </w:r>
    </w:p>
    <w:p w14:paraId="56C1F89D" w14:textId="77777777" w:rsidR="00FA2BBF" w:rsidRPr="00EC7A3F" w:rsidRDefault="00FA2BBF" w:rsidP="00F82D23">
      <w:pPr>
        <w:ind w:firstLine="851"/>
      </w:pPr>
      <w:r>
        <w:t xml:space="preserve">Também deve ser abordado o escopo e os limites de desenvolvimento, para que caso etapas deixem de ser desenvolvidas, elas sejam citadas e a ausência delas sejam justificadas de forma plausível. </w:t>
      </w:r>
    </w:p>
    <w:p w14:paraId="376DC208" w14:textId="773629CC" w:rsidR="00873A15" w:rsidRPr="001C1D7F" w:rsidRDefault="001C1D7F" w:rsidP="00532348">
      <w:pPr>
        <w:pStyle w:val="TtuloSeoSecundria"/>
        <w:spacing w:after="0" w:line="480" w:lineRule="auto"/>
        <w:outlineLvl w:val="1"/>
      </w:pPr>
      <w:bookmarkStart w:id="15" w:name="_Toc36198115"/>
      <w:r w:rsidRPr="001C1D7F">
        <w:rPr>
          <w:caps w:val="0"/>
        </w:rPr>
        <w:t xml:space="preserve">4.1 </w:t>
      </w:r>
      <w:r w:rsidR="00435241">
        <w:rPr>
          <w:caps w:val="0"/>
        </w:rPr>
        <w:t xml:space="preserve">PLANEJAMENTO e </w:t>
      </w:r>
      <w:r w:rsidRPr="001C1D7F">
        <w:rPr>
          <w:caps w:val="0"/>
        </w:rPr>
        <w:t>CRONOGRAMA DE TRABALHO</w:t>
      </w:r>
      <w:bookmarkEnd w:id="15"/>
    </w:p>
    <w:p w14:paraId="4F3CAD06" w14:textId="77777777" w:rsidR="00873A15" w:rsidRDefault="00873A15" w:rsidP="00873A15">
      <w:pPr>
        <w:ind w:firstLine="851"/>
      </w:pPr>
      <w:r>
        <w:t>Nesta seção deve</w:t>
      </w:r>
      <w:r w:rsidR="00A14D11">
        <w:t xml:space="preserve"> constar</w:t>
      </w:r>
      <w:r>
        <w:t xml:space="preserve"> a relação entre o calendário de desenvolvimento e as ações desenvolvidas. Pode ser feita como uma lista de itens ou uma tabela, conforme o exemplo a seguir.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8"/>
        <w:gridCol w:w="7273"/>
      </w:tblGrid>
      <w:tr w:rsidR="00873A15" w14:paraId="38874DC8" w14:textId="77777777" w:rsidTr="00910A48">
        <w:tc>
          <w:tcPr>
            <w:tcW w:w="1809" w:type="dxa"/>
            <w:shd w:val="clear" w:color="auto" w:fill="auto"/>
          </w:tcPr>
          <w:p w14:paraId="65C6AFA5" w14:textId="77777777" w:rsidR="00873A15" w:rsidRDefault="00873A15" w:rsidP="00910A48">
            <w:pPr>
              <w:ind w:firstLine="0"/>
              <w:jc w:val="center"/>
            </w:pPr>
            <w:r>
              <w:t>Data</w:t>
            </w:r>
          </w:p>
        </w:tc>
        <w:tc>
          <w:tcPr>
            <w:tcW w:w="7402" w:type="dxa"/>
            <w:shd w:val="clear" w:color="auto" w:fill="auto"/>
          </w:tcPr>
          <w:p w14:paraId="124D3F6F" w14:textId="77777777" w:rsidR="00873A15" w:rsidRDefault="00873A15" w:rsidP="00910A48">
            <w:pPr>
              <w:ind w:firstLine="0"/>
              <w:jc w:val="center"/>
            </w:pPr>
            <w:r>
              <w:t>Tarefa</w:t>
            </w:r>
          </w:p>
        </w:tc>
      </w:tr>
      <w:tr w:rsidR="00873A15" w14:paraId="1DA03862" w14:textId="77777777" w:rsidTr="00910A48">
        <w:tc>
          <w:tcPr>
            <w:tcW w:w="1809" w:type="dxa"/>
            <w:shd w:val="clear" w:color="auto" w:fill="auto"/>
          </w:tcPr>
          <w:p w14:paraId="39BFBDEF" w14:textId="77777777" w:rsidR="00873A15" w:rsidRDefault="00873A15" w:rsidP="00910A48">
            <w:pPr>
              <w:ind w:firstLine="0"/>
            </w:pPr>
          </w:p>
        </w:tc>
        <w:tc>
          <w:tcPr>
            <w:tcW w:w="7402" w:type="dxa"/>
            <w:shd w:val="clear" w:color="auto" w:fill="auto"/>
          </w:tcPr>
          <w:p w14:paraId="0BE65038" w14:textId="77777777" w:rsidR="00873A15" w:rsidRDefault="00873A15" w:rsidP="00910A48">
            <w:pPr>
              <w:ind w:firstLine="0"/>
            </w:pPr>
          </w:p>
        </w:tc>
      </w:tr>
    </w:tbl>
    <w:p w14:paraId="58714498" w14:textId="654C2EB5" w:rsidR="00873A15" w:rsidRDefault="00873A15" w:rsidP="00234FF6">
      <w:pPr>
        <w:ind w:firstLine="851"/>
      </w:pPr>
      <w:r>
        <w:t>Quanto mais detalhada a escala cronológica e a descrição das ações e tarefas, melhor para o entendimento do trabalho. Entretanto, caso o registro dessas informações seja dificultoso, usar uma aproximação com o máximo de fidelidade possível, para não comprometer a veracidade das informações apresentadas nas outras seções do projeto.</w:t>
      </w:r>
    </w:p>
    <w:p w14:paraId="0C614F84" w14:textId="77777777" w:rsidR="00A14D11" w:rsidRDefault="0096798C" w:rsidP="00532348">
      <w:pPr>
        <w:pStyle w:val="TtuloSeoSecundria"/>
        <w:spacing w:after="0" w:line="480" w:lineRule="auto"/>
        <w:outlineLvl w:val="1"/>
      </w:pPr>
      <w:bookmarkStart w:id="16" w:name="_Toc36198116"/>
      <w:r>
        <w:rPr>
          <w:caps w:val="0"/>
        </w:rPr>
        <w:t>4.2 TECNOLOGIAS UTILIZADAS</w:t>
      </w:r>
      <w:bookmarkEnd w:id="16"/>
    </w:p>
    <w:p w14:paraId="4AE2CCBE" w14:textId="77777777" w:rsidR="00A14D11" w:rsidRDefault="00A14D11" w:rsidP="00A14D11">
      <w:pPr>
        <w:ind w:firstLine="851"/>
      </w:pPr>
      <w:r>
        <w:t xml:space="preserve">Nesta seção deve constar a relação entre as tecnologias utilizadas (ferramentas, linguagens, programas, equipamentos, </w:t>
      </w:r>
      <w:proofErr w:type="spellStart"/>
      <w:r>
        <w:t>etc</w:t>
      </w:r>
      <w:proofErr w:type="spellEnd"/>
      <w:r>
        <w:t>) e sua aplicação nas etapas do trabalho. Pode ser feita como uma lista de itens ou uma tabela, conforme o exemplo a seguir.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9"/>
        <w:gridCol w:w="7262"/>
      </w:tblGrid>
      <w:tr w:rsidR="00A14D11" w14:paraId="7F9160E3" w14:textId="77777777" w:rsidTr="00910A48">
        <w:tc>
          <w:tcPr>
            <w:tcW w:w="1809" w:type="dxa"/>
            <w:shd w:val="clear" w:color="auto" w:fill="auto"/>
          </w:tcPr>
          <w:p w14:paraId="79D56DE3" w14:textId="77777777" w:rsidR="00A14D11" w:rsidRDefault="00A14D11" w:rsidP="00910A48">
            <w:pPr>
              <w:ind w:firstLine="0"/>
              <w:jc w:val="center"/>
            </w:pPr>
            <w:r>
              <w:lastRenderedPageBreak/>
              <w:t>Tecnologia</w:t>
            </w:r>
          </w:p>
        </w:tc>
        <w:tc>
          <w:tcPr>
            <w:tcW w:w="7402" w:type="dxa"/>
            <w:shd w:val="clear" w:color="auto" w:fill="auto"/>
          </w:tcPr>
          <w:p w14:paraId="0BE587A4" w14:textId="77777777" w:rsidR="00A14D11" w:rsidRDefault="00A14D11" w:rsidP="00910A48">
            <w:pPr>
              <w:ind w:firstLine="0"/>
              <w:jc w:val="center"/>
            </w:pPr>
            <w:r>
              <w:t>Aplicação</w:t>
            </w:r>
          </w:p>
        </w:tc>
      </w:tr>
      <w:tr w:rsidR="00A14D11" w14:paraId="32AECE06" w14:textId="77777777" w:rsidTr="00910A48">
        <w:tc>
          <w:tcPr>
            <w:tcW w:w="1809" w:type="dxa"/>
            <w:shd w:val="clear" w:color="auto" w:fill="auto"/>
          </w:tcPr>
          <w:p w14:paraId="073EDB28" w14:textId="77777777" w:rsidR="00A14D11" w:rsidRDefault="00A14D11" w:rsidP="00910A48">
            <w:pPr>
              <w:ind w:firstLine="0"/>
            </w:pPr>
          </w:p>
        </w:tc>
        <w:tc>
          <w:tcPr>
            <w:tcW w:w="7402" w:type="dxa"/>
            <w:shd w:val="clear" w:color="auto" w:fill="auto"/>
          </w:tcPr>
          <w:p w14:paraId="116A3638" w14:textId="77777777" w:rsidR="00A14D11" w:rsidRDefault="00A14D11" w:rsidP="00910A48">
            <w:pPr>
              <w:ind w:firstLine="0"/>
            </w:pPr>
          </w:p>
        </w:tc>
      </w:tr>
    </w:tbl>
    <w:p w14:paraId="77228130" w14:textId="77777777" w:rsidR="00A14D11" w:rsidRDefault="00A14D11" w:rsidP="00A14D11">
      <w:pPr>
        <w:ind w:firstLine="851"/>
      </w:pPr>
    </w:p>
    <w:p w14:paraId="01C2F372" w14:textId="77777777" w:rsidR="00A14D11" w:rsidRDefault="002B39BD" w:rsidP="00532348">
      <w:pPr>
        <w:pStyle w:val="TtuloSeoSecundria"/>
        <w:spacing w:after="0" w:line="480" w:lineRule="auto"/>
        <w:outlineLvl w:val="1"/>
      </w:pPr>
      <w:bookmarkStart w:id="17" w:name="_Toc36198117"/>
      <w:r>
        <w:rPr>
          <w:caps w:val="0"/>
        </w:rPr>
        <w:t>4.3 REQUISITOS MÍNIMOS</w:t>
      </w:r>
      <w:bookmarkEnd w:id="17"/>
    </w:p>
    <w:p w14:paraId="7C4DF954" w14:textId="77777777" w:rsidR="00BA65F0" w:rsidRDefault="00A14D11" w:rsidP="00BA65F0">
      <w:pPr>
        <w:ind w:firstLine="851"/>
      </w:pPr>
      <w:r>
        <w:t>Descrever quais são os recursos mínimos de hardware e software para colocar em funcionamento o sistema desenvolvido</w:t>
      </w:r>
      <w:r w:rsidR="00BA65F0">
        <w:t xml:space="preserve"> e como eles foram encontrados, como, por exemplo, com testes de:</w:t>
      </w:r>
    </w:p>
    <w:p w14:paraId="56630233" w14:textId="77777777" w:rsidR="00BA65F0" w:rsidRDefault="00BA65F0" w:rsidP="00BA65F0">
      <w:pPr>
        <w:numPr>
          <w:ilvl w:val="0"/>
          <w:numId w:val="4"/>
        </w:numPr>
      </w:pPr>
      <w:r>
        <w:t>Stress;</w:t>
      </w:r>
    </w:p>
    <w:p w14:paraId="2F5853F1" w14:textId="77777777" w:rsidR="00BA65F0" w:rsidRDefault="00BA65F0" w:rsidP="00BA65F0">
      <w:pPr>
        <w:numPr>
          <w:ilvl w:val="0"/>
          <w:numId w:val="4"/>
        </w:numPr>
      </w:pPr>
      <w:r>
        <w:t>Limites de sistema;</w:t>
      </w:r>
    </w:p>
    <w:p w14:paraId="6A99103A" w14:textId="77777777" w:rsidR="00BA65F0" w:rsidRDefault="00BA65F0" w:rsidP="00BA65F0">
      <w:pPr>
        <w:numPr>
          <w:ilvl w:val="0"/>
          <w:numId w:val="4"/>
        </w:numPr>
      </w:pPr>
      <w:r>
        <w:t>Carga;</w:t>
      </w:r>
    </w:p>
    <w:p w14:paraId="0D106C72" w14:textId="77777777" w:rsidR="00BA65F0" w:rsidRDefault="00BA65F0" w:rsidP="00BA65F0">
      <w:pPr>
        <w:numPr>
          <w:ilvl w:val="0"/>
          <w:numId w:val="4"/>
        </w:numPr>
      </w:pPr>
      <w:r>
        <w:t>Compatibilidade;</w:t>
      </w:r>
    </w:p>
    <w:p w14:paraId="4A1D100E" w14:textId="77777777" w:rsidR="00BA65F0" w:rsidRDefault="00BA65F0" w:rsidP="00BA65F0">
      <w:pPr>
        <w:numPr>
          <w:ilvl w:val="0"/>
          <w:numId w:val="4"/>
        </w:numPr>
      </w:pPr>
      <w:r>
        <w:t>Escalabilidade;</w:t>
      </w:r>
    </w:p>
    <w:p w14:paraId="57FDBD3B" w14:textId="77777777" w:rsidR="00BA65F0" w:rsidRDefault="00BA65F0" w:rsidP="00BA65F0">
      <w:pPr>
        <w:numPr>
          <w:ilvl w:val="0"/>
          <w:numId w:val="4"/>
        </w:numPr>
      </w:pPr>
      <w:r>
        <w:t>Entre outros</w:t>
      </w:r>
    </w:p>
    <w:p w14:paraId="3C515999" w14:textId="77777777" w:rsidR="00A14D11" w:rsidRDefault="00A14D11" w:rsidP="00BA65F0">
      <w:pPr>
        <w:ind w:firstLine="851"/>
      </w:pPr>
      <w:r>
        <w:t>Caso não haja oportunidade para determinar os limites do mesmo,</w:t>
      </w:r>
      <w:r w:rsidR="00BA65F0">
        <w:t xml:space="preserve"> </w:t>
      </w:r>
      <w:r w:rsidR="005B2898">
        <w:t>os requisitos devem ser dados pelo ambiente que foi usado para o desenvolvimento do sistema.</w:t>
      </w:r>
    </w:p>
    <w:p w14:paraId="17E72245" w14:textId="77777777" w:rsidR="005B2898" w:rsidRDefault="005B2898" w:rsidP="005B2898">
      <w:pPr>
        <w:ind w:firstLine="851"/>
      </w:pPr>
      <w:r>
        <w:t>Quanto ao formato, os requisitos mínimos podem ser indicados como uma lista de itens ou uma tabela, como no exemplo a seguir.</w:t>
      </w:r>
    </w:p>
    <w:p w14:paraId="191A62D2" w14:textId="77777777" w:rsidR="005B2898" w:rsidRDefault="005B2898" w:rsidP="005B2898">
      <w:pPr>
        <w:numPr>
          <w:ilvl w:val="0"/>
          <w:numId w:val="4"/>
        </w:numPr>
      </w:pPr>
      <w:r>
        <w:t>Hardware</w:t>
      </w:r>
    </w:p>
    <w:p w14:paraId="244DDD25" w14:textId="77777777" w:rsidR="005B2898" w:rsidRDefault="005B2898" w:rsidP="005B2898">
      <w:pPr>
        <w:numPr>
          <w:ilvl w:val="1"/>
          <w:numId w:val="4"/>
        </w:numPr>
      </w:pPr>
      <w:r>
        <w:t>Requisito H1;</w:t>
      </w:r>
    </w:p>
    <w:p w14:paraId="5A299986" w14:textId="77777777" w:rsidR="005B2898" w:rsidRDefault="005B2898" w:rsidP="005B2898">
      <w:pPr>
        <w:numPr>
          <w:ilvl w:val="1"/>
          <w:numId w:val="4"/>
        </w:numPr>
      </w:pPr>
      <w:r>
        <w:t>Requisito H2;</w:t>
      </w:r>
    </w:p>
    <w:p w14:paraId="08F395A8" w14:textId="77777777" w:rsidR="005B2898" w:rsidRDefault="005B2898" w:rsidP="005B2898">
      <w:pPr>
        <w:numPr>
          <w:ilvl w:val="0"/>
          <w:numId w:val="4"/>
        </w:numPr>
      </w:pPr>
      <w:r>
        <w:t>Software</w:t>
      </w:r>
    </w:p>
    <w:p w14:paraId="03C0F7B2" w14:textId="77777777" w:rsidR="005B2898" w:rsidRDefault="005B2898" w:rsidP="005B2898">
      <w:pPr>
        <w:numPr>
          <w:ilvl w:val="1"/>
          <w:numId w:val="4"/>
        </w:numPr>
      </w:pPr>
      <w:r>
        <w:t>Requisito S1;</w:t>
      </w:r>
    </w:p>
    <w:p w14:paraId="02718645" w14:textId="4EB4832E" w:rsidR="00A14D11" w:rsidRDefault="005B2898" w:rsidP="00D25A7A">
      <w:pPr>
        <w:numPr>
          <w:ilvl w:val="1"/>
          <w:numId w:val="4"/>
        </w:numPr>
      </w:pPr>
      <w:r>
        <w:t>Requisito S2;</w:t>
      </w:r>
    </w:p>
    <w:p w14:paraId="638BAF4E" w14:textId="77777777" w:rsidR="00B26117" w:rsidRDefault="00B26117" w:rsidP="00D25A7A">
      <w:pPr>
        <w:pStyle w:val="TtuloSeoSecundria"/>
        <w:spacing w:after="0" w:line="480" w:lineRule="auto"/>
        <w:rPr>
          <w:caps w:val="0"/>
        </w:rPr>
        <w:sectPr w:rsidR="00B26117" w:rsidSect="009B6C11">
          <w:pgSz w:w="11906" w:h="16838" w:code="9"/>
          <w:pgMar w:top="1701" w:right="1134" w:bottom="1134" w:left="1701" w:header="1134" w:footer="709" w:gutter="0"/>
          <w:cols w:space="708"/>
          <w:docGrid w:linePitch="360"/>
        </w:sectPr>
      </w:pPr>
    </w:p>
    <w:p w14:paraId="2763A870" w14:textId="77777777" w:rsidR="00B26117" w:rsidRDefault="00C92852" w:rsidP="00B36ED5">
      <w:pPr>
        <w:pStyle w:val="TtuloSeoSecundria"/>
        <w:spacing w:after="0" w:line="480" w:lineRule="auto"/>
        <w:outlineLvl w:val="1"/>
        <w:rPr>
          <w:caps w:val="0"/>
        </w:rPr>
      </w:pPr>
      <w:bookmarkStart w:id="18" w:name="_Toc36198118"/>
      <w:r>
        <w:rPr>
          <w:caps w:val="0"/>
        </w:rPr>
        <w:lastRenderedPageBreak/>
        <w:t xml:space="preserve">4.4 </w:t>
      </w:r>
      <w:r w:rsidR="00B26117">
        <w:rPr>
          <w:caps w:val="0"/>
        </w:rPr>
        <w:t>REQUISITOS FUNCIONAIS E NÃO FUNCIONAIS</w:t>
      </w:r>
      <w:bookmarkEnd w:id="18"/>
    </w:p>
    <w:p w14:paraId="58FD520E" w14:textId="77777777" w:rsidR="001D049B" w:rsidRDefault="001B4A7D" w:rsidP="001D049B">
      <w:pPr>
        <w:pStyle w:val="TtuloSeoSecundria"/>
        <w:spacing w:before="0" w:after="0"/>
        <w:ind w:firstLine="709"/>
        <w:rPr>
          <w:caps w:val="0"/>
          <w:color w:val="FF0000"/>
        </w:rPr>
      </w:pPr>
      <w:r w:rsidRPr="001B4A7D">
        <w:rPr>
          <w:caps w:val="0"/>
          <w:color w:val="FF0000"/>
        </w:rPr>
        <w:t>Nesse item você deve fazer um breve relato sobre  requisitos Funcionais e não funcionais</w:t>
      </w:r>
      <w:r w:rsidR="001D049B">
        <w:rPr>
          <w:caps w:val="0"/>
          <w:color w:val="FF0000"/>
        </w:rPr>
        <w:t>.</w:t>
      </w:r>
    </w:p>
    <w:p w14:paraId="160BE86C" w14:textId="44085529" w:rsidR="001D049B" w:rsidRDefault="001D049B" w:rsidP="00B36ED5">
      <w:pPr>
        <w:pStyle w:val="TtuloSeoSecundria"/>
        <w:spacing w:after="0" w:line="480" w:lineRule="auto"/>
        <w:outlineLvl w:val="2"/>
        <w:rPr>
          <w:b/>
          <w:bCs/>
          <w:caps w:val="0"/>
        </w:rPr>
      </w:pPr>
      <w:bookmarkStart w:id="19" w:name="_Toc36198119"/>
      <w:r>
        <w:rPr>
          <w:caps w:val="0"/>
        </w:rPr>
        <w:t xml:space="preserve">4.4.1 </w:t>
      </w:r>
      <w:r w:rsidRPr="001D049B">
        <w:rPr>
          <w:b/>
          <w:bCs/>
          <w:caps w:val="0"/>
        </w:rPr>
        <w:t>Requisitos Funcionais</w:t>
      </w:r>
      <w:bookmarkEnd w:id="19"/>
    </w:p>
    <w:p w14:paraId="0EB7D014" w14:textId="27D25EC3" w:rsidR="001D049B" w:rsidRPr="001D049B" w:rsidRDefault="001D049B" w:rsidP="001D049B">
      <w:pPr>
        <w:pStyle w:val="TtuloSeoSecundria"/>
        <w:spacing w:before="0" w:after="0"/>
        <w:rPr>
          <w:b/>
          <w:bCs/>
          <w:caps w:val="0"/>
          <w:color w:val="FF0000"/>
        </w:rPr>
      </w:pPr>
      <w:r w:rsidRPr="001D049B">
        <w:rPr>
          <w:b/>
          <w:bCs/>
          <w:caps w:val="0"/>
          <w:color w:val="FF0000"/>
        </w:rPr>
        <w:tab/>
        <w:t>Aqui você deve descrever detalhadamente os requisitos funcionais do sistema.</w:t>
      </w:r>
    </w:p>
    <w:p w14:paraId="005A4EE7" w14:textId="7FE2D280" w:rsidR="001D049B" w:rsidRDefault="001D049B" w:rsidP="00B36ED5">
      <w:pPr>
        <w:pStyle w:val="TtuloSeoSecundria"/>
        <w:spacing w:after="0" w:line="480" w:lineRule="auto"/>
        <w:outlineLvl w:val="2"/>
        <w:rPr>
          <w:b/>
          <w:bCs/>
          <w:caps w:val="0"/>
        </w:rPr>
      </w:pPr>
      <w:bookmarkStart w:id="20" w:name="_Toc36198120"/>
      <w:r>
        <w:rPr>
          <w:caps w:val="0"/>
        </w:rPr>
        <w:t xml:space="preserve">4.4.2 </w:t>
      </w:r>
      <w:r w:rsidRPr="001D049B">
        <w:rPr>
          <w:b/>
          <w:bCs/>
          <w:caps w:val="0"/>
        </w:rPr>
        <w:t xml:space="preserve">Requisitos </w:t>
      </w:r>
      <w:r>
        <w:rPr>
          <w:b/>
          <w:bCs/>
          <w:caps w:val="0"/>
        </w:rPr>
        <w:t xml:space="preserve">Não </w:t>
      </w:r>
      <w:r w:rsidRPr="001D049B">
        <w:rPr>
          <w:b/>
          <w:bCs/>
          <w:caps w:val="0"/>
        </w:rPr>
        <w:t>Funcionais</w:t>
      </w:r>
      <w:bookmarkEnd w:id="20"/>
    </w:p>
    <w:p w14:paraId="4AC46C94" w14:textId="7BBE2EF4" w:rsidR="001D049B" w:rsidRPr="001D049B" w:rsidRDefault="001D049B" w:rsidP="001D049B">
      <w:pPr>
        <w:pStyle w:val="TtuloSeoSecundria"/>
        <w:spacing w:before="0" w:after="0"/>
        <w:rPr>
          <w:b/>
          <w:bCs/>
          <w:caps w:val="0"/>
          <w:color w:val="FF0000"/>
        </w:rPr>
      </w:pPr>
      <w:r w:rsidRPr="001D049B">
        <w:rPr>
          <w:b/>
          <w:bCs/>
          <w:caps w:val="0"/>
          <w:color w:val="FF0000"/>
        </w:rPr>
        <w:tab/>
        <w:t xml:space="preserve">Aqui você deve descrever detalhadamente os requisitos </w:t>
      </w:r>
      <w:r>
        <w:rPr>
          <w:b/>
          <w:bCs/>
          <w:caps w:val="0"/>
          <w:color w:val="FF0000"/>
        </w:rPr>
        <w:t xml:space="preserve">não </w:t>
      </w:r>
      <w:r w:rsidRPr="001D049B">
        <w:rPr>
          <w:b/>
          <w:bCs/>
          <w:caps w:val="0"/>
          <w:color w:val="FF0000"/>
        </w:rPr>
        <w:t>funcionais do sistema.</w:t>
      </w:r>
    </w:p>
    <w:p w14:paraId="3BB285D1" w14:textId="77777777" w:rsidR="001D049B" w:rsidRDefault="001D049B" w:rsidP="001D049B">
      <w:pPr>
        <w:pStyle w:val="TtuloSeoSecundria"/>
        <w:spacing w:after="0" w:line="480" w:lineRule="auto"/>
        <w:rPr>
          <w:b/>
          <w:bCs/>
          <w:caps w:val="0"/>
        </w:rPr>
      </w:pPr>
    </w:p>
    <w:p w14:paraId="4A020D30" w14:textId="405E6520" w:rsidR="001D049B" w:rsidRDefault="001D049B" w:rsidP="001D049B">
      <w:pPr>
        <w:pStyle w:val="TtuloSeoSecundria"/>
        <w:spacing w:after="0" w:line="480" w:lineRule="auto"/>
        <w:rPr>
          <w:caps w:val="0"/>
        </w:rPr>
      </w:pPr>
    </w:p>
    <w:p w14:paraId="2C1C053F" w14:textId="77777777" w:rsidR="001D049B" w:rsidRPr="001D049B" w:rsidRDefault="001D049B" w:rsidP="001D049B">
      <w:pPr>
        <w:pStyle w:val="TtuloSeoSecundria"/>
        <w:spacing w:after="0" w:line="480" w:lineRule="auto"/>
        <w:rPr>
          <w:b/>
          <w:bCs/>
          <w:caps w:val="0"/>
        </w:rPr>
      </w:pPr>
    </w:p>
    <w:p w14:paraId="3D831908" w14:textId="77777777" w:rsidR="001D049B" w:rsidRDefault="001D049B" w:rsidP="001D049B">
      <w:pPr>
        <w:pStyle w:val="TtuloSeoSecundria"/>
        <w:spacing w:before="0" w:after="0"/>
        <w:ind w:firstLine="709"/>
        <w:rPr>
          <w:caps w:val="0"/>
          <w:color w:val="FF0000"/>
        </w:rPr>
      </w:pPr>
    </w:p>
    <w:p w14:paraId="288D5570" w14:textId="0941D488" w:rsidR="001D049B" w:rsidRPr="001B4A7D" w:rsidRDefault="001D049B" w:rsidP="001D049B">
      <w:pPr>
        <w:pStyle w:val="TtuloSeoSecundria"/>
        <w:spacing w:before="0" w:after="0"/>
        <w:ind w:firstLine="709"/>
        <w:rPr>
          <w:caps w:val="0"/>
          <w:color w:val="FF0000"/>
        </w:rPr>
        <w:sectPr w:rsidR="001D049B" w:rsidRPr="001B4A7D" w:rsidSect="009B6C11">
          <w:pgSz w:w="11906" w:h="16838" w:code="9"/>
          <w:pgMar w:top="1701" w:right="1134" w:bottom="1134" w:left="1701" w:header="1134" w:footer="709" w:gutter="0"/>
          <w:cols w:space="708"/>
          <w:docGrid w:linePitch="360"/>
        </w:sectPr>
      </w:pPr>
    </w:p>
    <w:p w14:paraId="3A9511F6" w14:textId="705F951D" w:rsidR="00B26117" w:rsidRDefault="00B26117" w:rsidP="00B36ED5">
      <w:pPr>
        <w:pStyle w:val="TtuloSeoSecundria"/>
        <w:spacing w:after="0" w:line="480" w:lineRule="auto"/>
        <w:outlineLvl w:val="1"/>
      </w:pPr>
      <w:bookmarkStart w:id="21" w:name="_Toc36198121"/>
      <w:r>
        <w:rPr>
          <w:caps w:val="0"/>
        </w:rPr>
        <w:lastRenderedPageBreak/>
        <w:t>4.5 DIAGRAMAS / MODELAGEM</w:t>
      </w:r>
      <w:bookmarkEnd w:id="21"/>
    </w:p>
    <w:p w14:paraId="102DAC9E" w14:textId="77777777" w:rsidR="00F60B28" w:rsidRPr="005A76A2" w:rsidRDefault="00FA2BBF" w:rsidP="005936E0">
      <w:pPr>
        <w:ind w:firstLine="851"/>
        <w:rPr>
          <w:color w:val="FF0000"/>
        </w:rPr>
      </w:pPr>
      <w:r w:rsidRPr="005A76A2">
        <w:rPr>
          <w:color w:val="FF0000"/>
        </w:rPr>
        <w:t xml:space="preserve">Aqui devem constar </w:t>
      </w:r>
      <w:r w:rsidR="00F60B28" w:rsidRPr="005A76A2">
        <w:rPr>
          <w:color w:val="FF0000"/>
        </w:rPr>
        <w:t>as descrições d</w:t>
      </w:r>
      <w:r w:rsidRPr="005A76A2">
        <w:rPr>
          <w:color w:val="FF0000"/>
        </w:rPr>
        <w:t>os tipos de diagramas envolvidos na descrição do trabalho</w:t>
      </w:r>
      <w:r w:rsidR="00F60B28" w:rsidRPr="005A76A2">
        <w:rPr>
          <w:color w:val="FF0000"/>
        </w:rPr>
        <w:t>, como</w:t>
      </w:r>
      <w:r w:rsidR="00BA65F0" w:rsidRPr="005A76A2">
        <w:rPr>
          <w:color w:val="FF0000"/>
        </w:rPr>
        <w:t xml:space="preserve"> nos exemplos a seguir, ou outros que sejam necessários.</w:t>
      </w:r>
    </w:p>
    <w:p w14:paraId="4343F201" w14:textId="77777777" w:rsidR="00F60B28" w:rsidRDefault="00F60B28" w:rsidP="00F60B28">
      <w:pPr>
        <w:numPr>
          <w:ilvl w:val="0"/>
          <w:numId w:val="3"/>
        </w:numPr>
      </w:pPr>
      <w:r>
        <w:t>Relacionais</w:t>
      </w:r>
    </w:p>
    <w:p w14:paraId="20A7EA94" w14:textId="2C98FCDE" w:rsidR="00F60B28" w:rsidRDefault="005A76A2" w:rsidP="00F60B28">
      <w:pPr>
        <w:numPr>
          <w:ilvl w:val="1"/>
          <w:numId w:val="3"/>
        </w:numPr>
      </w:pPr>
      <w:r>
        <w:t xml:space="preserve">MRN </w:t>
      </w:r>
      <w:r w:rsidRPr="00617550">
        <w:rPr>
          <w:color w:val="FF0000"/>
        </w:rPr>
        <w:t>(Não esqueça de descrever o que é e para que serve</w:t>
      </w:r>
      <w:r w:rsidR="00617550">
        <w:rPr>
          <w:color w:val="FF0000"/>
        </w:rPr>
        <w:t>, coloque imagem</w:t>
      </w:r>
      <w:r w:rsidRPr="00617550">
        <w:rPr>
          <w:color w:val="FF0000"/>
        </w:rPr>
        <w:t>!)</w:t>
      </w:r>
    </w:p>
    <w:p w14:paraId="64DEFDEA" w14:textId="72E5D4ED" w:rsidR="00F60B28" w:rsidRDefault="00F60B28" w:rsidP="006D0624">
      <w:pPr>
        <w:numPr>
          <w:ilvl w:val="1"/>
          <w:numId w:val="3"/>
        </w:numPr>
      </w:pPr>
      <w:r>
        <w:t>MER</w:t>
      </w:r>
      <w:r w:rsidR="005A76A2">
        <w:t xml:space="preserve"> </w:t>
      </w:r>
      <w:r w:rsidR="005A76A2" w:rsidRPr="00617550">
        <w:rPr>
          <w:color w:val="FF0000"/>
        </w:rPr>
        <w:t>(Não esqueça de descrever o que é e para que serve</w:t>
      </w:r>
      <w:r w:rsidR="00617550">
        <w:rPr>
          <w:color w:val="FF0000"/>
        </w:rPr>
        <w:t xml:space="preserve">, coloque imagem </w:t>
      </w:r>
      <w:r w:rsidR="005A76A2" w:rsidRPr="00617550">
        <w:rPr>
          <w:color w:val="FF0000"/>
        </w:rPr>
        <w:t>!)</w:t>
      </w:r>
      <w:r w:rsidR="005A76A2">
        <w:t xml:space="preserve"> </w:t>
      </w:r>
    </w:p>
    <w:p w14:paraId="76268FCA" w14:textId="0650C8E7" w:rsidR="002D3CDF" w:rsidRDefault="002D3CDF" w:rsidP="006D0624">
      <w:pPr>
        <w:numPr>
          <w:ilvl w:val="1"/>
          <w:numId w:val="3"/>
        </w:numPr>
      </w:pPr>
      <w:r>
        <w:t>DICIONARIO DE DADOS</w:t>
      </w:r>
    </w:p>
    <w:p w14:paraId="64380801" w14:textId="2D939CF2" w:rsidR="002D3CDF" w:rsidRDefault="002D3CDF" w:rsidP="006D0624">
      <w:pPr>
        <w:numPr>
          <w:ilvl w:val="1"/>
          <w:numId w:val="3"/>
        </w:numPr>
      </w:pPr>
      <w:r>
        <w:t>REGRAS PARA CRIAÇÃO B.D, TABELA e CAMPOS</w:t>
      </w:r>
    </w:p>
    <w:p w14:paraId="12F8BA79" w14:textId="77777777" w:rsidR="002D3CDF" w:rsidRDefault="002D3CDF" w:rsidP="002D3CDF">
      <w:pPr>
        <w:ind w:left="1440" w:firstLine="0"/>
      </w:pPr>
    </w:p>
    <w:p w14:paraId="31C6FFA1" w14:textId="77777777" w:rsidR="00F60B28" w:rsidRDefault="00F60B28" w:rsidP="00F60B28">
      <w:pPr>
        <w:numPr>
          <w:ilvl w:val="0"/>
          <w:numId w:val="3"/>
        </w:numPr>
      </w:pPr>
      <w:r>
        <w:t>Análise estruturada:</w:t>
      </w:r>
    </w:p>
    <w:p w14:paraId="3A49A3FF" w14:textId="77777777" w:rsidR="00F60B28" w:rsidRDefault="00F60B28" w:rsidP="00F60B28">
      <w:pPr>
        <w:numPr>
          <w:ilvl w:val="1"/>
          <w:numId w:val="3"/>
        </w:numPr>
      </w:pPr>
      <w:r>
        <w:t>Lista de Eventos</w:t>
      </w:r>
    </w:p>
    <w:p w14:paraId="362545AE" w14:textId="77777777" w:rsidR="00F60B28" w:rsidRDefault="00F60B28" w:rsidP="00F60B28">
      <w:pPr>
        <w:numPr>
          <w:ilvl w:val="1"/>
          <w:numId w:val="3"/>
        </w:numPr>
      </w:pPr>
      <w:r>
        <w:t>Diagrama de contexto</w:t>
      </w:r>
    </w:p>
    <w:p w14:paraId="4EEEE818" w14:textId="77777777" w:rsidR="00F60B28" w:rsidRDefault="00F60B28" w:rsidP="00F60B28">
      <w:pPr>
        <w:numPr>
          <w:ilvl w:val="0"/>
          <w:numId w:val="3"/>
        </w:numPr>
      </w:pPr>
      <w:r>
        <w:t>Diagramas UML</w:t>
      </w:r>
    </w:p>
    <w:p w14:paraId="3F5F3522" w14:textId="42863AAF" w:rsidR="007D6583" w:rsidRDefault="007D6583" w:rsidP="007D6583">
      <w:pPr>
        <w:numPr>
          <w:ilvl w:val="1"/>
          <w:numId w:val="3"/>
        </w:numPr>
      </w:pPr>
      <w:r>
        <w:t>Caso de uso</w:t>
      </w:r>
    </w:p>
    <w:p w14:paraId="3286238B" w14:textId="218AA72C" w:rsidR="007D6583" w:rsidRDefault="007D6583" w:rsidP="007D6583">
      <w:pPr>
        <w:numPr>
          <w:ilvl w:val="1"/>
          <w:numId w:val="3"/>
        </w:numPr>
      </w:pPr>
      <w:r>
        <w:t>Especificação do Caso de Uso</w:t>
      </w:r>
    </w:p>
    <w:p w14:paraId="17CA6554" w14:textId="77777777" w:rsidR="007D6583" w:rsidRDefault="007D6583" w:rsidP="00F60B28">
      <w:pPr>
        <w:numPr>
          <w:ilvl w:val="1"/>
          <w:numId w:val="3"/>
        </w:numPr>
      </w:pPr>
      <w:r>
        <w:t xml:space="preserve">Diagrama de </w:t>
      </w:r>
      <w:r w:rsidR="00F60B28">
        <w:t>Classes</w:t>
      </w:r>
    </w:p>
    <w:p w14:paraId="5151512B" w14:textId="77777777" w:rsidR="007D6583" w:rsidRDefault="007D6583" w:rsidP="00F60B28">
      <w:pPr>
        <w:numPr>
          <w:ilvl w:val="1"/>
          <w:numId w:val="3"/>
        </w:numPr>
      </w:pPr>
      <w:r>
        <w:t>Diagrama de Atividade</w:t>
      </w:r>
    </w:p>
    <w:p w14:paraId="29E25F15" w14:textId="77777777" w:rsidR="007D6583" w:rsidRDefault="007D6583" w:rsidP="00F60B28">
      <w:pPr>
        <w:numPr>
          <w:ilvl w:val="1"/>
          <w:numId w:val="3"/>
        </w:numPr>
      </w:pPr>
      <w:r>
        <w:t>Diagrama de Estado</w:t>
      </w:r>
    </w:p>
    <w:p w14:paraId="60ABA826" w14:textId="6F0351A8" w:rsidR="007D6583" w:rsidRDefault="007D6583" w:rsidP="00F60B28">
      <w:pPr>
        <w:numPr>
          <w:ilvl w:val="1"/>
          <w:numId w:val="3"/>
        </w:numPr>
      </w:pPr>
      <w:r>
        <w:t>Diagrama de Sequência</w:t>
      </w:r>
    </w:p>
    <w:p w14:paraId="3E4AD04A" w14:textId="1B8335DC" w:rsidR="00F60B28" w:rsidRDefault="007D6583" w:rsidP="00F60B28">
      <w:pPr>
        <w:numPr>
          <w:ilvl w:val="1"/>
          <w:numId w:val="3"/>
        </w:numPr>
      </w:pPr>
      <w:r>
        <w:t>Diagrama de Componente</w:t>
      </w:r>
    </w:p>
    <w:p w14:paraId="23B27333" w14:textId="77777777" w:rsidR="00F60B28" w:rsidRDefault="00F60B28" w:rsidP="00F60B28">
      <w:pPr>
        <w:numPr>
          <w:ilvl w:val="0"/>
          <w:numId w:val="3"/>
        </w:numPr>
      </w:pPr>
      <w:r>
        <w:t>Web</w:t>
      </w:r>
    </w:p>
    <w:p w14:paraId="0FFA1F75" w14:textId="415D1D1E" w:rsidR="00F60B28" w:rsidRDefault="00F60B28" w:rsidP="00F60B28">
      <w:pPr>
        <w:numPr>
          <w:ilvl w:val="1"/>
          <w:numId w:val="3"/>
        </w:numPr>
      </w:pPr>
      <w:r>
        <w:t>Mapa do site</w:t>
      </w:r>
    </w:p>
    <w:p w14:paraId="2C32D1C7" w14:textId="2C24140D" w:rsidR="00435241" w:rsidRDefault="00435241" w:rsidP="00F60B28">
      <w:pPr>
        <w:numPr>
          <w:ilvl w:val="1"/>
          <w:numId w:val="3"/>
        </w:numPr>
      </w:pPr>
      <w:r>
        <w:t>Interface do Sistema (</w:t>
      </w:r>
      <w:r>
        <w:rPr>
          <w:color w:val="FF0000"/>
        </w:rPr>
        <w:t xml:space="preserve"> Telas do sistema, seja </w:t>
      </w:r>
      <w:r w:rsidR="00B23EB8">
        <w:rPr>
          <w:color w:val="FF0000"/>
        </w:rPr>
        <w:t>WEB, ou seja,</w:t>
      </w:r>
      <w:r>
        <w:rPr>
          <w:color w:val="FF0000"/>
        </w:rPr>
        <w:t xml:space="preserve"> DESK)</w:t>
      </w:r>
    </w:p>
    <w:p w14:paraId="09957A43" w14:textId="77777777" w:rsidR="00F60B28" w:rsidRDefault="00F60B28" w:rsidP="00F60B28">
      <w:pPr>
        <w:numPr>
          <w:ilvl w:val="1"/>
          <w:numId w:val="3"/>
        </w:numPr>
      </w:pPr>
      <w:proofErr w:type="spellStart"/>
      <w:r>
        <w:t>Screenshots</w:t>
      </w:r>
      <w:proofErr w:type="spellEnd"/>
      <w:r>
        <w:t xml:space="preserve"> das páginas</w:t>
      </w:r>
    </w:p>
    <w:p w14:paraId="540110B6" w14:textId="77777777" w:rsidR="002D3CDF" w:rsidRDefault="002D3CDF" w:rsidP="002D3CDF">
      <w:pPr>
        <w:ind w:left="1440" w:firstLine="0"/>
      </w:pPr>
    </w:p>
    <w:p w14:paraId="7C4FB53E" w14:textId="73C8A02B" w:rsidR="002D3CDF" w:rsidRDefault="002D3CDF" w:rsidP="003F7AF6">
      <w:pPr>
        <w:pStyle w:val="TtuloSeoSecundria"/>
        <w:spacing w:before="0" w:after="0" w:line="480" w:lineRule="auto"/>
        <w:ind w:firstLine="709"/>
        <w:rPr>
          <w:caps w:val="0"/>
        </w:rPr>
      </w:pPr>
      <w:r w:rsidRPr="002D3CDF">
        <w:rPr>
          <w:caps w:val="0"/>
          <w:color w:val="FF0000"/>
        </w:rPr>
        <w:t>cada diagrama deve ser acompanhado da sua descrição de aplicação, no contexto do sistema.</w:t>
      </w:r>
      <w:r w:rsidR="007C700A" w:rsidRPr="008719CC">
        <w:br w:type="page"/>
      </w:r>
      <w:r>
        <w:rPr>
          <w:caps w:val="0"/>
        </w:rPr>
        <w:lastRenderedPageBreak/>
        <w:t>4.6 IMPLEMENTAÇÃO</w:t>
      </w:r>
    </w:p>
    <w:p w14:paraId="72B58DED" w14:textId="43657B47" w:rsidR="002D3CDF" w:rsidRPr="002D3CDF" w:rsidRDefault="002D3CDF" w:rsidP="002D3CDF">
      <w:pPr>
        <w:pStyle w:val="TtuloSeoSecundria"/>
        <w:spacing w:before="0" w:after="0"/>
        <w:ind w:firstLine="709"/>
        <w:rPr>
          <w:caps w:val="0"/>
          <w:color w:val="FF0000"/>
        </w:rPr>
      </w:pPr>
      <w:r w:rsidRPr="002D3CDF">
        <w:rPr>
          <w:caps w:val="0"/>
          <w:color w:val="FF0000"/>
        </w:rPr>
        <w:t>Aqui a equipe deve descrever como irá implementar e dar suporte ao sistema.</w:t>
      </w:r>
    </w:p>
    <w:p w14:paraId="782F302B" w14:textId="77777777" w:rsidR="002D3CDF" w:rsidRDefault="002D3CDF" w:rsidP="002D3CDF">
      <w:pPr>
        <w:pStyle w:val="TtuloSeoSecundria"/>
        <w:spacing w:before="0" w:after="0"/>
        <w:ind w:firstLine="709"/>
      </w:pPr>
    </w:p>
    <w:p w14:paraId="2DF71E3C" w14:textId="18E8F660" w:rsidR="002D3CDF" w:rsidRDefault="002D3CDF" w:rsidP="002D3CDF">
      <w:pPr>
        <w:ind w:firstLine="851"/>
        <w:jc w:val="left"/>
        <w:sectPr w:rsidR="002D3CDF" w:rsidSect="009B6C11">
          <w:pgSz w:w="11906" w:h="16838" w:code="9"/>
          <w:pgMar w:top="1701" w:right="1134" w:bottom="1134" w:left="1701" w:header="1134" w:footer="709" w:gutter="0"/>
          <w:cols w:space="708"/>
          <w:docGrid w:linePitch="360"/>
        </w:sectPr>
      </w:pPr>
    </w:p>
    <w:p w14:paraId="6E6611BA" w14:textId="20611E40" w:rsidR="00BC791D" w:rsidRPr="00067905" w:rsidRDefault="00B36ED5" w:rsidP="00B36ED5">
      <w:pPr>
        <w:pStyle w:val="TtuloSeoPrimria"/>
        <w:numPr>
          <w:ilvl w:val="0"/>
          <w:numId w:val="16"/>
        </w:numPr>
        <w:spacing w:after="0" w:line="480" w:lineRule="auto"/>
        <w:outlineLvl w:val="0"/>
      </w:pPr>
      <w:bookmarkStart w:id="22" w:name="_Toc36198122"/>
      <w:r>
        <w:lastRenderedPageBreak/>
        <w:t>CONCLUSÃO</w:t>
      </w:r>
      <w:bookmarkEnd w:id="22"/>
    </w:p>
    <w:p w14:paraId="5CC2F65E" w14:textId="77777777" w:rsidR="000F6964" w:rsidRDefault="00E9054E" w:rsidP="00BC791D">
      <w:pPr>
        <w:ind w:firstLine="851"/>
      </w:pPr>
      <w:r w:rsidRPr="00D865CC">
        <w:t xml:space="preserve">Onde se expõe o fechamento das </w:t>
      </w:r>
      <w:r w:rsidR="0066637C" w:rsidRPr="00D865CC">
        <w:t>ideias</w:t>
      </w:r>
      <w:r w:rsidRPr="00D865CC">
        <w:t xml:space="preserve"> do estudo, são apresentados os resultados da pesquisa, e partindo da análise destes resultados, tiram-se as conclusões e se for necessário, as sugestões relativas ao estudo. </w:t>
      </w:r>
    </w:p>
    <w:p w14:paraId="3E726045" w14:textId="77777777" w:rsidR="00E9054E" w:rsidRPr="00D865CC" w:rsidRDefault="00E9054E" w:rsidP="00BC791D">
      <w:pPr>
        <w:ind w:firstLine="851"/>
      </w:pPr>
      <w:r w:rsidRPr="00D865CC">
        <w:rPr>
          <w:bCs/>
        </w:rPr>
        <w:t>Observação:</w:t>
      </w:r>
      <w:r w:rsidRPr="00D865CC">
        <w:t xml:space="preserve"> É opcional a apresentação dos desdobramentos relativos à importância, síntese, projeção, repercussão, encaminhamento e outros.</w:t>
      </w:r>
    </w:p>
    <w:p w14:paraId="44E41507" w14:textId="623AC09C" w:rsidR="00336705" w:rsidRPr="00B36ED5" w:rsidRDefault="007C700A" w:rsidP="00B36ED5">
      <w:pPr>
        <w:pStyle w:val="Ttulo1"/>
        <w:rPr>
          <w:rStyle w:val="TtuloSeoPrimriaChar"/>
          <w:b/>
          <w:bCs/>
        </w:rPr>
      </w:pPr>
      <w:r w:rsidRPr="00B36ED5">
        <w:rPr>
          <w:color w:val="FF0000"/>
        </w:rPr>
        <w:br w:type="page"/>
      </w:r>
    </w:p>
    <w:p w14:paraId="4901011E" w14:textId="45151604" w:rsidR="00B36ED5" w:rsidRPr="00D37AFF" w:rsidRDefault="00B36ED5" w:rsidP="00D37AFF">
      <w:pPr>
        <w:pStyle w:val="PargrafodaLista"/>
        <w:numPr>
          <w:ilvl w:val="0"/>
          <w:numId w:val="18"/>
        </w:numPr>
        <w:spacing w:line="480" w:lineRule="auto"/>
        <w:jc w:val="left"/>
        <w:outlineLvl w:val="0"/>
        <w:rPr>
          <w:b/>
        </w:rPr>
      </w:pPr>
      <w:bookmarkStart w:id="23" w:name="_Toc36198123"/>
      <w:r w:rsidRPr="00D37AFF">
        <w:rPr>
          <w:b/>
        </w:rPr>
        <w:lastRenderedPageBreak/>
        <w:t>REFERÊNCIAS</w:t>
      </w:r>
      <w:bookmarkEnd w:id="23"/>
    </w:p>
    <w:p w14:paraId="2399DB05" w14:textId="77777777" w:rsidR="009E43FB" w:rsidRPr="00141B25" w:rsidRDefault="00ED0A81" w:rsidP="0066637C">
      <w:pPr>
        <w:pStyle w:val="ContedoReferncias"/>
        <w:jc w:val="both"/>
      </w:pPr>
      <w:r w:rsidRPr="00141B25">
        <w:t>ENGEL, J.; BLACKWELL, R. D.; MINIARD, P. W.</w:t>
      </w:r>
      <w:r w:rsidRPr="00141B25">
        <w:rPr>
          <w:b/>
        </w:rPr>
        <w:t xml:space="preserve"> Comportamento do</w:t>
      </w:r>
      <w:r w:rsidR="00994053" w:rsidRPr="00141B25">
        <w:rPr>
          <w:b/>
        </w:rPr>
        <w:t xml:space="preserve"> </w:t>
      </w:r>
      <w:r w:rsidRPr="00141B25">
        <w:rPr>
          <w:b/>
        </w:rPr>
        <w:t xml:space="preserve">consumidor. </w:t>
      </w:r>
      <w:r w:rsidRPr="00141B25">
        <w:t>8. ed. Rio de Janeiro: LTC, 2000.</w:t>
      </w:r>
    </w:p>
    <w:p w14:paraId="60740B48" w14:textId="77777777" w:rsidR="000F6964" w:rsidRPr="00141B25" w:rsidRDefault="000F6964" w:rsidP="00141B25">
      <w:pPr>
        <w:pStyle w:val="ContedoReferncias"/>
      </w:pPr>
    </w:p>
    <w:p w14:paraId="5EE1B966" w14:textId="77777777" w:rsidR="00141B25" w:rsidRDefault="00141B25" w:rsidP="0066637C">
      <w:pPr>
        <w:pStyle w:val="ContedoReferncias"/>
        <w:jc w:val="both"/>
      </w:pPr>
      <w:r w:rsidRPr="00141B25">
        <w:t xml:space="preserve">AMADO, Jorge. </w:t>
      </w:r>
      <w:r w:rsidRPr="00141B25">
        <w:rPr>
          <w:b/>
          <w:bCs/>
        </w:rPr>
        <w:t>Capitães de areia</w:t>
      </w:r>
      <w:r w:rsidRPr="00141B25">
        <w:t xml:space="preserve">. Rio de Janeiro: Record, 1991. 233 p. </w:t>
      </w:r>
    </w:p>
    <w:p w14:paraId="14925BA5" w14:textId="77777777" w:rsidR="000F6964" w:rsidRPr="00141B25" w:rsidRDefault="000F6964" w:rsidP="00141B25">
      <w:pPr>
        <w:pStyle w:val="ContedoReferncias"/>
      </w:pPr>
    </w:p>
    <w:p w14:paraId="4DD27765" w14:textId="77777777" w:rsidR="00491237" w:rsidRDefault="00045376" w:rsidP="0066637C">
      <w:pPr>
        <w:pStyle w:val="ContedoReferncias"/>
        <w:jc w:val="both"/>
      </w:pPr>
      <w:r>
        <w:t>______</w:t>
      </w:r>
      <w:r w:rsidR="00141B25" w:rsidRPr="00141B25">
        <w:t xml:space="preserve">. </w:t>
      </w:r>
      <w:r w:rsidR="00141B25" w:rsidRPr="00141B25">
        <w:rPr>
          <w:b/>
          <w:bCs/>
        </w:rPr>
        <w:t>Gabriela cravo e canela.</w:t>
      </w:r>
      <w:r w:rsidR="00141B25" w:rsidRPr="00141B25">
        <w:t xml:space="preserve"> São Paulo: Martins, 1958. 453 p. </w:t>
      </w:r>
    </w:p>
    <w:p w14:paraId="1E3B4F36" w14:textId="77777777" w:rsidR="000F6964" w:rsidRDefault="000F6964" w:rsidP="00141B25">
      <w:pPr>
        <w:pStyle w:val="ContedoReferncias"/>
      </w:pPr>
    </w:p>
    <w:p w14:paraId="645A8536" w14:textId="77777777" w:rsidR="00AE0F0D" w:rsidRPr="00AE0F0D" w:rsidRDefault="00AE0F0D" w:rsidP="0066637C">
      <w:pPr>
        <w:pStyle w:val="ContedoReferncias"/>
        <w:jc w:val="both"/>
      </w:pPr>
      <w:r w:rsidRPr="00AE0F0D">
        <w:t xml:space="preserve">PRADO, Geraldo. </w:t>
      </w:r>
      <w:r w:rsidRPr="009D5644">
        <w:rPr>
          <w:b/>
        </w:rPr>
        <w:t>A arena científica. Ciência da Informação</w:t>
      </w:r>
      <w:r w:rsidRPr="00AE0F0D">
        <w:t>, Brasília, v. 24, n. 2, 1995. Recensões. Disponível em:&lt;http://www.ibict.br/</w:t>
      </w:r>
      <w:proofErr w:type="spellStart"/>
      <w:r w:rsidRPr="00AE0F0D">
        <w:t>cionline</w:t>
      </w:r>
      <w:proofErr w:type="spellEnd"/>
      <w:r w:rsidRPr="00AE0F0D">
        <w:t>/</w:t>
      </w:r>
      <w:proofErr w:type="spellStart"/>
      <w:r w:rsidRPr="00AE0F0D">
        <w:t>inicio</w:t>
      </w:r>
      <w:proofErr w:type="spellEnd"/>
      <w:r w:rsidRPr="00AE0F0D">
        <w:t>.</w:t>
      </w:r>
      <w:proofErr w:type="spellStart"/>
      <w:r w:rsidRPr="00AE0F0D">
        <w:t>htm</w:t>
      </w:r>
      <w:proofErr w:type="spellEnd"/>
      <w:r w:rsidRPr="00AE0F0D">
        <w:t>&gt;. Acesso em: 16 dez. 2003.</w:t>
      </w:r>
    </w:p>
    <w:p w14:paraId="7FB5441A" w14:textId="77777777" w:rsidR="000F6964" w:rsidRPr="009B6C11" w:rsidRDefault="000F6964" w:rsidP="00141B25">
      <w:pPr>
        <w:pStyle w:val="ContedoReferncias"/>
      </w:pPr>
    </w:p>
    <w:p w14:paraId="68029154" w14:textId="77777777" w:rsidR="002856F5" w:rsidRDefault="00994053" w:rsidP="0066637C">
      <w:pPr>
        <w:pStyle w:val="ContedoReferncias"/>
        <w:jc w:val="both"/>
      </w:pPr>
      <w:r w:rsidRPr="00564144">
        <w:t xml:space="preserve">JOHANSSON, Henry J. et al. </w:t>
      </w:r>
      <w:r w:rsidRPr="009D5644">
        <w:rPr>
          <w:b/>
        </w:rPr>
        <w:t xml:space="preserve">Processos de negócios: </w:t>
      </w:r>
      <w:smartTag w:uri="urn:schemas-microsoft-com:office:smarttags" w:element="place">
        <w:smartTag w:uri="urn:schemas-microsoft-com:office:smarttags" w:element="City">
          <w:r w:rsidRPr="009D5644">
            <w:rPr>
              <w:b/>
            </w:rPr>
            <w:t>como</w:t>
          </w:r>
        </w:smartTag>
      </w:smartTag>
      <w:r w:rsidRPr="009D5644">
        <w:rPr>
          <w:b/>
        </w:rPr>
        <w:t xml:space="preserve"> criar sinergia entre a estratégia de mercado e a excelência operacional</w:t>
      </w:r>
      <w:r w:rsidRPr="00994053">
        <w:t>. São Paulo: Pioneira, 1995. (Biblioteca Pioneira de Administra</w:t>
      </w:r>
      <w:r w:rsidRPr="00F26DA1">
        <w:t xml:space="preserve">ção e Negócios). Tradução de: Business </w:t>
      </w:r>
      <w:proofErr w:type="spellStart"/>
      <w:r w:rsidRPr="00DF6D81">
        <w:t>process</w:t>
      </w:r>
      <w:proofErr w:type="spellEnd"/>
      <w:r w:rsidRPr="00F26DA1">
        <w:t xml:space="preserve"> </w:t>
      </w:r>
      <w:proofErr w:type="spellStart"/>
      <w:r w:rsidRPr="00DF6D81">
        <w:t>reengineering</w:t>
      </w:r>
      <w:proofErr w:type="spellEnd"/>
      <w:r w:rsidRPr="00F26DA1">
        <w:t>.</w:t>
      </w:r>
    </w:p>
    <w:p w14:paraId="458E3555" w14:textId="77777777" w:rsidR="002856F5" w:rsidRDefault="002856F5" w:rsidP="00141B25">
      <w:pPr>
        <w:pStyle w:val="ContedoReferncias"/>
      </w:pPr>
    </w:p>
    <w:p w14:paraId="7BA0D458" w14:textId="77777777" w:rsidR="002856F5" w:rsidRDefault="002856F5" w:rsidP="00141B25">
      <w:pPr>
        <w:pStyle w:val="ContedoReferncias"/>
      </w:pPr>
    </w:p>
    <w:p w14:paraId="63FF2555" w14:textId="77777777" w:rsidR="009E43FB" w:rsidRPr="00611F62" w:rsidRDefault="009D5644" w:rsidP="00611F62">
      <w:pPr>
        <w:ind w:firstLine="0"/>
        <w:rPr>
          <w:color w:val="FF0000"/>
        </w:rPr>
      </w:pPr>
      <w:r w:rsidRPr="00611F62">
        <w:rPr>
          <w:color w:val="FF0000"/>
        </w:rPr>
        <w:t>(</w:t>
      </w:r>
      <w:r w:rsidR="0066637C" w:rsidRPr="00611F62">
        <w:rPr>
          <w:color w:val="FF0000"/>
        </w:rPr>
        <w:t>Mais</w:t>
      </w:r>
      <w:r w:rsidR="002856F5" w:rsidRPr="00611F62">
        <w:rPr>
          <w:color w:val="FF0000"/>
        </w:rPr>
        <w:t xml:space="preserve"> </w:t>
      </w:r>
      <w:r w:rsidRPr="00611F62">
        <w:rPr>
          <w:color w:val="FF0000"/>
        </w:rPr>
        <w:t>exemplo</w:t>
      </w:r>
      <w:r w:rsidR="002856F5" w:rsidRPr="00611F62">
        <w:rPr>
          <w:color w:val="FF0000"/>
        </w:rPr>
        <w:t xml:space="preserve">s no site da Biblioteca Central da PUCRS </w:t>
      </w:r>
      <w:hyperlink r:id="rId17" w:history="1">
        <w:r w:rsidR="002856F5" w:rsidRPr="00611F62">
          <w:rPr>
            <w:color w:val="FF0000"/>
          </w:rPr>
          <w:t>http://www.pucrs.br/biblioteca/modelo.htm</w:t>
        </w:r>
      </w:hyperlink>
      <w:r w:rsidRPr="00611F62">
        <w:rPr>
          <w:color w:val="FF0000"/>
        </w:rPr>
        <w:t>).</w:t>
      </w:r>
    </w:p>
    <w:p w14:paraId="4E482756" w14:textId="77777777" w:rsidR="0087639D" w:rsidRPr="00D547BE" w:rsidRDefault="0087639D" w:rsidP="003118A3">
      <w:pPr>
        <w:ind w:firstLine="0"/>
        <w:jc w:val="center"/>
        <w:rPr>
          <w:rStyle w:val="TtuloSeoPrimriaChar"/>
        </w:rPr>
      </w:pPr>
      <w:r w:rsidRPr="00DA399B">
        <w:rPr>
          <w:b/>
        </w:rPr>
        <w:br w:type="page"/>
      </w:r>
      <w:r w:rsidRPr="00D547BE">
        <w:rPr>
          <w:rStyle w:val="TtuloSeoPrimriaChar"/>
        </w:rPr>
        <w:lastRenderedPageBreak/>
        <w:t>GLOSS</w:t>
      </w:r>
      <w:r w:rsidR="00D865CC" w:rsidRPr="00D547BE">
        <w:rPr>
          <w:rStyle w:val="TtuloSeoPrimriaChar"/>
        </w:rPr>
        <w:t>Á</w:t>
      </w:r>
      <w:r w:rsidRPr="00D547BE">
        <w:rPr>
          <w:rStyle w:val="TtuloSeoPrimriaChar"/>
        </w:rPr>
        <w:t>RIO</w:t>
      </w:r>
    </w:p>
    <w:p w14:paraId="4119F8F1" w14:textId="77777777" w:rsidR="003118A3" w:rsidRPr="003118A3" w:rsidRDefault="003118A3" w:rsidP="003118A3">
      <w:pPr>
        <w:ind w:firstLine="0"/>
        <w:jc w:val="center"/>
        <w:rPr>
          <w:b/>
        </w:rPr>
      </w:pPr>
    </w:p>
    <w:p w14:paraId="1C700234" w14:textId="77777777" w:rsidR="0087639D" w:rsidRDefault="0087639D" w:rsidP="000F6964">
      <w:pPr>
        <w:ind w:firstLine="0"/>
      </w:pPr>
      <w:r>
        <w:t>Palavra – Significado da palavra</w:t>
      </w:r>
    </w:p>
    <w:p w14:paraId="101157C4" w14:textId="77777777" w:rsidR="003118A3" w:rsidRDefault="003118A3" w:rsidP="000F6964">
      <w:pPr>
        <w:ind w:firstLine="0"/>
      </w:pPr>
    </w:p>
    <w:p w14:paraId="0460A9A3" w14:textId="77777777" w:rsidR="003118A3" w:rsidRPr="00DA399B" w:rsidRDefault="003118A3" w:rsidP="003118A3">
      <w:pPr>
        <w:ind w:firstLine="0"/>
        <w:jc w:val="center"/>
        <w:rPr>
          <w:b/>
          <w:bCs/>
          <w:color w:val="FF0000"/>
        </w:rPr>
      </w:pPr>
      <w:r w:rsidRPr="00DA399B">
        <w:rPr>
          <w:b/>
          <w:bCs/>
          <w:color w:val="FF0000"/>
        </w:rPr>
        <w:t>Glossário (opcional)</w:t>
      </w:r>
    </w:p>
    <w:p w14:paraId="0B5884DF" w14:textId="77777777" w:rsidR="003118A3" w:rsidRDefault="003118A3" w:rsidP="000F6964">
      <w:pPr>
        <w:ind w:firstLine="0"/>
      </w:pPr>
    </w:p>
    <w:p w14:paraId="5DEE0A65" w14:textId="77777777" w:rsidR="000F6964" w:rsidRDefault="000F6964" w:rsidP="000F6964">
      <w:pPr>
        <w:ind w:firstLine="0"/>
      </w:pPr>
    </w:p>
    <w:p w14:paraId="1011A50D" w14:textId="77777777" w:rsidR="00045376" w:rsidRDefault="0087639D" w:rsidP="003118A3">
      <w:pPr>
        <w:ind w:firstLine="0"/>
        <w:jc w:val="center"/>
        <w:rPr>
          <w:rStyle w:val="TtuloSeoPrimriaChar"/>
        </w:rPr>
      </w:pPr>
      <w:r w:rsidRPr="00611F62">
        <w:rPr>
          <w:color w:val="FF0000"/>
        </w:rPr>
        <w:br w:type="page"/>
      </w:r>
      <w:r w:rsidR="00045376" w:rsidRPr="00045376">
        <w:rPr>
          <w:rStyle w:val="TtuloSeoPrimriaChar"/>
        </w:rPr>
        <w:lastRenderedPageBreak/>
        <w:t>APÊNDICE</w:t>
      </w:r>
      <w:r w:rsidR="00045376">
        <w:rPr>
          <w:rStyle w:val="TtuloSeoPrimriaChar"/>
        </w:rPr>
        <w:t>S</w:t>
      </w:r>
    </w:p>
    <w:p w14:paraId="0FF5ADD4" w14:textId="77777777" w:rsidR="003118A3" w:rsidRPr="003118A3" w:rsidRDefault="003118A3" w:rsidP="003118A3">
      <w:pPr>
        <w:ind w:firstLine="0"/>
        <w:jc w:val="center"/>
        <w:rPr>
          <w:rFonts w:cs="Arial"/>
          <w:b/>
          <w:bCs/>
          <w:color w:val="FF0000"/>
        </w:rPr>
      </w:pPr>
    </w:p>
    <w:p w14:paraId="5F1A6A24" w14:textId="77777777" w:rsidR="0087639D" w:rsidRPr="0087639D" w:rsidRDefault="0087639D" w:rsidP="004B4E40">
      <w:pPr>
        <w:spacing w:line="240" w:lineRule="auto"/>
        <w:ind w:firstLine="0"/>
        <w:rPr>
          <w:rFonts w:cs="Arial"/>
        </w:rPr>
      </w:pPr>
      <w:r w:rsidRPr="00067905">
        <w:rPr>
          <w:rStyle w:val="TtuloSeoPrimriaChar"/>
        </w:rPr>
        <w:t>APÊNDICE A</w:t>
      </w:r>
      <w:r w:rsidR="00A62C26">
        <w:rPr>
          <w:rFonts w:cs="Arial"/>
        </w:rPr>
        <w:t xml:space="preserve"> </w:t>
      </w:r>
      <w:r w:rsidR="00A62C26">
        <w:t xml:space="preserve">– </w:t>
      </w:r>
      <w:r w:rsidRPr="0087639D">
        <w:rPr>
          <w:rFonts w:cs="Arial"/>
        </w:rPr>
        <w:t>Análise dos relatórios mensais de uso do serviço de renovação de empréstimos</w:t>
      </w:r>
      <w:r>
        <w:rPr>
          <w:rFonts w:cs="Arial"/>
        </w:rPr>
        <w:t>.</w:t>
      </w:r>
    </w:p>
    <w:p w14:paraId="1366D5E6" w14:textId="77777777" w:rsidR="0087639D" w:rsidRPr="0087639D" w:rsidRDefault="0087639D" w:rsidP="00785EB2">
      <w:pPr>
        <w:ind w:firstLine="0"/>
        <w:rPr>
          <w:rFonts w:cs="Arial"/>
        </w:rPr>
      </w:pPr>
    </w:p>
    <w:p w14:paraId="6B28A4D4" w14:textId="77777777" w:rsidR="0087639D" w:rsidRDefault="0087639D" w:rsidP="004B4E40">
      <w:pPr>
        <w:spacing w:line="240" w:lineRule="auto"/>
        <w:ind w:firstLine="0"/>
        <w:rPr>
          <w:rFonts w:cs="Arial"/>
        </w:rPr>
      </w:pPr>
      <w:r w:rsidRPr="00067905">
        <w:rPr>
          <w:rStyle w:val="TtuloSeoPrimriaChar"/>
        </w:rPr>
        <w:t>APÊNDICE B</w:t>
      </w:r>
      <w:r w:rsidRPr="0087639D">
        <w:rPr>
          <w:rFonts w:cs="Arial"/>
        </w:rPr>
        <w:t xml:space="preserve"> </w:t>
      </w:r>
      <w:r w:rsidR="00A62C26">
        <w:t xml:space="preserve">– </w:t>
      </w:r>
      <w:r w:rsidRPr="0087639D">
        <w:rPr>
          <w:rFonts w:cs="Arial"/>
        </w:rPr>
        <w:t>Análise dos relatórios mensais de uso do s</w:t>
      </w:r>
      <w:r>
        <w:rPr>
          <w:rFonts w:cs="Arial"/>
        </w:rPr>
        <w:t>erviço de empréstimo domiciliar.</w:t>
      </w:r>
    </w:p>
    <w:p w14:paraId="114855C6" w14:textId="77777777" w:rsidR="003118A3" w:rsidRDefault="003118A3" w:rsidP="004B4E40">
      <w:pPr>
        <w:spacing w:line="240" w:lineRule="auto"/>
        <w:ind w:firstLine="0"/>
        <w:rPr>
          <w:rFonts w:cs="Arial"/>
        </w:rPr>
      </w:pPr>
    </w:p>
    <w:p w14:paraId="1F0F510B" w14:textId="71C0F67F" w:rsidR="003118A3" w:rsidRDefault="003118A3" w:rsidP="004B4E40">
      <w:pPr>
        <w:spacing w:line="240" w:lineRule="auto"/>
        <w:ind w:firstLine="0"/>
        <w:rPr>
          <w:rFonts w:cs="Arial"/>
        </w:rPr>
      </w:pPr>
      <w:r w:rsidRPr="00611F62">
        <w:rPr>
          <w:b/>
          <w:bCs/>
          <w:color w:val="FF0000"/>
        </w:rPr>
        <w:t xml:space="preserve">Apêndice(s) </w:t>
      </w:r>
      <w:r w:rsidRPr="00611F62">
        <w:rPr>
          <w:rFonts w:cs="Arial"/>
          <w:b/>
          <w:bCs/>
          <w:color w:val="FF0000"/>
        </w:rPr>
        <w:t>(</w:t>
      </w:r>
      <w:r w:rsidRPr="00611F62">
        <w:rPr>
          <w:rFonts w:cs="Arial"/>
          <w:color w:val="FF0000"/>
        </w:rPr>
        <w:t xml:space="preserve">Este item é elaborado pelo próprio autor do trabalho e serve para complementar a sua argumentação. É um elemento </w:t>
      </w:r>
      <w:r w:rsidRPr="00611F62">
        <w:rPr>
          <w:rFonts w:cs="Arial"/>
          <w:b/>
          <w:bCs/>
          <w:color w:val="FF0000"/>
        </w:rPr>
        <w:t>opcional</w:t>
      </w:r>
      <w:r w:rsidR="008101DC">
        <w:rPr>
          <w:rFonts w:cs="Arial"/>
          <w:b/>
          <w:bCs/>
          <w:color w:val="FF0000"/>
        </w:rPr>
        <w:t xml:space="preserve"> aqui </w:t>
      </w:r>
      <w:proofErr w:type="spellStart"/>
      <w:r w:rsidR="008101DC">
        <w:rPr>
          <w:rFonts w:cs="Arial"/>
          <w:b/>
          <w:bCs/>
          <w:color w:val="FF0000"/>
        </w:rPr>
        <w:t>deveficar</w:t>
      </w:r>
      <w:proofErr w:type="spellEnd"/>
      <w:r w:rsidR="008101DC">
        <w:rPr>
          <w:rFonts w:cs="Arial"/>
          <w:b/>
          <w:bCs/>
          <w:color w:val="FF0000"/>
        </w:rPr>
        <w:t>: Entrevista, Códigos Programação WEB , Códigos SQL</w:t>
      </w:r>
      <w:r w:rsidRPr="00611F62">
        <w:rPr>
          <w:rFonts w:cs="Arial"/>
          <w:b/>
          <w:bCs/>
          <w:color w:val="FF0000"/>
        </w:rPr>
        <w:t>).</w:t>
      </w:r>
    </w:p>
    <w:p w14:paraId="29A4CABF" w14:textId="77777777" w:rsidR="00045376" w:rsidRDefault="00B9347B" w:rsidP="003118A3">
      <w:pPr>
        <w:ind w:firstLine="0"/>
        <w:jc w:val="center"/>
        <w:rPr>
          <w:rStyle w:val="TtuloSeoPrimriaChar"/>
        </w:rPr>
      </w:pPr>
      <w:r w:rsidRPr="00611F62">
        <w:rPr>
          <w:color w:val="FF0000"/>
        </w:rPr>
        <w:br w:type="page"/>
      </w:r>
      <w:r w:rsidR="00045376" w:rsidRPr="00067905">
        <w:rPr>
          <w:rStyle w:val="TtuloSeoPrimriaChar"/>
        </w:rPr>
        <w:lastRenderedPageBreak/>
        <w:t>ANEXO</w:t>
      </w:r>
      <w:r w:rsidR="00045376">
        <w:rPr>
          <w:rStyle w:val="TtuloSeoPrimriaChar"/>
        </w:rPr>
        <w:t>S</w:t>
      </w:r>
    </w:p>
    <w:p w14:paraId="3202BA42" w14:textId="77777777" w:rsidR="003118A3" w:rsidRPr="00611F62" w:rsidRDefault="003118A3" w:rsidP="003118A3">
      <w:pPr>
        <w:ind w:firstLine="0"/>
        <w:jc w:val="center"/>
        <w:rPr>
          <w:color w:val="FF0000"/>
        </w:rPr>
      </w:pPr>
    </w:p>
    <w:p w14:paraId="2DB04AA6" w14:textId="77777777" w:rsidR="0015756E" w:rsidRDefault="006850A3" w:rsidP="00F95529">
      <w:pPr>
        <w:ind w:firstLine="0"/>
      </w:pPr>
      <w:r w:rsidRPr="00067905">
        <w:rPr>
          <w:rStyle w:val="TtuloSeoPrimriaChar"/>
        </w:rPr>
        <w:t>ANEXO A</w:t>
      </w:r>
      <w:r w:rsidRPr="006850A3">
        <w:t xml:space="preserve"> - Demonstrativo de </w:t>
      </w:r>
      <w:r w:rsidR="0066637C" w:rsidRPr="006850A3">
        <w:t>frequência</w:t>
      </w:r>
      <w:r w:rsidRPr="006850A3">
        <w:t xml:space="preserve"> diária ago./set. 2001</w:t>
      </w:r>
    </w:p>
    <w:p w14:paraId="5F2C7F85" w14:textId="77777777" w:rsidR="00DD3542" w:rsidRDefault="00DD3542" w:rsidP="00DD3542">
      <w:pPr>
        <w:ind w:firstLine="0"/>
      </w:pPr>
      <w:r w:rsidRPr="00067905">
        <w:rPr>
          <w:rStyle w:val="TtuloSeoPrimriaChar"/>
        </w:rPr>
        <w:t>ANEXO B</w:t>
      </w:r>
      <w:r w:rsidRPr="006850A3">
        <w:t xml:space="preserve"> - Demonstrativo de </w:t>
      </w:r>
      <w:r w:rsidR="0066637C" w:rsidRPr="006850A3">
        <w:t>frequência</w:t>
      </w:r>
      <w:r w:rsidRPr="006850A3">
        <w:t xml:space="preserve"> diária </w:t>
      </w:r>
      <w:r>
        <w:t>jan</w:t>
      </w:r>
      <w:r w:rsidRPr="006850A3">
        <w:t>./</w:t>
      </w:r>
      <w:r>
        <w:t>dez</w:t>
      </w:r>
      <w:r w:rsidRPr="006850A3">
        <w:t>. 200</w:t>
      </w:r>
      <w:r>
        <w:t>2</w:t>
      </w:r>
    </w:p>
    <w:p w14:paraId="4924FA84" w14:textId="77777777" w:rsidR="003118A3" w:rsidRDefault="003118A3" w:rsidP="00DD3542">
      <w:pPr>
        <w:ind w:firstLine="0"/>
      </w:pPr>
    </w:p>
    <w:p w14:paraId="2AAB74B1" w14:textId="77777777" w:rsidR="003118A3" w:rsidRPr="003F5EBB" w:rsidRDefault="003118A3" w:rsidP="00DD3542">
      <w:pPr>
        <w:ind w:firstLine="0"/>
      </w:pPr>
      <w:r w:rsidRPr="00611F62">
        <w:rPr>
          <w:b/>
          <w:color w:val="FF0000"/>
        </w:rPr>
        <w:t>Anexos (Este item é constituído por documentos complementares ao texto do trabalho e que não são elaborados pelo autor do mesmo, servem para fundamentação, comprovação e ilustração. É um elemento opcional)</w:t>
      </w:r>
    </w:p>
    <w:p w14:paraId="0EA882DF" w14:textId="77777777" w:rsidR="00DD3542" w:rsidRDefault="00DD3542" w:rsidP="00F95529">
      <w:pPr>
        <w:ind w:firstLine="0"/>
      </w:pPr>
    </w:p>
    <w:p w14:paraId="71B14CF2" w14:textId="77777777" w:rsidR="00105FE4" w:rsidRDefault="00105FE4" w:rsidP="00105FE4">
      <w:pPr>
        <w:ind w:firstLine="0"/>
        <w:jc w:val="center"/>
        <w:rPr>
          <w:rFonts w:cs="Arial"/>
          <w:b/>
          <w:bCs/>
          <w:color w:val="FF0000"/>
        </w:rPr>
      </w:pPr>
    </w:p>
    <w:p w14:paraId="39E1D900" w14:textId="77777777" w:rsidR="00105FE4" w:rsidRDefault="00105FE4" w:rsidP="00105FE4">
      <w:pPr>
        <w:ind w:firstLine="0"/>
        <w:jc w:val="center"/>
        <w:rPr>
          <w:rFonts w:cs="Arial"/>
          <w:b/>
          <w:bCs/>
          <w:color w:val="FF0000"/>
        </w:rPr>
      </w:pPr>
    </w:p>
    <w:p w14:paraId="284E9CDC" w14:textId="77777777" w:rsidR="00105FE4" w:rsidRDefault="00105FE4" w:rsidP="00105FE4">
      <w:pPr>
        <w:ind w:firstLine="0"/>
        <w:jc w:val="center"/>
        <w:rPr>
          <w:rFonts w:cs="Arial"/>
          <w:b/>
          <w:bCs/>
          <w:color w:val="FF0000"/>
        </w:rPr>
      </w:pPr>
    </w:p>
    <w:p w14:paraId="6AE45ED0" w14:textId="77777777" w:rsidR="00105FE4" w:rsidRDefault="00105FE4" w:rsidP="00105FE4">
      <w:pPr>
        <w:ind w:firstLine="0"/>
        <w:jc w:val="center"/>
        <w:rPr>
          <w:rFonts w:cs="Arial"/>
          <w:b/>
          <w:bCs/>
          <w:color w:val="FF0000"/>
        </w:rPr>
      </w:pPr>
    </w:p>
    <w:p w14:paraId="561648EC" w14:textId="77777777" w:rsidR="00105FE4" w:rsidRDefault="00105FE4" w:rsidP="00105FE4">
      <w:pPr>
        <w:ind w:firstLine="0"/>
        <w:jc w:val="center"/>
        <w:rPr>
          <w:rFonts w:cs="Arial"/>
          <w:b/>
          <w:bCs/>
          <w:color w:val="FF0000"/>
        </w:rPr>
      </w:pPr>
    </w:p>
    <w:p w14:paraId="2FF86D36" w14:textId="77777777" w:rsidR="00105FE4" w:rsidRDefault="00105FE4" w:rsidP="00105FE4">
      <w:pPr>
        <w:ind w:firstLine="0"/>
        <w:jc w:val="center"/>
        <w:rPr>
          <w:rFonts w:cs="Arial"/>
          <w:b/>
          <w:bCs/>
          <w:color w:val="FF0000"/>
        </w:rPr>
      </w:pPr>
    </w:p>
    <w:p w14:paraId="68828489" w14:textId="77777777" w:rsidR="00105FE4" w:rsidRDefault="00105FE4" w:rsidP="00105FE4">
      <w:pPr>
        <w:ind w:firstLine="0"/>
        <w:jc w:val="center"/>
        <w:rPr>
          <w:rFonts w:cs="Arial"/>
          <w:b/>
          <w:bCs/>
          <w:color w:val="FF0000"/>
        </w:rPr>
      </w:pPr>
    </w:p>
    <w:p w14:paraId="72236664" w14:textId="77777777" w:rsidR="00105FE4" w:rsidRDefault="00105FE4" w:rsidP="00105FE4">
      <w:pPr>
        <w:ind w:firstLine="0"/>
        <w:jc w:val="center"/>
        <w:rPr>
          <w:rFonts w:cs="Arial"/>
          <w:b/>
          <w:bCs/>
          <w:color w:val="FF0000"/>
        </w:rPr>
      </w:pPr>
    </w:p>
    <w:p w14:paraId="531BF660" w14:textId="77777777" w:rsidR="00105FE4" w:rsidRDefault="00105FE4" w:rsidP="00105FE4">
      <w:pPr>
        <w:ind w:firstLine="0"/>
        <w:jc w:val="center"/>
        <w:rPr>
          <w:rFonts w:cs="Arial"/>
          <w:b/>
          <w:bCs/>
          <w:color w:val="FF0000"/>
        </w:rPr>
      </w:pPr>
    </w:p>
    <w:p w14:paraId="72C79804" w14:textId="77777777" w:rsidR="00105FE4" w:rsidRDefault="00105FE4" w:rsidP="00105FE4">
      <w:pPr>
        <w:ind w:firstLine="0"/>
        <w:jc w:val="center"/>
        <w:rPr>
          <w:rFonts w:cs="Arial"/>
          <w:b/>
          <w:bCs/>
          <w:color w:val="FF0000"/>
        </w:rPr>
      </w:pPr>
    </w:p>
    <w:p w14:paraId="6E1FB4CE" w14:textId="77777777" w:rsidR="00105FE4" w:rsidRDefault="00105FE4" w:rsidP="00105FE4">
      <w:pPr>
        <w:ind w:firstLine="0"/>
        <w:jc w:val="center"/>
        <w:rPr>
          <w:rFonts w:cs="Arial"/>
          <w:b/>
          <w:bCs/>
          <w:color w:val="FF0000"/>
        </w:rPr>
      </w:pPr>
    </w:p>
    <w:p w14:paraId="51683DA5" w14:textId="77777777" w:rsidR="00105FE4" w:rsidRDefault="00105FE4" w:rsidP="00105FE4">
      <w:pPr>
        <w:ind w:firstLine="0"/>
        <w:jc w:val="center"/>
        <w:rPr>
          <w:rFonts w:cs="Arial"/>
          <w:b/>
          <w:bCs/>
          <w:color w:val="FF0000"/>
        </w:rPr>
      </w:pPr>
    </w:p>
    <w:p w14:paraId="2711B1B1" w14:textId="77777777" w:rsidR="00105FE4" w:rsidRDefault="00105FE4" w:rsidP="00105FE4">
      <w:pPr>
        <w:ind w:firstLine="0"/>
        <w:jc w:val="center"/>
        <w:rPr>
          <w:rFonts w:cs="Arial"/>
          <w:b/>
          <w:bCs/>
          <w:color w:val="FF0000"/>
        </w:rPr>
      </w:pPr>
    </w:p>
    <w:p w14:paraId="6CDAA977" w14:textId="77777777" w:rsidR="00105FE4" w:rsidRDefault="00105FE4" w:rsidP="00105FE4">
      <w:pPr>
        <w:ind w:firstLine="0"/>
        <w:jc w:val="center"/>
        <w:rPr>
          <w:rFonts w:cs="Arial"/>
          <w:b/>
          <w:bCs/>
          <w:color w:val="FF0000"/>
        </w:rPr>
      </w:pPr>
    </w:p>
    <w:p w14:paraId="1BA43617" w14:textId="77777777" w:rsidR="00105FE4" w:rsidRDefault="00105FE4" w:rsidP="00105FE4">
      <w:pPr>
        <w:ind w:firstLine="0"/>
        <w:jc w:val="center"/>
        <w:rPr>
          <w:rFonts w:cs="Arial"/>
          <w:b/>
          <w:bCs/>
          <w:color w:val="FF0000"/>
        </w:rPr>
      </w:pPr>
    </w:p>
    <w:p w14:paraId="05BBCD93" w14:textId="77777777" w:rsidR="00105FE4" w:rsidRDefault="00105FE4" w:rsidP="00105FE4">
      <w:pPr>
        <w:ind w:firstLine="0"/>
        <w:jc w:val="center"/>
        <w:rPr>
          <w:rFonts w:cs="Arial"/>
          <w:b/>
          <w:bCs/>
          <w:color w:val="FF0000"/>
        </w:rPr>
      </w:pPr>
    </w:p>
    <w:p w14:paraId="10CA433E" w14:textId="77777777" w:rsidR="00105FE4" w:rsidRDefault="00105FE4" w:rsidP="00105FE4">
      <w:pPr>
        <w:ind w:firstLine="0"/>
        <w:jc w:val="center"/>
        <w:rPr>
          <w:rFonts w:cs="Arial"/>
          <w:b/>
          <w:bCs/>
          <w:color w:val="FF0000"/>
        </w:rPr>
      </w:pPr>
    </w:p>
    <w:p w14:paraId="3A8255E6" w14:textId="77777777" w:rsidR="00105FE4" w:rsidRDefault="00105FE4" w:rsidP="00105FE4">
      <w:pPr>
        <w:ind w:firstLine="0"/>
        <w:jc w:val="center"/>
        <w:rPr>
          <w:rFonts w:cs="Arial"/>
          <w:b/>
          <w:bCs/>
          <w:color w:val="FF0000"/>
        </w:rPr>
      </w:pPr>
    </w:p>
    <w:p w14:paraId="3526311F" w14:textId="77777777" w:rsidR="00105FE4" w:rsidRDefault="00105FE4" w:rsidP="00105FE4">
      <w:pPr>
        <w:ind w:firstLine="0"/>
        <w:jc w:val="center"/>
        <w:rPr>
          <w:rFonts w:cs="Arial"/>
          <w:b/>
          <w:bCs/>
          <w:color w:val="FF0000"/>
        </w:rPr>
      </w:pPr>
    </w:p>
    <w:p w14:paraId="15374091" w14:textId="77777777" w:rsidR="00105FE4" w:rsidRDefault="00105FE4" w:rsidP="00105FE4">
      <w:pPr>
        <w:ind w:firstLine="0"/>
        <w:jc w:val="center"/>
        <w:rPr>
          <w:rFonts w:cs="Arial"/>
          <w:b/>
          <w:bCs/>
          <w:color w:val="FF0000"/>
        </w:rPr>
      </w:pPr>
    </w:p>
    <w:p w14:paraId="03B4A70A" w14:textId="77777777" w:rsidR="00105FE4" w:rsidRDefault="00105FE4" w:rsidP="00105FE4">
      <w:pPr>
        <w:ind w:firstLine="0"/>
        <w:jc w:val="center"/>
        <w:rPr>
          <w:rFonts w:cs="Arial"/>
          <w:b/>
          <w:bCs/>
          <w:color w:val="FF0000"/>
        </w:rPr>
      </w:pPr>
    </w:p>
    <w:p w14:paraId="4478CC20" w14:textId="77777777" w:rsidR="00105FE4" w:rsidRDefault="00105FE4" w:rsidP="00105FE4">
      <w:pPr>
        <w:ind w:firstLine="0"/>
        <w:jc w:val="center"/>
        <w:rPr>
          <w:rFonts w:cs="Arial"/>
          <w:b/>
          <w:bCs/>
          <w:color w:val="FF0000"/>
        </w:rPr>
      </w:pPr>
    </w:p>
    <w:p w14:paraId="693BC8E1" w14:textId="77777777" w:rsidR="00105FE4" w:rsidRDefault="00105FE4" w:rsidP="00105FE4">
      <w:pPr>
        <w:ind w:firstLine="0"/>
        <w:jc w:val="center"/>
        <w:rPr>
          <w:rFonts w:cs="Arial"/>
          <w:b/>
          <w:bCs/>
          <w:color w:val="FF0000"/>
        </w:rPr>
      </w:pPr>
    </w:p>
    <w:p w14:paraId="3596571A" w14:textId="77777777" w:rsidR="00105FE4" w:rsidRDefault="00105FE4" w:rsidP="00105FE4">
      <w:pPr>
        <w:ind w:firstLine="0"/>
        <w:jc w:val="center"/>
        <w:rPr>
          <w:rFonts w:cs="Arial"/>
          <w:b/>
          <w:bCs/>
          <w:color w:val="FF0000"/>
        </w:rPr>
      </w:pPr>
    </w:p>
    <w:p w14:paraId="6398417B" w14:textId="77777777" w:rsidR="00105FE4" w:rsidRPr="00311EF8" w:rsidRDefault="00645A91" w:rsidP="00105FE4">
      <w:pPr>
        <w:ind w:firstLine="0"/>
        <w:jc w:val="center"/>
        <w:rPr>
          <w:rFonts w:cs="Arial"/>
          <w:b/>
          <w:bCs/>
          <w:color w:val="FF0000"/>
        </w:rPr>
      </w:pPr>
      <w:r>
        <w:rPr>
          <w:rFonts w:cs="Arial"/>
          <w:b/>
          <w:bCs/>
          <w:color w:val="FF0000"/>
        </w:rPr>
        <w:br w:type="page"/>
      </w:r>
      <w:r w:rsidR="00105FE4" w:rsidRPr="00311EF8">
        <w:rPr>
          <w:rFonts w:cs="Arial"/>
          <w:b/>
          <w:bCs/>
          <w:color w:val="FF0000"/>
        </w:rPr>
        <w:lastRenderedPageBreak/>
        <w:t>Exemplos de Citações</w:t>
      </w:r>
    </w:p>
    <w:p w14:paraId="6314FEFF" w14:textId="77777777" w:rsidR="00105FE4" w:rsidRPr="00311EF8" w:rsidRDefault="00105FE4" w:rsidP="00105FE4">
      <w:pPr>
        <w:ind w:firstLine="0"/>
        <w:jc w:val="center"/>
        <w:rPr>
          <w:rFonts w:cs="Arial"/>
          <w:b/>
          <w:bCs/>
          <w:color w:val="FF0000"/>
        </w:rPr>
      </w:pPr>
      <w:r w:rsidRPr="00311EF8">
        <w:rPr>
          <w:rFonts w:cs="Arial"/>
          <w:b/>
          <w:bCs/>
          <w:color w:val="FF0000"/>
        </w:rPr>
        <w:t>Citação direta:</w:t>
      </w:r>
    </w:p>
    <w:p w14:paraId="37876B62" w14:textId="77777777" w:rsidR="00105FE4" w:rsidRPr="00311EF8" w:rsidRDefault="00105FE4" w:rsidP="00105FE4">
      <w:pPr>
        <w:ind w:firstLine="0"/>
        <w:jc w:val="center"/>
        <w:rPr>
          <w:rFonts w:cs="Arial"/>
          <w:b/>
          <w:bCs/>
          <w:color w:val="FF0000"/>
        </w:rPr>
      </w:pPr>
    </w:p>
    <w:p w14:paraId="612F53E9" w14:textId="77777777" w:rsidR="00105FE4" w:rsidRPr="003E6166" w:rsidRDefault="00105FE4" w:rsidP="00105FE4">
      <w:r>
        <w:t>Citações diretas de até 3 linhas, devem</w:t>
      </w:r>
      <w:r w:rsidRPr="003E6166">
        <w:t xml:space="preserve"> iniciar e terminar por aspas duplas.</w:t>
      </w:r>
    </w:p>
    <w:p w14:paraId="6FB2EC28" w14:textId="77777777" w:rsidR="00105FE4" w:rsidRPr="003E6166" w:rsidRDefault="00105FE4" w:rsidP="00105FE4">
      <w:r w:rsidRPr="003E6166">
        <w:t>Se o texto original já contiver aspas duplas, substituí-las por aspas simples. A indicação da fonte da citação pode estar inserida no texto ou após a citação.</w:t>
      </w:r>
    </w:p>
    <w:p w14:paraId="3E1AA48E" w14:textId="77777777" w:rsidR="00105FE4" w:rsidRDefault="00105FE4" w:rsidP="00105FE4">
      <w:pPr>
        <w:rPr>
          <w:color w:val="FF0000"/>
        </w:rPr>
      </w:pPr>
    </w:p>
    <w:p w14:paraId="1F27B654" w14:textId="77777777" w:rsidR="00105FE4" w:rsidRPr="00DE787B" w:rsidRDefault="00105FE4" w:rsidP="00105FE4">
      <w:pPr>
        <w:rPr>
          <w:color w:val="FF0000"/>
        </w:rPr>
      </w:pPr>
      <w:r w:rsidRPr="00DE787B">
        <w:rPr>
          <w:color w:val="FF0000"/>
        </w:rPr>
        <w:t>Exemplo:</w:t>
      </w:r>
    </w:p>
    <w:p w14:paraId="518A66B8" w14:textId="77777777" w:rsidR="00105FE4" w:rsidRPr="003E6166" w:rsidRDefault="00105FE4" w:rsidP="00105FE4"/>
    <w:p w14:paraId="45936F25" w14:textId="77777777" w:rsidR="00105FE4" w:rsidRPr="003E6166" w:rsidRDefault="00105FE4" w:rsidP="00105FE4">
      <w:r w:rsidRPr="003E6166">
        <w:t>Segundo Castro (2001, p. 23): "Os deveres da conduta do anestesiologista constituem predicados importantes quando se quer avaliar a qualidade do procedimento."</w:t>
      </w:r>
    </w:p>
    <w:p w14:paraId="441BB12A" w14:textId="77777777" w:rsidR="00105FE4" w:rsidRPr="003E6166" w:rsidRDefault="00105FE4" w:rsidP="00105FE4"/>
    <w:p w14:paraId="7568601C" w14:textId="77777777" w:rsidR="00105FE4" w:rsidRPr="00DE787B" w:rsidRDefault="0066637C" w:rsidP="00105FE4">
      <w:pPr>
        <w:rPr>
          <w:color w:val="FF0000"/>
        </w:rPr>
      </w:pPr>
      <w:r w:rsidRPr="00DE787B">
        <w:rPr>
          <w:color w:val="FF0000"/>
        </w:rPr>
        <w:t>Ou</w:t>
      </w:r>
    </w:p>
    <w:p w14:paraId="403C19CB" w14:textId="77777777" w:rsidR="00105FE4" w:rsidRPr="003E6166" w:rsidRDefault="00105FE4" w:rsidP="00105FE4"/>
    <w:p w14:paraId="5CB651E4" w14:textId="77777777" w:rsidR="00105FE4" w:rsidRPr="003E6166" w:rsidRDefault="00105FE4" w:rsidP="00105FE4">
      <w:pPr>
        <w:rPr>
          <w:rFonts w:cs="Arial"/>
        </w:rPr>
      </w:pPr>
      <w:r w:rsidRPr="003E6166">
        <w:rPr>
          <w:rFonts w:cs="Arial"/>
        </w:rPr>
        <w:t>"A expressão 'furiosa' dessa estátua de que fala Rebelais, corresponde também à realidade." (BAKHTIN, 1987, p. 89).</w:t>
      </w:r>
    </w:p>
    <w:p w14:paraId="59708D2A" w14:textId="77777777" w:rsidR="00105FE4" w:rsidRPr="003E6166" w:rsidRDefault="00105FE4" w:rsidP="00105FE4">
      <w:pPr>
        <w:rPr>
          <w:rFonts w:cs="Arial"/>
        </w:rPr>
      </w:pPr>
    </w:p>
    <w:p w14:paraId="4DE46F54" w14:textId="77777777" w:rsidR="00105FE4" w:rsidRPr="00311EF8" w:rsidRDefault="00105FE4" w:rsidP="00105FE4">
      <w:pPr>
        <w:ind w:firstLine="0"/>
        <w:jc w:val="center"/>
        <w:rPr>
          <w:rFonts w:cs="Arial"/>
          <w:b/>
          <w:bCs/>
          <w:color w:val="FF0000"/>
        </w:rPr>
      </w:pPr>
      <w:r w:rsidRPr="00311EF8">
        <w:rPr>
          <w:rFonts w:cs="Arial"/>
          <w:b/>
          <w:bCs/>
          <w:color w:val="FF0000"/>
        </w:rPr>
        <w:t>Citação Direta com mais de três linhas:</w:t>
      </w:r>
    </w:p>
    <w:p w14:paraId="4F8FD902" w14:textId="77777777" w:rsidR="00105FE4" w:rsidRPr="003E6166" w:rsidRDefault="00105FE4" w:rsidP="00105FE4"/>
    <w:p w14:paraId="5C85065B" w14:textId="77777777" w:rsidR="00105FE4" w:rsidRPr="003E6166" w:rsidRDefault="00105FE4" w:rsidP="00105FE4">
      <w:pPr>
        <w:rPr>
          <w:bCs/>
        </w:rPr>
      </w:pPr>
      <w:r w:rsidRPr="003E6166">
        <w:rPr>
          <w:bCs/>
        </w:rPr>
        <w:t>Deve ser destacada com recuo de 4 cm da margem esquerda, com letra menor que do que a utilizada no texto. Não se utilizam aspas. A indicação da fonte da citação pode estar inserida no texto ou após a citação.</w:t>
      </w:r>
    </w:p>
    <w:p w14:paraId="7651A8B9" w14:textId="77777777" w:rsidR="00105FE4" w:rsidRPr="003E6166" w:rsidRDefault="00105FE4" w:rsidP="00105FE4">
      <w:pPr>
        <w:rPr>
          <w:bCs/>
        </w:rPr>
      </w:pPr>
    </w:p>
    <w:p w14:paraId="35C2AEFA" w14:textId="77777777" w:rsidR="00105FE4" w:rsidRPr="00DE787B" w:rsidRDefault="00105FE4" w:rsidP="00105FE4">
      <w:pPr>
        <w:rPr>
          <w:bCs/>
          <w:color w:val="FF0000"/>
        </w:rPr>
      </w:pPr>
      <w:r w:rsidRPr="00DE787B">
        <w:rPr>
          <w:bCs/>
          <w:color w:val="FF0000"/>
        </w:rPr>
        <w:t>Exemplo:</w:t>
      </w:r>
    </w:p>
    <w:p w14:paraId="08BF8AB6" w14:textId="77777777" w:rsidR="00105FE4" w:rsidRPr="003E6166" w:rsidRDefault="00105FE4" w:rsidP="00105FE4">
      <w:pPr>
        <w:rPr>
          <w:bCs/>
        </w:rPr>
      </w:pPr>
    </w:p>
    <w:p w14:paraId="37390C15" w14:textId="77777777" w:rsidR="00105FE4" w:rsidRPr="003E6166" w:rsidRDefault="00105FE4" w:rsidP="00105FE4">
      <w:pPr>
        <w:autoSpaceDE w:val="0"/>
        <w:autoSpaceDN w:val="0"/>
        <w:adjustRightInd w:val="0"/>
        <w:rPr>
          <w:rFonts w:cs="Arial"/>
        </w:rPr>
      </w:pPr>
      <w:r w:rsidRPr="003E6166">
        <w:rPr>
          <w:rFonts w:cs="Arial"/>
        </w:rPr>
        <w:t>Sobre mercado financeiro, Fortuna (1996, p. 15) considera:</w:t>
      </w:r>
    </w:p>
    <w:p w14:paraId="229162AA" w14:textId="77777777" w:rsidR="00105FE4" w:rsidRPr="003E6166" w:rsidRDefault="00105FE4" w:rsidP="00105FE4"/>
    <w:p w14:paraId="3E82CFDA" w14:textId="77777777" w:rsidR="00105FE4" w:rsidRPr="003E6166" w:rsidRDefault="00105FE4" w:rsidP="00105FE4">
      <w:pPr>
        <w:pStyle w:val="Citaes"/>
      </w:pPr>
      <w:r w:rsidRPr="003E6166">
        <w:t>O mercado financeiro permite que um agente econômico qualquer, sem perspectivas de aplicação, em algum empreendimento próprio, da poupança que é capaz de gerar, seja colocado em contato com outro, cujas perspectivas de investimento superam as respectivas disponibilidades de poupança.</w:t>
      </w:r>
    </w:p>
    <w:p w14:paraId="3B6CAB99" w14:textId="77777777" w:rsidR="00105FE4" w:rsidRPr="003E6166" w:rsidRDefault="00105FE4" w:rsidP="00105FE4"/>
    <w:p w14:paraId="52FFD869" w14:textId="77777777" w:rsidR="00105FE4" w:rsidRDefault="00105FE4" w:rsidP="00105FE4">
      <w:pPr>
        <w:ind w:firstLine="0"/>
        <w:jc w:val="center"/>
        <w:rPr>
          <w:rFonts w:cs="Arial"/>
          <w:b/>
          <w:color w:val="FF0000"/>
        </w:rPr>
      </w:pPr>
      <w:r w:rsidRPr="003E6166">
        <w:rPr>
          <w:rFonts w:cs="Arial"/>
          <w:b/>
          <w:color w:val="FF0000"/>
        </w:rPr>
        <w:t>Citação Indireta:</w:t>
      </w:r>
    </w:p>
    <w:p w14:paraId="3C1E0717" w14:textId="77777777" w:rsidR="00105FE4" w:rsidRPr="00311EF8" w:rsidRDefault="00105FE4" w:rsidP="00105FE4">
      <w:pPr>
        <w:ind w:firstLine="0"/>
        <w:jc w:val="center"/>
        <w:rPr>
          <w:rFonts w:cs="Arial"/>
          <w:b/>
          <w:bCs/>
          <w:color w:val="FF0000"/>
        </w:rPr>
      </w:pPr>
    </w:p>
    <w:p w14:paraId="6702DA1D" w14:textId="77777777" w:rsidR="00105FE4" w:rsidRPr="003E6166" w:rsidRDefault="00105FE4" w:rsidP="00105FE4">
      <w:r w:rsidRPr="003E6166">
        <w:lastRenderedPageBreak/>
        <w:t xml:space="preserve">Não se utilizam aspas para esse tipo de citação, nem a(s) página(s) de onde foi extraída a </w:t>
      </w:r>
      <w:r w:rsidR="0066637C" w:rsidRPr="003E6166">
        <w:t>ideia</w:t>
      </w:r>
      <w:r w:rsidRPr="003E6166">
        <w:t>.</w:t>
      </w:r>
    </w:p>
    <w:p w14:paraId="737685CA" w14:textId="77777777" w:rsidR="00105FE4" w:rsidRPr="003E6166" w:rsidRDefault="00105FE4" w:rsidP="00105FE4"/>
    <w:p w14:paraId="24F78EDF" w14:textId="77777777" w:rsidR="00105FE4" w:rsidRPr="00DE787B" w:rsidRDefault="00105FE4" w:rsidP="00105FE4">
      <w:pPr>
        <w:rPr>
          <w:color w:val="FF0000"/>
        </w:rPr>
      </w:pPr>
      <w:r w:rsidRPr="00DE787B">
        <w:rPr>
          <w:color w:val="FF0000"/>
        </w:rPr>
        <w:t>Exemplo:</w:t>
      </w:r>
    </w:p>
    <w:p w14:paraId="4830B77C" w14:textId="77777777" w:rsidR="00105FE4" w:rsidRPr="003E6166" w:rsidRDefault="00105FE4" w:rsidP="00105FE4"/>
    <w:p w14:paraId="0FFBEBEA" w14:textId="77777777" w:rsidR="00105FE4" w:rsidRPr="003E6166" w:rsidRDefault="00105FE4" w:rsidP="00105FE4">
      <w:pPr>
        <w:rPr>
          <w:rFonts w:cs="Arial"/>
        </w:rPr>
      </w:pPr>
      <w:r w:rsidRPr="003E6166">
        <w:rPr>
          <w:rFonts w:cs="Arial"/>
        </w:rPr>
        <w:t>A bíblia começou a ser escrita no ano 1.000 a.C. e foi finalizada em 100 d.C., com a morte do último apóstolo, São João, levando aproximadamente 1.150 anos para ser concluída (GHELLER, 1997).</w:t>
      </w:r>
    </w:p>
    <w:p w14:paraId="4E9617A5" w14:textId="77777777" w:rsidR="00105FE4" w:rsidRPr="00311EF8" w:rsidRDefault="00105FE4" w:rsidP="00105FE4">
      <w:pPr>
        <w:ind w:firstLine="0"/>
        <w:jc w:val="center"/>
        <w:rPr>
          <w:rFonts w:cs="Arial"/>
          <w:b/>
          <w:bCs/>
          <w:color w:val="FF0000"/>
        </w:rPr>
      </w:pPr>
    </w:p>
    <w:p w14:paraId="6F15F226" w14:textId="77777777" w:rsidR="00105FE4" w:rsidRPr="00311EF8" w:rsidRDefault="00105FE4" w:rsidP="00105FE4">
      <w:pPr>
        <w:ind w:firstLine="0"/>
        <w:jc w:val="center"/>
        <w:rPr>
          <w:rFonts w:cs="Arial"/>
          <w:b/>
          <w:bCs/>
          <w:color w:val="FF0000"/>
        </w:rPr>
      </w:pPr>
      <w:r w:rsidRPr="00311EF8">
        <w:rPr>
          <w:rFonts w:cs="Arial"/>
          <w:b/>
          <w:bCs/>
          <w:color w:val="FF0000"/>
        </w:rPr>
        <w:t>Citação de Citação:</w:t>
      </w:r>
    </w:p>
    <w:p w14:paraId="37F79A82" w14:textId="77777777" w:rsidR="00105FE4" w:rsidRPr="003E6166" w:rsidRDefault="00105FE4" w:rsidP="00105FE4"/>
    <w:p w14:paraId="30EF4D10" w14:textId="77777777" w:rsidR="00105FE4" w:rsidRPr="003E6166" w:rsidRDefault="00105FE4" w:rsidP="00105FE4">
      <w:pPr>
        <w:rPr>
          <w:bCs/>
        </w:rPr>
      </w:pPr>
      <w:r w:rsidRPr="003E6166">
        <w:rPr>
          <w:bCs/>
        </w:rPr>
        <w:t>A indicação da fonte é feita pelo sobrenome do autor da obra citada (não consultada), ano, seguido da expressão latina apud ou citado por. Após, indica-se o sobrenome do autor da obra consultada, seguido do ano de publicação, precedido por vírgula. Quando for citação direta incluir a(s) página(s) após a data de publicação, precedida de vírgula.</w:t>
      </w:r>
    </w:p>
    <w:p w14:paraId="676C1E80" w14:textId="77777777" w:rsidR="00105FE4" w:rsidRPr="003E6166" w:rsidRDefault="00105FE4" w:rsidP="00105FE4">
      <w:pPr>
        <w:rPr>
          <w:bCs/>
        </w:rPr>
      </w:pPr>
    </w:p>
    <w:p w14:paraId="39DAFD7A" w14:textId="77777777" w:rsidR="00105FE4" w:rsidRPr="003E6166" w:rsidRDefault="00105FE4" w:rsidP="00105FE4">
      <w:pPr>
        <w:rPr>
          <w:bCs/>
        </w:rPr>
      </w:pPr>
      <w:r w:rsidRPr="00DE787B">
        <w:rPr>
          <w:bCs/>
          <w:color w:val="FF0000"/>
        </w:rPr>
        <w:t>Exemplo</w:t>
      </w:r>
      <w:r>
        <w:rPr>
          <w:bCs/>
          <w:color w:val="FF0000"/>
        </w:rPr>
        <w:t xml:space="preserve"> n</w:t>
      </w:r>
      <w:r w:rsidRPr="00DE787B">
        <w:rPr>
          <w:color w:val="FF0000"/>
        </w:rPr>
        <w:t>o texto</w:t>
      </w:r>
      <w:r w:rsidRPr="003E6166">
        <w:rPr>
          <w:bCs/>
        </w:rPr>
        <w:t>:</w:t>
      </w:r>
    </w:p>
    <w:p w14:paraId="213AF728" w14:textId="77777777" w:rsidR="00105FE4" w:rsidRPr="003E6166" w:rsidRDefault="00105FE4" w:rsidP="00105FE4">
      <w:pPr>
        <w:rPr>
          <w:bCs/>
        </w:rPr>
      </w:pPr>
    </w:p>
    <w:p w14:paraId="6E287818" w14:textId="77777777" w:rsidR="00105FE4" w:rsidRPr="003E6166" w:rsidRDefault="0066637C" w:rsidP="00105FE4">
      <w:r w:rsidRPr="003E6166">
        <w:rPr>
          <w:bCs/>
        </w:rPr>
        <w:t>Citado</w:t>
      </w:r>
      <w:r w:rsidR="00105FE4" w:rsidRPr="003E6166">
        <w:rPr>
          <w:bCs/>
        </w:rPr>
        <w:t xml:space="preserve"> por</w:t>
      </w:r>
      <w:r w:rsidR="00105FE4" w:rsidRPr="003E6166">
        <w:t xml:space="preserve"> </w:t>
      </w:r>
    </w:p>
    <w:p w14:paraId="21942443" w14:textId="77777777" w:rsidR="00105FE4" w:rsidRPr="003E6166" w:rsidRDefault="00105FE4" w:rsidP="00105FE4"/>
    <w:p w14:paraId="4B3FD569" w14:textId="77777777" w:rsidR="00105FE4" w:rsidRPr="003E6166" w:rsidRDefault="00105FE4" w:rsidP="00105FE4">
      <w:pPr>
        <w:rPr>
          <w:rFonts w:cs="Arial"/>
        </w:rPr>
      </w:pPr>
      <w:r w:rsidRPr="003E6166">
        <w:rPr>
          <w:rFonts w:cs="Arial"/>
        </w:rPr>
        <w:t>Segundo Marques e Ribeiro</w:t>
      </w:r>
      <w:r>
        <w:rPr>
          <w:rStyle w:val="Refdenotaderodap"/>
          <w:rFonts w:cs="Arial"/>
        </w:rPr>
        <w:footnoteReference w:id="1"/>
      </w:r>
      <w:r w:rsidRPr="003E6166">
        <w:rPr>
          <w:rFonts w:cs="Arial"/>
        </w:rPr>
        <w:t xml:space="preserve"> (2000 citados por OLIVEIRA, 2001), o Serviço de Atenção Médico-Sanitário da Suécia tem uma tradição de mais de cem anos. </w:t>
      </w:r>
    </w:p>
    <w:p w14:paraId="6AEB0A63" w14:textId="77777777" w:rsidR="00105FE4" w:rsidRPr="003E6166" w:rsidRDefault="00105FE4" w:rsidP="00105FE4"/>
    <w:p w14:paraId="55FA71B9" w14:textId="77777777" w:rsidR="00105FE4" w:rsidRPr="00DE787B" w:rsidRDefault="0066637C" w:rsidP="00105FE4">
      <w:pPr>
        <w:rPr>
          <w:color w:val="FF0000"/>
        </w:rPr>
      </w:pPr>
      <w:r w:rsidRPr="00DE787B">
        <w:rPr>
          <w:color w:val="FF0000"/>
        </w:rPr>
        <w:t>Ou</w:t>
      </w:r>
    </w:p>
    <w:p w14:paraId="03E9A67E" w14:textId="77777777" w:rsidR="00105FE4" w:rsidRPr="003E6166" w:rsidRDefault="00105FE4" w:rsidP="00105FE4">
      <w:r w:rsidRPr="00DE787B">
        <w:rPr>
          <w:color w:val="FF0000"/>
        </w:rPr>
        <w:t>Em nota de rodapé</w:t>
      </w:r>
      <w:r w:rsidRPr="003E6166">
        <w:t>:</w:t>
      </w:r>
    </w:p>
    <w:p w14:paraId="35A4F2E9" w14:textId="77777777" w:rsidR="00105FE4" w:rsidRPr="00311EF8" w:rsidRDefault="00105FE4" w:rsidP="00105FE4">
      <w:pPr>
        <w:ind w:firstLine="0"/>
        <w:jc w:val="center"/>
        <w:rPr>
          <w:rFonts w:cs="Arial"/>
          <w:b/>
          <w:bCs/>
          <w:color w:val="FF0000"/>
        </w:rPr>
      </w:pPr>
    </w:p>
    <w:p w14:paraId="1407A4E5" w14:textId="77777777" w:rsidR="00105FE4" w:rsidRPr="00311EF8" w:rsidRDefault="00105FE4" w:rsidP="00105FE4">
      <w:pPr>
        <w:ind w:firstLine="0"/>
        <w:jc w:val="center"/>
        <w:rPr>
          <w:rFonts w:cs="Arial"/>
          <w:b/>
          <w:bCs/>
          <w:color w:val="FF0000"/>
        </w:rPr>
      </w:pPr>
      <w:r w:rsidRPr="00311EF8">
        <w:rPr>
          <w:rFonts w:cs="Arial"/>
          <w:b/>
          <w:bCs/>
          <w:color w:val="FF0000"/>
        </w:rPr>
        <w:t>Indicação da Citação:</w:t>
      </w:r>
    </w:p>
    <w:p w14:paraId="044DAD47" w14:textId="77777777" w:rsidR="00105FE4" w:rsidRPr="003E6166" w:rsidRDefault="00105FE4" w:rsidP="00105FE4"/>
    <w:p w14:paraId="32FD263B" w14:textId="77777777" w:rsidR="00105FE4" w:rsidRPr="003E6166" w:rsidRDefault="00105FE4" w:rsidP="00105FE4">
      <w:r w:rsidRPr="003E6166">
        <w:rPr>
          <w:bCs/>
        </w:rPr>
        <w:t xml:space="preserve">Se a </w:t>
      </w:r>
      <w:r w:rsidRPr="003E6166">
        <w:t>indicação da fonte da citação estiver incluída na frase</w:t>
      </w:r>
      <w:r w:rsidRPr="003E6166">
        <w:rPr>
          <w:bCs/>
        </w:rPr>
        <w:t xml:space="preserve">, a mesma deve aparecer apenas com a inicial maiúscula seguida de parênteses, com a data de </w:t>
      </w:r>
      <w:r w:rsidRPr="003E6166">
        <w:rPr>
          <w:bCs/>
        </w:rPr>
        <w:lastRenderedPageBreak/>
        <w:t>publicação do documento. Quando for citação direta incluir a(s) página(s) após a data de publicação, precedida de vírgula.</w:t>
      </w:r>
    </w:p>
    <w:p w14:paraId="34B06A12" w14:textId="77777777" w:rsidR="00105FE4" w:rsidRPr="003E6166" w:rsidRDefault="00105FE4" w:rsidP="00105FE4"/>
    <w:p w14:paraId="6EE1F6B3" w14:textId="77777777" w:rsidR="00105FE4" w:rsidRPr="003E6166" w:rsidRDefault="00105FE4" w:rsidP="00105FE4">
      <w:pPr>
        <w:rPr>
          <w:bCs/>
        </w:rPr>
      </w:pPr>
      <w:r w:rsidRPr="00DD3542">
        <w:rPr>
          <w:bCs/>
          <w:color w:val="FF0000"/>
        </w:rPr>
        <w:t>Exemplo com autor pessoal:</w:t>
      </w:r>
    </w:p>
    <w:p w14:paraId="6DC219C6" w14:textId="77777777" w:rsidR="00105FE4" w:rsidRPr="003E6166" w:rsidRDefault="00105FE4" w:rsidP="00105FE4"/>
    <w:p w14:paraId="4A63BEBC" w14:textId="77777777" w:rsidR="00105FE4" w:rsidRPr="003E6166" w:rsidRDefault="00105FE4" w:rsidP="00105FE4">
      <w:pPr>
        <w:rPr>
          <w:rFonts w:cs="Arial"/>
        </w:rPr>
      </w:pPr>
      <w:r w:rsidRPr="003E6166">
        <w:rPr>
          <w:rFonts w:cs="Arial"/>
        </w:rPr>
        <w:t>Segundo Fonseca (2004, p. 36): "Se não houver mecanismos jurídicos que assegurem a proteção dos direitos humanos, esse valor não será concretizado pelo Poder Público."</w:t>
      </w:r>
    </w:p>
    <w:p w14:paraId="6F990B3C" w14:textId="77777777" w:rsidR="00105FE4" w:rsidRPr="003E6166" w:rsidRDefault="00105FE4" w:rsidP="00105FE4"/>
    <w:p w14:paraId="5D50EDF0" w14:textId="77777777" w:rsidR="00105FE4" w:rsidRPr="00DD3542" w:rsidRDefault="00105FE4" w:rsidP="00105FE4">
      <w:pPr>
        <w:rPr>
          <w:color w:val="FF0000"/>
        </w:rPr>
      </w:pPr>
      <w:bookmarkStart w:id="24" w:name="Ind_dois_aut"/>
      <w:bookmarkEnd w:id="24"/>
      <w:r w:rsidRPr="00DD3542">
        <w:rPr>
          <w:bCs/>
          <w:color w:val="FF0000"/>
        </w:rPr>
        <w:t>Exemplo com dois autores:</w:t>
      </w:r>
      <w:r w:rsidRPr="00DD3542">
        <w:rPr>
          <w:color w:val="FF0000"/>
        </w:rPr>
        <w:t xml:space="preserve"> </w:t>
      </w:r>
    </w:p>
    <w:p w14:paraId="04C4F4D2" w14:textId="77777777" w:rsidR="00105FE4" w:rsidRPr="003E6166" w:rsidRDefault="00105FE4" w:rsidP="00105FE4"/>
    <w:p w14:paraId="12F0CD98" w14:textId="77777777" w:rsidR="00105FE4" w:rsidRPr="003E6166" w:rsidRDefault="00105FE4" w:rsidP="00105FE4">
      <w:pPr>
        <w:rPr>
          <w:rFonts w:cs="Arial"/>
        </w:rPr>
      </w:pPr>
      <w:proofErr w:type="spellStart"/>
      <w:r w:rsidRPr="003E6166">
        <w:rPr>
          <w:rFonts w:cs="Arial"/>
        </w:rPr>
        <w:t>Tonetto</w:t>
      </w:r>
      <w:proofErr w:type="spellEnd"/>
      <w:r w:rsidRPr="003E6166">
        <w:rPr>
          <w:rFonts w:cs="Arial"/>
        </w:rPr>
        <w:t xml:space="preserve"> e </w:t>
      </w:r>
      <w:proofErr w:type="spellStart"/>
      <w:r w:rsidRPr="003E6166">
        <w:rPr>
          <w:rFonts w:cs="Arial"/>
        </w:rPr>
        <w:t>Reck</w:t>
      </w:r>
      <w:proofErr w:type="spellEnd"/>
      <w:r w:rsidRPr="003E6166">
        <w:rPr>
          <w:rFonts w:cs="Arial"/>
        </w:rPr>
        <w:t xml:space="preserve"> (2001, p. 134) destacam: "Este autoconhecimento pressupõe conhecer seus limites [...]" </w:t>
      </w:r>
    </w:p>
    <w:p w14:paraId="3B0C07A0" w14:textId="77777777" w:rsidR="00105FE4" w:rsidRPr="00DD3542" w:rsidRDefault="00105FE4" w:rsidP="00105FE4">
      <w:pPr>
        <w:rPr>
          <w:color w:val="FF0000"/>
        </w:rPr>
      </w:pPr>
    </w:p>
    <w:p w14:paraId="578D62EF" w14:textId="77777777" w:rsidR="00105FE4" w:rsidRPr="00DD3542" w:rsidRDefault="00105FE4" w:rsidP="00105FE4">
      <w:pPr>
        <w:rPr>
          <w:color w:val="FF0000"/>
        </w:rPr>
      </w:pPr>
      <w:r w:rsidRPr="00DD3542">
        <w:rPr>
          <w:bCs/>
          <w:color w:val="FF0000"/>
        </w:rPr>
        <w:t>Exemplo com mais de três autores:</w:t>
      </w:r>
    </w:p>
    <w:p w14:paraId="6619548C" w14:textId="77777777" w:rsidR="00105FE4" w:rsidRPr="003E6166" w:rsidRDefault="00105FE4" w:rsidP="00105FE4"/>
    <w:p w14:paraId="74CD6402" w14:textId="77777777" w:rsidR="00105FE4" w:rsidRPr="003E6166" w:rsidRDefault="00105FE4" w:rsidP="00105FE4">
      <w:r w:rsidRPr="003E6166">
        <w:rPr>
          <w:rFonts w:cs="Arial"/>
        </w:rPr>
        <w:t>Neste contexto, Couto e outros (2004, p. 52) destacam que: "No capitalismo não é a simples ausência do patrão que promove a superação do despotismo da divisão laboral."</w:t>
      </w:r>
    </w:p>
    <w:p w14:paraId="0682A92D" w14:textId="77777777" w:rsidR="00105FE4" w:rsidRPr="003E6166" w:rsidRDefault="00105FE4" w:rsidP="00105FE4"/>
    <w:p w14:paraId="5DA0CDFB" w14:textId="77777777" w:rsidR="00105FE4" w:rsidRPr="00DD3542" w:rsidRDefault="00105FE4" w:rsidP="00105FE4">
      <w:pPr>
        <w:rPr>
          <w:color w:val="FF0000"/>
        </w:rPr>
      </w:pPr>
      <w:bookmarkStart w:id="25" w:name="IndIncl_inst"/>
      <w:bookmarkEnd w:id="25"/>
      <w:r w:rsidRPr="00DD3542">
        <w:rPr>
          <w:bCs/>
          <w:color w:val="FF0000"/>
        </w:rPr>
        <w:t>Exemplo com autor institucional:</w:t>
      </w:r>
      <w:r w:rsidRPr="00DD3542">
        <w:rPr>
          <w:color w:val="FF0000"/>
        </w:rPr>
        <w:t xml:space="preserve"> </w:t>
      </w:r>
    </w:p>
    <w:p w14:paraId="7D0AFD95" w14:textId="77777777" w:rsidR="00105FE4" w:rsidRPr="003E6166" w:rsidRDefault="00105FE4" w:rsidP="00105FE4"/>
    <w:p w14:paraId="29AF3072" w14:textId="77777777" w:rsidR="00105FE4" w:rsidRDefault="00105FE4" w:rsidP="00105FE4">
      <w:pPr>
        <w:rPr>
          <w:rFonts w:cs="Arial"/>
        </w:rPr>
      </w:pPr>
      <w:r w:rsidRPr="003E6166">
        <w:rPr>
          <w:rFonts w:cs="Arial"/>
        </w:rPr>
        <w:t>De acordo com a Pontifícia Universidade Católica do Rio Grande do Sul (2001, p. 24): "[...] no horizonte 2001/2010, o esforço estratégico da PUCRS será centrado em sete áreas estratégicas [...]"</w:t>
      </w:r>
    </w:p>
    <w:p w14:paraId="40E24DDF" w14:textId="77777777" w:rsidR="00105FE4" w:rsidRPr="003E6166" w:rsidRDefault="00105FE4" w:rsidP="00105FE4"/>
    <w:p w14:paraId="44D2304A" w14:textId="77777777" w:rsidR="00105FE4" w:rsidRDefault="00105FE4" w:rsidP="00105FE4">
      <w:pPr>
        <w:rPr>
          <w:bCs/>
          <w:color w:val="FF0000"/>
        </w:rPr>
      </w:pPr>
      <w:r w:rsidRPr="00DD3542">
        <w:rPr>
          <w:bCs/>
          <w:color w:val="FF0000"/>
        </w:rPr>
        <w:t>Exemplo sem autor(es), com a entrada pelo título:</w:t>
      </w:r>
    </w:p>
    <w:p w14:paraId="4E935D46" w14:textId="77777777" w:rsidR="00105FE4" w:rsidRPr="003E6166" w:rsidRDefault="00105FE4" w:rsidP="00105FE4">
      <w:pPr>
        <w:rPr>
          <w:bCs/>
        </w:rPr>
      </w:pPr>
    </w:p>
    <w:p w14:paraId="066E30D5" w14:textId="77777777" w:rsidR="00105FE4" w:rsidRPr="003E6166" w:rsidRDefault="00105FE4" w:rsidP="00105FE4">
      <w:r w:rsidRPr="003E6166">
        <w:rPr>
          <w:rFonts w:cs="Arial"/>
        </w:rPr>
        <w:t>Segundo o Guia de clareamento dental (1996, p. 8): "A causa mais comum do escureci</w:t>
      </w:r>
      <w:r w:rsidRPr="003E6166">
        <w:t>mento dental é o tratamento endodôntico realizado de modo inadequado e sem os cuidados técnicos."</w:t>
      </w:r>
    </w:p>
    <w:p w14:paraId="4C540C28" w14:textId="77777777" w:rsidR="00105FE4" w:rsidRPr="003E6166" w:rsidRDefault="00105FE4" w:rsidP="00105FE4"/>
    <w:p w14:paraId="4F633DE3" w14:textId="77777777" w:rsidR="00105FE4" w:rsidRPr="00DD3542" w:rsidRDefault="00105FE4" w:rsidP="00105FE4">
      <w:pPr>
        <w:rPr>
          <w:color w:val="FF0000"/>
        </w:rPr>
      </w:pPr>
      <w:r w:rsidRPr="00DD3542">
        <w:rPr>
          <w:color w:val="FF0000"/>
        </w:rPr>
        <w:t>Exemplo sem autor(es), com a entrada pelo título que inicia por artigo:</w:t>
      </w:r>
    </w:p>
    <w:p w14:paraId="2D4A01C3" w14:textId="77777777" w:rsidR="00105FE4" w:rsidRPr="003E6166" w:rsidRDefault="00105FE4" w:rsidP="00105FE4"/>
    <w:p w14:paraId="0B325695" w14:textId="77777777" w:rsidR="00105FE4" w:rsidRDefault="00105FE4" w:rsidP="00105FE4">
      <w:pPr>
        <w:rPr>
          <w:rFonts w:cs="Arial"/>
        </w:rPr>
      </w:pPr>
      <w:r w:rsidRPr="003E6166">
        <w:rPr>
          <w:rFonts w:cs="Arial"/>
        </w:rPr>
        <w:lastRenderedPageBreak/>
        <w:t xml:space="preserve">O movimento social, com o intuito de realizar uma transformação social, é uma das tarefas mais importantes </w:t>
      </w:r>
      <w:proofErr w:type="gramStart"/>
      <w:r w:rsidRPr="003E6166">
        <w:rPr>
          <w:rFonts w:cs="Arial"/>
        </w:rPr>
        <w:t>da atualidades</w:t>
      </w:r>
      <w:proofErr w:type="gramEnd"/>
      <w:r w:rsidRPr="003E6166">
        <w:rPr>
          <w:rFonts w:cs="Arial"/>
        </w:rPr>
        <w:t xml:space="preserve"> (O COOPERATIVISMO..., 2002).</w:t>
      </w:r>
    </w:p>
    <w:p w14:paraId="25304335" w14:textId="77777777" w:rsidR="00105FE4" w:rsidRDefault="00105FE4" w:rsidP="00105FE4">
      <w:pPr>
        <w:ind w:firstLine="0"/>
        <w:rPr>
          <w:rFonts w:cs="Arial"/>
        </w:rPr>
      </w:pPr>
    </w:p>
    <w:p w14:paraId="478F211E" w14:textId="77777777" w:rsidR="00105FE4" w:rsidRPr="00611F62" w:rsidRDefault="00105FE4" w:rsidP="00105FE4">
      <w:pPr>
        <w:pStyle w:val="Estilo10ptVermelhoPrimeiralinha0px"/>
      </w:pPr>
      <w:r w:rsidRPr="00611F62">
        <w:t xml:space="preserve">(Outros exemplos consultar o site da Biblioteca Central da PUCRS </w:t>
      </w:r>
      <w:hyperlink r:id="rId18" w:history="1">
        <w:r w:rsidRPr="00611F62">
          <w:t>http://www.pucrs.br/biblioteca/modelo.htm</w:t>
        </w:r>
      </w:hyperlink>
      <w:r w:rsidRPr="00611F62">
        <w:t>).</w:t>
      </w:r>
    </w:p>
    <w:p w14:paraId="58F66612" w14:textId="77777777" w:rsidR="00105FE4" w:rsidRDefault="00105FE4" w:rsidP="00F95529">
      <w:pPr>
        <w:ind w:firstLine="0"/>
      </w:pPr>
    </w:p>
    <w:p w14:paraId="7FB6A923" w14:textId="77777777" w:rsidR="00794072" w:rsidRPr="00311EF8" w:rsidRDefault="00794072" w:rsidP="00794072">
      <w:pPr>
        <w:ind w:firstLine="0"/>
        <w:jc w:val="center"/>
        <w:rPr>
          <w:rFonts w:cs="Arial"/>
          <w:b/>
          <w:bCs/>
          <w:color w:val="FF0000"/>
        </w:rPr>
      </w:pPr>
      <w:r w:rsidRPr="00311EF8">
        <w:rPr>
          <w:rFonts w:cs="Arial"/>
          <w:b/>
          <w:bCs/>
          <w:color w:val="FF0000"/>
        </w:rPr>
        <w:t>Exemplo de Tabela</w:t>
      </w:r>
    </w:p>
    <w:p w14:paraId="1D83936F" w14:textId="77777777" w:rsidR="00794072" w:rsidRPr="00A83A4B" w:rsidRDefault="00794072" w:rsidP="00794072">
      <w:pPr>
        <w:pStyle w:val="TtuloTabela"/>
        <w:rPr>
          <w:rFonts w:cs="Arial"/>
        </w:rPr>
      </w:pPr>
      <w:bookmarkStart w:id="26" w:name="_Toc206829730"/>
      <w:r w:rsidRPr="007D2F5C">
        <w:t>Tabela 1</w:t>
      </w:r>
      <w:r>
        <w:t xml:space="preserve">: </w:t>
      </w:r>
      <w:r w:rsidRPr="002343E8">
        <w:t>Preços de alimentos em dólares de 1900-</w:t>
      </w:r>
      <w:smartTag w:uri="urn:schemas-microsoft-com:office:smarttags" w:element="metricconverter">
        <w:smartTagPr>
          <w:attr w:name="ProductID" w:val="1952 a"/>
        </w:smartTagPr>
        <w:r w:rsidRPr="002343E8">
          <w:t>1952 a</w:t>
        </w:r>
      </w:smartTag>
      <w:r w:rsidRPr="002343E8">
        <w:t xml:space="preserve"> 1995-1997</w:t>
      </w:r>
      <w:bookmarkEnd w:id="26"/>
    </w:p>
    <w:tbl>
      <w:tblPr>
        <w:tblW w:w="8421" w:type="dxa"/>
        <w:tblInd w:w="108" w:type="dxa"/>
        <w:tblBorders>
          <w:top w:val="nil"/>
          <w:left w:val="nil"/>
          <w:bottom w:val="nil"/>
          <w:right w:val="nil"/>
        </w:tblBorders>
        <w:tblLook w:val="0000" w:firstRow="0" w:lastRow="0" w:firstColumn="0" w:lastColumn="0" w:noHBand="0" w:noVBand="0"/>
      </w:tblPr>
      <w:tblGrid>
        <w:gridCol w:w="2175"/>
        <w:gridCol w:w="2234"/>
        <w:gridCol w:w="2174"/>
        <w:gridCol w:w="1838"/>
      </w:tblGrid>
      <w:tr w:rsidR="00794072" w:rsidRPr="00106C57" w14:paraId="4014A184" w14:textId="77777777" w:rsidTr="00794072">
        <w:trPr>
          <w:trHeight w:val="708"/>
        </w:trPr>
        <w:tc>
          <w:tcPr>
            <w:tcW w:w="2175" w:type="dxa"/>
            <w:tcBorders>
              <w:top w:val="single" w:sz="5" w:space="0" w:color="000000"/>
              <w:bottom w:val="single" w:sz="4" w:space="0" w:color="auto"/>
              <w:right w:val="single" w:sz="6" w:space="0" w:color="000000"/>
            </w:tcBorders>
            <w:vAlign w:val="center"/>
          </w:tcPr>
          <w:p w14:paraId="5BBBDC91" w14:textId="77777777" w:rsidR="00794072" w:rsidRPr="00D357BA" w:rsidRDefault="00794072" w:rsidP="00794072">
            <w:pPr>
              <w:pStyle w:val="Contedotabelaequadro"/>
              <w:jc w:val="center"/>
            </w:pPr>
            <w:r w:rsidRPr="00D357BA">
              <w:t>ALIMENTO</w:t>
            </w:r>
          </w:p>
        </w:tc>
        <w:tc>
          <w:tcPr>
            <w:tcW w:w="2234" w:type="dxa"/>
            <w:tcBorders>
              <w:top w:val="single" w:sz="5" w:space="0" w:color="000000"/>
              <w:left w:val="single" w:sz="6" w:space="0" w:color="000000"/>
              <w:bottom w:val="single" w:sz="4" w:space="0" w:color="auto"/>
              <w:right w:val="single" w:sz="6" w:space="0" w:color="000000"/>
            </w:tcBorders>
            <w:vAlign w:val="center"/>
          </w:tcPr>
          <w:p w14:paraId="51099F4F" w14:textId="77777777" w:rsidR="00794072" w:rsidRPr="00D357BA" w:rsidRDefault="00794072" w:rsidP="00794072">
            <w:pPr>
              <w:pStyle w:val="Contedotabelaequadro"/>
              <w:jc w:val="center"/>
            </w:pPr>
            <w:r w:rsidRPr="00D357BA">
              <w:t>1950-1952</w:t>
            </w:r>
          </w:p>
        </w:tc>
        <w:tc>
          <w:tcPr>
            <w:tcW w:w="2174" w:type="dxa"/>
            <w:tcBorders>
              <w:top w:val="single" w:sz="5" w:space="0" w:color="000000"/>
              <w:left w:val="single" w:sz="6" w:space="0" w:color="000000"/>
              <w:bottom w:val="single" w:sz="4" w:space="0" w:color="auto"/>
              <w:right w:val="single" w:sz="4" w:space="0" w:color="auto"/>
            </w:tcBorders>
            <w:vAlign w:val="center"/>
          </w:tcPr>
          <w:p w14:paraId="79318478" w14:textId="77777777" w:rsidR="00794072" w:rsidRPr="00D357BA" w:rsidRDefault="00794072" w:rsidP="00794072">
            <w:pPr>
              <w:pStyle w:val="Contedotabelaequadro"/>
              <w:jc w:val="center"/>
            </w:pPr>
            <w:r w:rsidRPr="00D357BA">
              <w:t>1995-1977</w:t>
            </w:r>
          </w:p>
        </w:tc>
        <w:tc>
          <w:tcPr>
            <w:tcW w:w="1838" w:type="dxa"/>
            <w:tcBorders>
              <w:top w:val="single" w:sz="4" w:space="0" w:color="auto"/>
              <w:left w:val="single" w:sz="4" w:space="0" w:color="auto"/>
              <w:bottom w:val="single" w:sz="4" w:space="0" w:color="auto"/>
              <w:right w:val="nil"/>
            </w:tcBorders>
            <w:vAlign w:val="center"/>
          </w:tcPr>
          <w:p w14:paraId="7BB3E993" w14:textId="77777777" w:rsidR="00794072" w:rsidRPr="00D357BA" w:rsidRDefault="00794072" w:rsidP="00794072">
            <w:pPr>
              <w:pStyle w:val="Contedotabelaequadro"/>
              <w:jc w:val="center"/>
            </w:pPr>
            <w:r w:rsidRPr="00D357BA">
              <w:t>VARIAÇÃO PERCENTUAL</w:t>
            </w:r>
          </w:p>
        </w:tc>
      </w:tr>
      <w:tr w:rsidR="00794072" w:rsidRPr="00106C57" w14:paraId="13AD715F" w14:textId="77777777" w:rsidTr="00794072">
        <w:trPr>
          <w:trHeight w:val="493"/>
        </w:trPr>
        <w:tc>
          <w:tcPr>
            <w:tcW w:w="2175" w:type="dxa"/>
            <w:tcBorders>
              <w:top w:val="single" w:sz="4" w:space="0" w:color="auto"/>
            </w:tcBorders>
            <w:vAlign w:val="center"/>
          </w:tcPr>
          <w:p w14:paraId="72851B31" w14:textId="77777777" w:rsidR="00794072" w:rsidRPr="00D357BA" w:rsidRDefault="00794072" w:rsidP="00794072">
            <w:pPr>
              <w:pStyle w:val="Contedotabelaequadro"/>
              <w:jc w:val="center"/>
            </w:pPr>
            <w:r w:rsidRPr="00D357BA">
              <w:t>Trigo</w:t>
            </w:r>
          </w:p>
        </w:tc>
        <w:tc>
          <w:tcPr>
            <w:tcW w:w="2234" w:type="dxa"/>
            <w:tcBorders>
              <w:top w:val="single" w:sz="4" w:space="0" w:color="auto"/>
            </w:tcBorders>
            <w:vAlign w:val="center"/>
          </w:tcPr>
          <w:p w14:paraId="7771299F" w14:textId="77777777" w:rsidR="00794072" w:rsidRPr="00F26DA1" w:rsidRDefault="00794072" w:rsidP="00794072">
            <w:pPr>
              <w:pStyle w:val="Contedotabelaequadro"/>
              <w:jc w:val="center"/>
            </w:pPr>
            <w:r w:rsidRPr="00F26DA1">
              <w:t>427,6</w:t>
            </w:r>
          </w:p>
        </w:tc>
        <w:tc>
          <w:tcPr>
            <w:tcW w:w="2174" w:type="dxa"/>
            <w:tcBorders>
              <w:top w:val="single" w:sz="4" w:space="0" w:color="auto"/>
            </w:tcBorders>
            <w:vAlign w:val="center"/>
          </w:tcPr>
          <w:p w14:paraId="4B56BEA9" w14:textId="77777777" w:rsidR="00794072" w:rsidRPr="00F26DA1" w:rsidRDefault="00794072" w:rsidP="00794072">
            <w:pPr>
              <w:pStyle w:val="Contedotabelaequadro"/>
              <w:jc w:val="center"/>
            </w:pPr>
            <w:r w:rsidRPr="00F26DA1">
              <w:t>159,3</w:t>
            </w:r>
          </w:p>
        </w:tc>
        <w:tc>
          <w:tcPr>
            <w:tcW w:w="1838" w:type="dxa"/>
            <w:tcBorders>
              <w:top w:val="single" w:sz="4" w:space="0" w:color="auto"/>
            </w:tcBorders>
            <w:vAlign w:val="center"/>
          </w:tcPr>
          <w:p w14:paraId="59DD23A6" w14:textId="77777777" w:rsidR="00794072" w:rsidRPr="00F26DA1" w:rsidRDefault="00794072" w:rsidP="00794072">
            <w:pPr>
              <w:pStyle w:val="Contedotabelaequadro"/>
              <w:jc w:val="center"/>
            </w:pPr>
            <w:r w:rsidRPr="00F26DA1">
              <w:t>-62,7</w:t>
            </w:r>
          </w:p>
        </w:tc>
      </w:tr>
      <w:tr w:rsidR="00794072" w:rsidRPr="00106C57" w14:paraId="195DA8FB" w14:textId="77777777" w:rsidTr="00794072">
        <w:trPr>
          <w:trHeight w:val="460"/>
        </w:trPr>
        <w:tc>
          <w:tcPr>
            <w:tcW w:w="2175" w:type="dxa"/>
            <w:vAlign w:val="center"/>
          </w:tcPr>
          <w:p w14:paraId="7FE309B9" w14:textId="77777777" w:rsidR="00794072" w:rsidRPr="00D357BA" w:rsidRDefault="00794072" w:rsidP="00794072">
            <w:pPr>
              <w:pStyle w:val="Contedotabelaequadro"/>
              <w:jc w:val="center"/>
            </w:pPr>
            <w:r w:rsidRPr="00D357BA">
              <w:t>Arroz</w:t>
            </w:r>
          </w:p>
        </w:tc>
        <w:tc>
          <w:tcPr>
            <w:tcW w:w="2234" w:type="dxa"/>
            <w:vAlign w:val="center"/>
          </w:tcPr>
          <w:p w14:paraId="43F8F199" w14:textId="77777777" w:rsidR="00794072" w:rsidRPr="00F26DA1" w:rsidRDefault="00794072" w:rsidP="00794072">
            <w:pPr>
              <w:pStyle w:val="Contedotabelaequadro"/>
              <w:jc w:val="center"/>
            </w:pPr>
            <w:r w:rsidRPr="00F26DA1">
              <w:t>789,7</w:t>
            </w:r>
          </w:p>
        </w:tc>
        <w:tc>
          <w:tcPr>
            <w:tcW w:w="2174" w:type="dxa"/>
            <w:vAlign w:val="center"/>
          </w:tcPr>
          <w:p w14:paraId="405949EE" w14:textId="77777777" w:rsidR="00794072" w:rsidRPr="00F26DA1" w:rsidRDefault="00794072" w:rsidP="00794072">
            <w:pPr>
              <w:pStyle w:val="Contedotabelaequadro"/>
              <w:jc w:val="center"/>
            </w:pPr>
            <w:r w:rsidRPr="00F26DA1">
              <w:t>282,3</w:t>
            </w:r>
          </w:p>
        </w:tc>
        <w:tc>
          <w:tcPr>
            <w:tcW w:w="1838" w:type="dxa"/>
            <w:vAlign w:val="center"/>
          </w:tcPr>
          <w:p w14:paraId="3C761703" w14:textId="77777777" w:rsidR="00794072" w:rsidRPr="00F26DA1" w:rsidRDefault="00794072" w:rsidP="00794072">
            <w:pPr>
              <w:pStyle w:val="Contedotabelaequadro"/>
              <w:jc w:val="center"/>
            </w:pPr>
            <w:r w:rsidRPr="00F26DA1">
              <w:t>-64,2</w:t>
            </w:r>
          </w:p>
        </w:tc>
      </w:tr>
      <w:tr w:rsidR="00794072" w:rsidRPr="00106C57" w14:paraId="27BEDD08" w14:textId="77777777" w:rsidTr="00794072">
        <w:trPr>
          <w:trHeight w:val="480"/>
        </w:trPr>
        <w:tc>
          <w:tcPr>
            <w:tcW w:w="2175" w:type="dxa"/>
            <w:vAlign w:val="center"/>
          </w:tcPr>
          <w:p w14:paraId="39286553" w14:textId="77777777" w:rsidR="00794072" w:rsidRPr="00D357BA" w:rsidRDefault="00794072" w:rsidP="00794072">
            <w:pPr>
              <w:pStyle w:val="Contedotabelaequadro"/>
              <w:jc w:val="center"/>
            </w:pPr>
            <w:r w:rsidRPr="00D357BA">
              <w:t>Sorgo</w:t>
            </w:r>
          </w:p>
        </w:tc>
        <w:tc>
          <w:tcPr>
            <w:tcW w:w="2234" w:type="dxa"/>
            <w:vAlign w:val="center"/>
          </w:tcPr>
          <w:p w14:paraId="5DC3E735" w14:textId="77777777" w:rsidR="00794072" w:rsidRPr="00F26DA1" w:rsidRDefault="00794072" w:rsidP="00794072">
            <w:pPr>
              <w:pStyle w:val="Contedotabelaequadro"/>
              <w:jc w:val="center"/>
            </w:pPr>
            <w:r w:rsidRPr="00F26DA1">
              <w:t>328,7</w:t>
            </w:r>
          </w:p>
        </w:tc>
        <w:tc>
          <w:tcPr>
            <w:tcW w:w="2174" w:type="dxa"/>
            <w:vAlign w:val="center"/>
          </w:tcPr>
          <w:p w14:paraId="3F89D616" w14:textId="77777777" w:rsidR="00794072" w:rsidRPr="00F26DA1" w:rsidRDefault="00794072" w:rsidP="00794072">
            <w:pPr>
              <w:pStyle w:val="Contedotabelaequadro"/>
              <w:jc w:val="center"/>
            </w:pPr>
            <w:r w:rsidRPr="00F26DA1">
              <w:t>110,9</w:t>
            </w:r>
          </w:p>
        </w:tc>
        <w:tc>
          <w:tcPr>
            <w:tcW w:w="1838" w:type="dxa"/>
            <w:tcBorders>
              <w:bottom w:val="nil"/>
            </w:tcBorders>
            <w:vAlign w:val="center"/>
          </w:tcPr>
          <w:p w14:paraId="25E6F12C" w14:textId="77777777" w:rsidR="00794072" w:rsidRPr="00F26DA1" w:rsidRDefault="00794072" w:rsidP="00794072">
            <w:pPr>
              <w:pStyle w:val="Contedotabelaequadro"/>
              <w:jc w:val="center"/>
            </w:pPr>
            <w:r w:rsidRPr="00F26DA1">
              <w:t>-66,2</w:t>
            </w:r>
          </w:p>
        </w:tc>
      </w:tr>
      <w:tr w:rsidR="00794072" w:rsidRPr="00106C57" w14:paraId="2692F38B" w14:textId="77777777" w:rsidTr="00794072">
        <w:trPr>
          <w:trHeight w:val="458"/>
        </w:trPr>
        <w:tc>
          <w:tcPr>
            <w:tcW w:w="2175" w:type="dxa"/>
            <w:tcBorders>
              <w:bottom w:val="single" w:sz="5" w:space="0" w:color="000000"/>
            </w:tcBorders>
            <w:vAlign w:val="center"/>
          </w:tcPr>
          <w:p w14:paraId="603250A6" w14:textId="77777777" w:rsidR="00794072" w:rsidRPr="00D357BA" w:rsidRDefault="00794072" w:rsidP="00794072">
            <w:pPr>
              <w:pStyle w:val="Contedotabelaequadro"/>
              <w:jc w:val="center"/>
            </w:pPr>
            <w:r w:rsidRPr="00D357BA">
              <w:t>Milho</w:t>
            </w:r>
          </w:p>
        </w:tc>
        <w:tc>
          <w:tcPr>
            <w:tcW w:w="2234" w:type="dxa"/>
            <w:tcBorders>
              <w:bottom w:val="single" w:sz="5" w:space="0" w:color="000000"/>
            </w:tcBorders>
            <w:vAlign w:val="center"/>
          </w:tcPr>
          <w:p w14:paraId="054CDADB" w14:textId="77777777" w:rsidR="00794072" w:rsidRPr="00F26DA1" w:rsidRDefault="00794072" w:rsidP="00794072">
            <w:pPr>
              <w:pStyle w:val="Contedotabelaequadro"/>
              <w:jc w:val="center"/>
            </w:pPr>
            <w:r w:rsidRPr="00F26DA1">
              <w:t>372,0</w:t>
            </w:r>
          </w:p>
        </w:tc>
        <w:tc>
          <w:tcPr>
            <w:tcW w:w="2174" w:type="dxa"/>
            <w:tcBorders>
              <w:bottom w:val="single" w:sz="5" w:space="0" w:color="000000"/>
            </w:tcBorders>
            <w:vAlign w:val="center"/>
          </w:tcPr>
          <w:p w14:paraId="7074C245" w14:textId="77777777" w:rsidR="00794072" w:rsidRPr="00F26DA1" w:rsidRDefault="00794072" w:rsidP="00794072">
            <w:pPr>
              <w:pStyle w:val="Contedotabelaequadro"/>
              <w:jc w:val="center"/>
            </w:pPr>
            <w:r w:rsidRPr="00F26DA1">
              <w:t>119,1</w:t>
            </w:r>
          </w:p>
        </w:tc>
        <w:tc>
          <w:tcPr>
            <w:tcW w:w="1838" w:type="dxa"/>
            <w:tcBorders>
              <w:top w:val="nil"/>
              <w:bottom w:val="single" w:sz="4" w:space="0" w:color="auto"/>
            </w:tcBorders>
            <w:vAlign w:val="center"/>
          </w:tcPr>
          <w:p w14:paraId="4A4DD28B" w14:textId="77777777" w:rsidR="00794072" w:rsidRPr="00F26DA1" w:rsidRDefault="00794072" w:rsidP="00794072">
            <w:pPr>
              <w:pStyle w:val="Contedotabelaequadro"/>
              <w:jc w:val="center"/>
            </w:pPr>
            <w:r w:rsidRPr="00F26DA1">
              <w:t>-68,0</w:t>
            </w:r>
          </w:p>
        </w:tc>
      </w:tr>
      <w:tr w:rsidR="00794072" w:rsidRPr="00106C57" w14:paraId="5DC8AF2A" w14:textId="77777777" w:rsidTr="00794072">
        <w:trPr>
          <w:trHeight w:val="463"/>
        </w:trPr>
        <w:tc>
          <w:tcPr>
            <w:tcW w:w="4409" w:type="dxa"/>
            <w:gridSpan w:val="2"/>
            <w:tcBorders>
              <w:top w:val="single" w:sz="5" w:space="0" w:color="000000"/>
            </w:tcBorders>
            <w:vAlign w:val="bottom"/>
          </w:tcPr>
          <w:p w14:paraId="6E95D530" w14:textId="77777777" w:rsidR="00794072" w:rsidRPr="00D357BA" w:rsidRDefault="00794072" w:rsidP="00794072">
            <w:pPr>
              <w:pStyle w:val="Contedotabelaequadro"/>
            </w:pPr>
            <w:r w:rsidRPr="00D357BA">
              <w:t xml:space="preserve">Fonte: </w:t>
            </w:r>
            <w:proofErr w:type="spellStart"/>
            <w:r w:rsidRPr="00D357BA">
              <w:t>Sen</w:t>
            </w:r>
            <w:proofErr w:type="spellEnd"/>
            <w:r w:rsidRPr="00D357BA">
              <w:t xml:space="preserve"> (2000, p. 240). </w:t>
            </w:r>
          </w:p>
        </w:tc>
        <w:tc>
          <w:tcPr>
            <w:tcW w:w="2174" w:type="dxa"/>
            <w:tcBorders>
              <w:top w:val="single" w:sz="5" w:space="0" w:color="000000"/>
            </w:tcBorders>
          </w:tcPr>
          <w:p w14:paraId="05208D66" w14:textId="77777777" w:rsidR="00794072" w:rsidRPr="00D357BA" w:rsidRDefault="00794072" w:rsidP="00794072">
            <w:pPr>
              <w:pStyle w:val="Contedotabelaequadro"/>
              <w:rPr>
                <w:rFonts w:cs="Arial"/>
                <w:szCs w:val="20"/>
              </w:rPr>
            </w:pPr>
          </w:p>
        </w:tc>
        <w:tc>
          <w:tcPr>
            <w:tcW w:w="1838" w:type="dxa"/>
            <w:tcBorders>
              <w:top w:val="single" w:sz="4" w:space="0" w:color="auto"/>
            </w:tcBorders>
          </w:tcPr>
          <w:p w14:paraId="4CDD3861" w14:textId="77777777" w:rsidR="00794072" w:rsidRPr="00D357BA" w:rsidRDefault="00794072" w:rsidP="00794072">
            <w:pPr>
              <w:pStyle w:val="Contedotabelaequadro"/>
              <w:rPr>
                <w:rFonts w:cs="Arial"/>
                <w:szCs w:val="20"/>
              </w:rPr>
            </w:pPr>
          </w:p>
        </w:tc>
      </w:tr>
    </w:tbl>
    <w:p w14:paraId="76F4B47F" w14:textId="77777777" w:rsidR="00794072" w:rsidRPr="00654FB0" w:rsidRDefault="00794072" w:rsidP="00794072"/>
    <w:p w14:paraId="24BD6EF7" w14:textId="77777777" w:rsidR="00794072" w:rsidRPr="00311EF8" w:rsidRDefault="00794072" w:rsidP="00794072">
      <w:pPr>
        <w:ind w:firstLine="0"/>
        <w:jc w:val="center"/>
        <w:rPr>
          <w:rFonts w:cs="Arial"/>
          <w:b/>
          <w:bCs/>
          <w:color w:val="FF0000"/>
        </w:rPr>
      </w:pPr>
      <w:r w:rsidRPr="00311EF8">
        <w:rPr>
          <w:rFonts w:cs="Arial"/>
          <w:b/>
          <w:bCs/>
          <w:color w:val="FF0000"/>
        </w:rPr>
        <w:t>Exemplo de quadro</w:t>
      </w:r>
    </w:p>
    <w:p w14:paraId="1256B2E7" w14:textId="77777777" w:rsidR="00794072" w:rsidRPr="00A83A4B" w:rsidRDefault="00794072" w:rsidP="00794072"/>
    <w:tbl>
      <w:tblPr>
        <w:tblW w:w="9000" w:type="dxa"/>
        <w:tblInd w:w="108" w:type="dxa"/>
        <w:tblBorders>
          <w:top w:val="nil"/>
          <w:left w:val="nil"/>
          <w:bottom w:val="nil"/>
          <w:right w:val="nil"/>
        </w:tblBorders>
        <w:tblLayout w:type="fixed"/>
        <w:tblLook w:val="0000" w:firstRow="0" w:lastRow="0" w:firstColumn="0" w:lastColumn="0" w:noHBand="0" w:noVBand="0"/>
      </w:tblPr>
      <w:tblGrid>
        <w:gridCol w:w="1639"/>
        <w:gridCol w:w="1824"/>
        <w:gridCol w:w="3737"/>
        <w:gridCol w:w="1800"/>
      </w:tblGrid>
      <w:tr w:rsidR="00794072" w:rsidRPr="00A83A4B" w14:paraId="2C2F17F6" w14:textId="77777777" w:rsidTr="00794072">
        <w:trPr>
          <w:trHeight w:val="713"/>
        </w:trPr>
        <w:tc>
          <w:tcPr>
            <w:tcW w:w="1639" w:type="dxa"/>
            <w:tcBorders>
              <w:top w:val="single" w:sz="4" w:space="0" w:color="auto"/>
              <w:left w:val="single" w:sz="4" w:space="0" w:color="auto"/>
              <w:bottom w:val="single" w:sz="4" w:space="0" w:color="auto"/>
              <w:right w:val="single" w:sz="4" w:space="0" w:color="auto"/>
            </w:tcBorders>
            <w:vAlign w:val="center"/>
          </w:tcPr>
          <w:p w14:paraId="231A1219" w14:textId="77777777" w:rsidR="00794072" w:rsidRPr="007D2F5C" w:rsidRDefault="00794072" w:rsidP="00794072">
            <w:pPr>
              <w:pStyle w:val="Contedotabelaequadro"/>
            </w:pPr>
            <w:r w:rsidRPr="007D2F5C">
              <w:t xml:space="preserve">EMPRESA </w:t>
            </w:r>
          </w:p>
        </w:tc>
        <w:tc>
          <w:tcPr>
            <w:tcW w:w="1824" w:type="dxa"/>
            <w:tcBorders>
              <w:top w:val="single" w:sz="5" w:space="0" w:color="000000"/>
              <w:left w:val="single" w:sz="4" w:space="0" w:color="auto"/>
              <w:bottom w:val="single" w:sz="5" w:space="0" w:color="000000"/>
              <w:right w:val="single" w:sz="5" w:space="0" w:color="000000"/>
            </w:tcBorders>
            <w:vAlign w:val="center"/>
          </w:tcPr>
          <w:p w14:paraId="3A351C2E" w14:textId="77777777" w:rsidR="00794072" w:rsidRPr="007D2F5C" w:rsidRDefault="00794072" w:rsidP="00794072">
            <w:pPr>
              <w:pStyle w:val="Contedotabelaequadro"/>
            </w:pPr>
            <w:r w:rsidRPr="007D2F5C">
              <w:t xml:space="preserve">PRINCIPAL MATÉRIA-PRIMA </w:t>
            </w:r>
          </w:p>
        </w:tc>
        <w:tc>
          <w:tcPr>
            <w:tcW w:w="3737" w:type="dxa"/>
            <w:tcBorders>
              <w:top w:val="single" w:sz="5" w:space="0" w:color="000000"/>
              <w:left w:val="single" w:sz="5" w:space="0" w:color="000000"/>
              <w:bottom w:val="single" w:sz="5" w:space="0" w:color="000000"/>
              <w:right w:val="single" w:sz="4" w:space="0" w:color="auto"/>
            </w:tcBorders>
            <w:vAlign w:val="center"/>
          </w:tcPr>
          <w:p w14:paraId="2286D50C" w14:textId="77777777" w:rsidR="00794072" w:rsidRPr="007D2F5C" w:rsidRDefault="00794072" w:rsidP="00794072">
            <w:pPr>
              <w:pStyle w:val="Contedotabelaequadro"/>
            </w:pPr>
            <w:r w:rsidRPr="007D2F5C">
              <w:t xml:space="preserve">ALTERNATIVAS DE SUPRIMENTOS PARA A PRINCIPAL MATÉRIA-PRIMA </w:t>
            </w:r>
          </w:p>
        </w:tc>
        <w:tc>
          <w:tcPr>
            <w:tcW w:w="1800" w:type="dxa"/>
            <w:tcBorders>
              <w:top w:val="single" w:sz="4" w:space="0" w:color="auto"/>
              <w:left w:val="single" w:sz="4" w:space="0" w:color="auto"/>
              <w:bottom w:val="single" w:sz="4" w:space="0" w:color="auto"/>
              <w:right w:val="single" w:sz="4" w:space="0" w:color="auto"/>
            </w:tcBorders>
            <w:vAlign w:val="center"/>
          </w:tcPr>
          <w:p w14:paraId="29A7FA03" w14:textId="77777777" w:rsidR="00794072" w:rsidRPr="007D2F5C" w:rsidRDefault="00794072" w:rsidP="00794072">
            <w:pPr>
              <w:pStyle w:val="Contedotabelaequadro"/>
            </w:pPr>
            <w:r w:rsidRPr="007D2F5C">
              <w:t xml:space="preserve">FLEXIBILIDADE </w:t>
            </w:r>
          </w:p>
        </w:tc>
      </w:tr>
      <w:tr w:rsidR="00794072" w:rsidRPr="00A83A4B" w14:paraId="0652F0FE" w14:textId="77777777" w:rsidTr="00794072">
        <w:trPr>
          <w:trHeight w:val="470"/>
        </w:trPr>
        <w:tc>
          <w:tcPr>
            <w:tcW w:w="1639" w:type="dxa"/>
            <w:tcBorders>
              <w:top w:val="single" w:sz="4" w:space="0" w:color="auto"/>
              <w:left w:val="single" w:sz="4" w:space="0" w:color="auto"/>
              <w:bottom w:val="single" w:sz="4" w:space="0" w:color="auto"/>
              <w:right w:val="single" w:sz="4" w:space="0" w:color="auto"/>
            </w:tcBorders>
            <w:vAlign w:val="center"/>
          </w:tcPr>
          <w:p w14:paraId="25B70E29" w14:textId="77777777" w:rsidR="00794072" w:rsidRPr="00D357BA" w:rsidRDefault="00794072" w:rsidP="00794072">
            <w:pPr>
              <w:pStyle w:val="Contedotabelaequadro"/>
            </w:pPr>
            <w:r w:rsidRPr="00D357BA">
              <w:t xml:space="preserve">Copesul </w:t>
            </w:r>
          </w:p>
        </w:tc>
        <w:tc>
          <w:tcPr>
            <w:tcW w:w="1824" w:type="dxa"/>
            <w:tcBorders>
              <w:top w:val="single" w:sz="5" w:space="0" w:color="000000"/>
              <w:left w:val="single" w:sz="4" w:space="0" w:color="auto"/>
              <w:bottom w:val="single" w:sz="5" w:space="0" w:color="000000"/>
              <w:right w:val="single" w:sz="5" w:space="0" w:color="000000"/>
            </w:tcBorders>
            <w:vAlign w:val="center"/>
          </w:tcPr>
          <w:p w14:paraId="7AA713E8" w14:textId="77777777" w:rsidR="00794072" w:rsidRPr="00D357BA" w:rsidRDefault="00794072" w:rsidP="00794072">
            <w:pPr>
              <w:pStyle w:val="Contedotabelaequadro"/>
            </w:pPr>
            <w:r w:rsidRPr="00D357BA">
              <w:t xml:space="preserve">Nafta </w:t>
            </w:r>
          </w:p>
        </w:tc>
        <w:tc>
          <w:tcPr>
            <w:tcW w:w="3737" w:type="dxa"/>
            <w:tcBorders>
              <w:top w:val="single" w:sz="5" w:space="0" w:color="000000"/>
              <w:left w:val="single" w:sz="5" w:space="0" w:color="000000"/>
              <w:bottom w:val="single" w:sz="5" w:space="0" w:color="000000"/>
              <w:right w:val="single" w:sz="4" w:space="0" w:color="auto"/>
            </w:tcBorders>
          </w:tcPr>
          <w:p w14:paraId="76B3A363" w14:textId="77777777" w:rsidR="00794072" w:rsidRPr="00D357BA" w:rsidRDefault="00794072" w:rsidP="00794072">
            <w:pPr>
              <w:pStyle w:val="Contedotabelaequadro"/>
            </w:pPr>
            <w:r w:rsidRPr="00D357BA">
              <w:t>Disponibilidade de produto na Argentina</w:t>
            </w:r>
          </w:p>
        </w:tc>
        <w:tc>
          <w:tcPr>
            <w:tcW w:w="1800" w:type="dxa"/>
            <w:tcBorders>
              <w:top w:val="single" w:sz="4" w:space="0" w:color="auto"/>
              <w:left w:val="single" w:sz="4" w:space="0" w:color="auto"/>
              <w:bottom w:val="single" w:sz="4" w:space="0" w:color="auto"/>
              <w:right w:val="single" w:sz="4" w:space="0" w:color="auto"/>
            </w:tcBorders>
          </w:tcPr>
          <w:p w14:paraId="649013C2" w14:textId="77777777" w:rsidR="00794072" w:rsidRPr="00D357BA" w:rsidRDefault="00794072" w:rsidP="00794072">
            <w:pPr>
              <w:pStyle w:val="Contedotabelaequadro"/>
            </w:pPr>
            <w:r w:rsidRPr="00D357BA">
              <w:t xml:space="preserve">45% condensado e GLP </w:t>
            </w:r>
          </w:p>
        </w:tc>
      </w:tr>
      <w:tr w:rsidR="00794072" w:rsidRPr="00A83A4B" w14:paraId="3B7691F2" w14:textId="77777777" w:rsidTr="00794072">
        <w:trPr>
          <w:trHeight w:val="240"/>
        </w:trPr>
        <w:tc>
          <w:tcPr>
            <w:tcW w:w="1639" w:type="dxa"/>
            <w:tcBorders>
              <w:top w:val="single" w:sz="4" w:space="0" w:color="auto"/>
              <w:left w:val="single" w:sz="4" w:space="0" w:color="auto"/>
              <w:bottom w:val="single" w:sz="4" w:space="0" w:color="auto"/>
              <w:right w:val="single" w:sz="4" w:space="0" w:color="auto"/>
            </w:tcBorders>
            <w:vAlign w:val="center"/>
          </w:tcPr>
          <w:p w14:paraId="36F3E8E3" w14:textId="77777777" w:rsidR="00794072" w:rsidRPr="00D357BA" w:rsidRDefault="00794072" w:rsidP="00794072">
            <w:pPr>
              <w:pStyle w:val="Contedotabelaequadro"/>
            </w:pPr>
            <w:r w:rsidRPr="00D357BA">
              <w:t xml:space="preserve">Copene </w:t>
            </w:r>
          </w:p>
        </w:tc>
        <w:tc>
          <w:tcPr>
            <w:tcW w:w="1824" w:type="dxa"/>
            <w:tcBorders>
              <w:top w:val="single" w:sz="5" w:space="0" w:color="000000"/>
              <w:left w:val="single" w:sz="4" w:space="0" w:color="auto"/>
              <w:bottom w:val="single" w:sz="5" w:space="0" w:color="000000"/>
              <w:right w:val="single" w:sz="5" w:space="0" w:color="000000"/>
            </w:tcBorders>
            <w:vAlign w:val="center"/>
          </w:tcPr>
          <w:p w14:paraId="463A112D" w14:textId="77777777" w:rsidR="00794072" w:rsidRPr="00D357BA" w:rsidRDefault="00794072" w:rsidP="00794072">
            <w:pPr>
              <w:pStyle w:val="Contedotabelaequadro"/>
            </w:pPr>
            <w:r w:rsidRPr="00D357BA">
              <w:t xml:space="preserve">Nafta </w:t>
            </w:r>
          </w:p>
        </w:tc>
        <w:tc>
          <w:tcPr>
            <w:tcW w:w="3737" w:type="dxa"/>
            <w:tcBorders>
              <w:top w:val="single" w:sz="5" w:space="0" w:color="000000"/>
              <w:left w:val="single" w:sz="5" w:space="0" w:color="000000"/>
              <w:bottom w:val="single" w:sz="5" w:space="0" w:color="000000"/>
              <w:right w:val="single" w:sz="4" w:space="0" w:color="auto"/>
            </w:tcBorders>
            <w:vAlign w:val="center"/>
          </w:tcPr>
          <w:p w14:paraId="3CB1B47A" w14:textId="77777777" w:rsidR="00794072" w:rsidRPr="00D357BA" w:rsidRDefault="00794072" w:rsidP="00794072">
            <w:pPr>
              <w:pStyle w:val="Contedotabelaequadro"/>
              <w:rPr>
                <w:rFonts w:cs="Arial"/>
                <w:szCs w:val="20"/>
              </w:rPr>
            </w:pPr>
            <w:r w:rsidRPr="00D357BA">
              <w:t xml:space="preserve">Alternativas Venezuela e Argélia </w:t>
            </w:r>
          </w:p>
        </w:tc>
        <w:tc>
          <w:tcPr>
            <w:tcW w:w="1800" w:type="dxa"/>
            <w:tcBorders>
              <w:top w:val="single" w:sz="4" w:space="0" w:color="auto"/>
              <w:left w:val="single" w:sz="4" w:space="0" w:color="auto"/>
              <w:bottom w:val="single" w:sz="4" w:space="0" w:color="auto"/>
              <w:right w:val="single" w:sz="4" w:space="0" w:color="auto"/>
            </w:tcBorders>
            <w:vAlign w:val="center"/>
          </w:tcPr>
          <w:p w14:paraId="086590F4" w14:textId="77777777" w:rsidR="00794072" w:rsidRPr="00D357BA" w:rsidRDefault="00794072" w:rsidP="00794072">
            <w:pPr>
              <w:pStyle w:val="Contedotabelaequadro"/>
            </w:pPr>
            <w:r w:rsidRPr="00D357BA">
              <w:t xml:space="preserve">Inexistente </w:t>
            </w:r>
          </w:p>
        </w:tc>
      </w:tr>
      <w:tr w:rsidR="00794072" w:rsidRPr="00A83A4B" w14:paraId="15B7887F" w14:textId="77777777" w:rsidTr="00794072">
        <w:trPr>
          <w:trHeight w:val="240"/>
        </w:trPr>
        <w:tc>
          <w:tcPr>
            <w:tcW w:w="1639" w:type="dxa"/>
            <w:tcBorders>
              <w:top w:val="single" w:sz="4" w:space="0" w:color="auto"/>
              <w:left w:val="single" w:sz="4" w:space="0" w:color="auto"/>
              <w:bottom w:val="single" w:sz="4" w:space="0" w:color="auto"/>
              <w:right w:val="single" w:sz="4" w:space="0" w:color="auto"/>
            </w:tcBorders>
            <w:vAlign w:val="center"/>
          </w:tcPr>
          <w:p w14:paraId="4EC9B852" w14:textId="77777777" w:rsidR="00794072" w:rsidRPr="00D357BA" w:rsidRDefault="00794072" w:rsidP="00794072">
            <w:pPr>
              <w:pStyle w:val="Contedotabelaequadro"/>
            </w:pPr>
            <w:r w:rsidRPr="00D357BA">
              <w:t xml:space="preserve">PQU </w:t>
            </w:r>
          </w:p>
        </w:tc>
        <w:tc>
          <w:tcPr>
            <w:tcW w:w="1824" w:type="dxa"/>
            <w:tcBorders>
              <w:top w:val="single" w:sz="5" w:space="0" w:color="000000"/>
              <w:left w:val="single" w:sz="4" w:space="0" w:color="auto"/>
              <w:bottom w:val="single" w:sz="5" w:space="0" w:color="000000"/>
              <w:right w:val="single" w:sz="5" w:space="0" w:color="000000"/>
            </w:tcBorders>
            <w:vAlign w:val="center"/>
          </w:tcPr>
          <w:p w14:paraId="2BB0FF9A" w14:textId="77777777" w:rsidR="00794072" w:rsidRPr="00D357BA" w:rsidRDefault="00794072" w:rsidP="00794072">
            <w:pPr>
              <w:pStyle w:val="Contedotabelaequadro"/>
            </w:pPr>
            <w:r w:rsidRPr="00D357BA">
              <w:t xml:space="preserve">Nafta </w:t>
            </w:r>
          </w:p>
        </w:tc>
        <w:tc>
          <w:tcPr>
            <w:tcW w:w="3737" w:type="dxa"/>
            <w:tcBorders>
              <w:top w:val="single" w:sz="5" w:space="0" w:color="000000"/>
              <w:left w:val="single" w:sz="5" w:space="0" w:color="000000"/>
              <w:bottom w:val="single" w:sz="5" w:space="0" w:color="000000"/>
              <w:right w:val="single" w:sz="4" w:space="0" w:color="auto"/>
            </w:tcBorders>
          </w:tcPr>
          <w:p w14:paraId="404A7A4E" w14:textId="77777777" w:rsidR="00794072" w:rsidRPr="00D357BA" w:rsidRDefault="00794072" w:rsidP="00794072">
            <w:pPr>
              <w:pStyle w:val="Contedotabelaequadro"/>
              <w:rPr>
                <w:rFonts w:cs="Arial"/>
                <w:szCs w:val="20"/>
              </w:rPr>
            </w:pPr>
            <w:r w:rsidRPr="00D357BA">
              <w:t xml:space="preserve">Único fornecedor </w:t>
            </w:r>
          </w:p>
        </w:tc>
        <w:tc>
          <w:tcPr>
            <w:tcW w:w="1800" w:type="dxa"/>
            <w:tcBorders>
              <w:top w:val="single" w:sz="4" w:space="0" w:color="auto"/>
              <w:left w:val="single" w:sz="4" w:space="0" w:color="auto"/>
              <w:bottom w:val="single" w:sz="4" w:space="0" w:color="auto"/>
              <w:right w:val="single" w:sz="4" w:space="0" w:color="auto"/>
            </w:tcBorders>
            <w:vAlign w:val="center"/>
          </w:tcPr>
          <w:p w14:paraId="0442E77E" w14:textId="77777777" w:rsidR="00794072" w:rsidRPr="00D357BA" w:rsidRDefault="00794072" w:rsidP="00794072">
            <w:pPr>
              <w:pStyle w:val="Contedotabelaequadro"/>
            </w:pPr>
            <w:r w:rsidRPr="00D357BA">
              <w:t xml:space="preserve">Inexistente </w:t>
            </w:r>
          </w:p>
        </w:tc>
      </w:tr>
      <w:tr w:rsidR="00794072" w:rsidRPr="00A83A4B" w14:paraId="41DD6FF7" w14:textId="77777777" w:rsidTr="00794072">
        <w:trPr>
          <w:trHeight w:val="240"/>
        </w:trPr>
        <w:tc>
          <w:tcPr>
            <w:tcW w:w="1639" w:type="dxa"/>
            <w:tcBorders>
              <w:top w:val="single" w:sz="4" w:space="0" w:color="auto"/>
              <w:left w:val="single" w:sz="4" w:space="0" w:color="auto"/>
              <w:bottom w:val="single" w:sz="4" w:space="0" w:color="auto"/>
              <w:right w:val="single" w:sz="4" w:space="0" w:color="auto"/>
            </w:tcBorders>
            <w:vAlign w:val="center"/>
          </w:tcPr>
          <w:p w14:paraId="3CFC1AB2" w14:textId="77777777" w:rsidR="00794072" w:rsidRPr="00D357BA" w:rsidRDefault="00794072" w:rsidP="00794072">
            <w:pPr>
              <w:pStyle w:val="Contedotabelaequadro"/>
            </w:pPr>
            <w:r w:rsidRPr="00D357BA">
              <w:t xml:space="preserve">Rio Polímeros </w:t>
            </w:r>
          </w:p>
        </w:tc>
        <w:tc>
          <w:tcPr>
            <w:tcW w:w="1824" w:type="dxa"/>
            <w:tcBorders>
              <w:top w:val="single" w:sz="5" w:space="0" w:color="000000"/>
              <w:left w:val="single" w:sz="4" w:space="0" w:color="auto"/>
              <w:bottom w:val="single" w:sz="5" w:space="0" w:color="000000"/>
              <w:right w:val="single" w:sz="5" w:space="0" w:color="000000"/>
            </w:tcBorders>
            <w:vAlign w:val="center"/>
          </w:tcPr>
          <w:p w14:paraId="2E98FF19" w14:textId="77777777" w:rsidR="00794072" w:rsidRPr="00D357BA" w:rsidRDefault="00794072" w:rsidP="00794072">
            <w:pPr>
              <w:pStyle w:val="Contedotabelaequadro"/>
            </w:pPr>
            <w:r w:rsidRPr="00D357BA">
              <w:t xml:space="preserve">Etano </w:t>
            </w:r>
          </w:p>
        </w:tc>
        <w:tc>
          <w:tcPr>
            <w:tcW w:w="3737" w:type="dxa"/>
            <w:tcBorders>
              <w:top w:val="single" w:sz="5" w:space="0" w:color="000000"/>
              <w:left w:val="single" w:sz="5" w:space="0" w:color="000000"/>
              <w:bottom w:val="single" w:sz="5" w:space="0" w:color="000000"/>
              <w:right w:val="single" w:sz="4" w:space="0" w:color="auto"/>
            </w:tcBorders>
          </w:tcPr>
          <w:p w14:paraId="3E7F3328" w14:textId="77777777" w:rsidR="00794072" w:rsidRPr="00D357BA" w:rsidRDefault="00794072" w:rsidP="00794072">
            <w:pPr>
              <w:pStyle w:val="Contedotabelaequadro"/>
              <w:rPr>
                <w:rFonts w:cs="Arial"/>
                <w:szCs w:val="20"/>
              </w:rPr>
            </w:pPr>
            <w:r w:rsidRPr="00D357BA">
              <w:t xml:space="preserve">Único fornecedor </w:t>
            </w:r>
          </w:p>
        </w:tc>
        <w:tc>
          <w:tcPr>
            <w:tcW w:w="1800" w:type="dxa"/>
            <w:tcBorders>
              <w:top w:val="single" w:sz="4" w:space="0" w:color="auto"/>
              <w:left w:val="single" w:sz="4" w:space="0" w:color="auto"/>
              <w:bottom w:val="single" w:sz="4" w:space="0" w:color="auto"/>
              <w:right w:val="single" w:sz="4" w:space="0" w:color="auto"/>
            </w:tcBorders>
            <w:vAlign w:val="center"/>
          </w:tcPr>
          <w:p w14:paraId="30DA4D8A" w14:textId="77777777" w:rsidR="00794072" w:rsidRPr="00D357BA" w:rsidRDefault="00794072" w:rsidP="00794072">
            <w:pPr>
              <w:pStyle w:val="Contedotabelaequadro"/>
            </w:pPr>
            <w:r w:rsidRPr="00D357BA">
              <w:t xml:space="preserve">Inexistente </w:t>
            </w:r>
          </w:p>
        </w:tc>
      </w:tr>
      <w:tr w:rsidR="00794072" w:rsidRPr="00A83A4B" w14:paraId="31B3E3C3" w14:textId="77777777" w:rsidTr="00794072">
        <w:trPr>
          <w:trHeight w:val="240"/>
        </w:trPr>
        <w:tc>
          <w:tcPr>
            <w:tcW w:w="1639" w:type="dxa"/>
            <w:tcBorders>
              <w:top w:val="single" w:sz="4" w:space="0" w:color="auto"/>
              <w:left w:val="single" w:sz="4" w:space="0" w:color="auto"/>
              <w:bottom w:val="single" w:sz="4" w:space="0" w:color="auto"/>
              <w:right w:val="single" w:sz="4" w:space="0" w:color="auto"/>
            </w:tcBorders>
            <w:vAlign w:val="center"/>
          </w:tcPr>
          <w:p w14:paraId="671D1F7C" w14:textId="77777777" w:rsidR="00794072" w:rsidRPr="00D357BA" w:rsidRDefault="00794072" w:rsidP="00794072">
            <w:pPr>
              <w:pStyle w:val="Contedotabelaequadro"/>
            </w:pPr>
            <w:r w:rsidRPr="00D357BA">
              <w:t xml:space="preserve">Baía Blanca </w:t>
            </w:r>
          </w:p>
        </w:tc>
        <w:tc>
          <w:tcPr>
            <w:tcW w:w="1824" w:type="dxa"/>
            <w:tcBorders>
              <w:top w:val="single" w:sz="5" w:space="0" w:color="000000"/>
              <w:left w:val="single" w:sz="4" w:space="0" w:color="auto"/>
              <w:bottom w:val="single" w:sz="5" w:space="0" w:color="000000"/>
              <w:right w:val="single" w:sz="5" w:space="0" w:color="000000"/>
            </w:tcBorders>
            <w:vAlign w:val="center"/>
          </w:tcPr>
          <w:p w14:paraId="634DC032" w14:textId="77777777" w:rsidR="00794072" w:rsidRPr="00D357BA" w:rsidRDefault="00794072" w:rsidP="00794072">
            <w:pPr>
              <w:pStyle w:val="Contedotabelaequadro"/>
            </w:pPr>
            <w:r w:rsidRPr="00D357BA">
              <w:t xml:space="preserve">Etano </w:t>
            </w:r>
          </w:p>
        </w:tc>
        <w:tc>
          <w:tcPr>
            <w:tcW w:w="3737" w:type="dxa"/>
            <w:tcBorders>
              <w:top w:val="single" w:sz="5" w:space="0" w:color="000000"/>
              <w:left w:val="single" w:sz="5" w:space="0" w:color="000000"/>
              <w:bottom w:val="single" w:sz="5" w:space="0" w:color="000000"/>
              <w:right w:val="single" w:sz="4" w:space="0" w:color="auto"/>
            </w:tcBorders>
          </w:tcPr>
          <w:p w14:paraId="38D32A70" w14:textId="77777777" w:rsidR="00794072" w:rsidRPr="00D357BA" w:rsidRDefault="00794072" w:rsidP="00794072">
            <w:pPr>
              <w:pStyle w:val="Contedotabelaequadro"/>
              <w:rPr>
                <w:rFonts w:cs="Arial"/>
                <w:szCs w:val="20"/>
              </w:rPr>
            </w:pPr>
            <w:r w:rsidRPr="00D357BA">
              <w:t xml:space="preserve">Projeto Mega / Única opção </w:t>
            </w:r>
          </w:p>
        </w:tc>
        <w:tc>
          <w:tcPr>
            <w:tcW w:w="1800" w:type="dxa"/>
            <w:tcBorders>
              <w:top w:val="single" w:sz="4" w:space="0" w:color="auto"/>
              <w:left w:val="single" w:sz="4" w:space="0" w:color="auto"/>
              <w:bottom w:val="single" w:sz="4" w:space="0" w:color="auto"/>
              <w:right w:val="single" w:sz="4" w:space="0" w:color="auto"/>
            </w:tcBorders>
            <w:vAlign w:val="center"/>
          </w:tcPr>
          <w:p w14:paraId="180FD039" w14:textId="77777777" w:rsidR="00794072" w:rsidRPr="00D357BA" w:rsidRDefault="00794072" w:rsidP="00794072">
            <w:pPr>
              <w:pStyle w:val="Contedotabelaequadro"/>
            </w:pPr>
            <w:r w:rsidRPr="00D357BA">
              <w:t xml:space="preserve">Inexistente </w:t>
            </w:r>
          </w:p>
        </w:tc>
      </w:tr>
    </w:tbl>
    <w:p w14:paraId="5D358D80" w14:textId="77777777" w:rsidR="00794072" w:rsidRPr="007D2F5C" w:rsidRDefault="00794072" w:rsidP="00794072">
      <w:pPr>
        <w:pStyle w:val="TtuloQuadro"/>
        <w:rPr>
          <w:rFonts w:cs="Arial"/>
          <w:b w:val="0"/>
        </w:rPr>
      </w:pPr>
      <w:bookmarkStart w:id="27" w:name="_Toc179081128"/>
      <w:bookmarkStart w:id="28" w:name="_Toc206821213"/>
      <w:r w:rsidRPr="007D2F5C">
        <w:t xml:space="preserve">Quadro </w:t>
      </w:r>
      <w:r w:rsidRPr="001D4AB7">
        <w:rPr>
          <w:rStyle w:val="TtuloQuadroChar"/>
        </w:rPr>
        <w:fldChar w:fldCharType="begin"/>
      </w:r>
      <w:r w:rsidRPr="001D4AB7">
        <w:rPr>
          <w:rStyle w:val="TtuloQuadroChar"/>
        </w:rPr>
        <w:instrText xml:space="preserve"> SEQ Quadro \* ARABIC </w:instrText>
      </w:r>
      <w:r w:rsidRPr="001D4AB7">
        <w:rPr>
          <w:rStyle w:val="TtuloQuadroChar"/>
        </w:rPr>
        <w:fldChar w:fldCharType="separate"/>
      </w:r>
      <w:r w:rsidR="00EB279D">
        <w:rPr>
          <w:rStyle w:val="TtuloQuadroChar"/>
          <w:noProof/>
        </w:rPr>
        <w:t>1</w:t>
      </w:r>
      <w:r w:rsidRPr="001D4AB7">
        <w:rPr>
          <w:rStyle w:val="TtuloQuadroChar"/>
        </w:rPr>
        <w:fldChar w:fldCharType="end"/>
      </w:r>
      <w:r>
        <w:t xml:space="preserve">: </w:t>
      </w:r>
      <w:r w:rsidRPr="007D2F5C">
        <w:rPr>
          <w:rFonts w:cs="Arial"/>
          <w:b w:val="0"/>
        </w:rPr>
        <w:t>Comparativo de competitividade</w:t>
      </w:r>
      <w:bookmarkEnd w:id="27"/>
      <w:bookmarkEnd w:id="28"/>
    </w:p>
    <w:p w14:paraId="6A824349" w14:textId="77777777" w:rsidR="00794072" w:rsidRPr="007D2F5C" w:rsidRDefault="00794072" w:rsidP="00794072">
      <w:pPr>
        <w:pStyle w:val="Contedotabelaequadro"/>
      </w:pPr>
      <w:bookmarkStart w:id="29" w:name="_Toc206821115"/>
      <w:r w:rsidRPr="007D2F5C">
        <w:t>Fonte: Freire e Jardim (2000, p. 78)</w:t>
      </w:r>
      <w:bookmarkEnd w:id="29"/>
    </w:p>
    <w:p w14:paraId="225C34EB" w14:textId="7B7A8F57" w:rsidR="00794072" w:rsidRPr="00F71C82" w:rsidRDefault="00CC2524" w:rsidP="00794072">
      <w:r>
        <w:rPr>
          <w:noProof/>
        </w:rPr>
        <w:drawing>
          <wp:anchor distT="0" distB="0" distL="114300" distR="114300" simplePos="0" relativeHeight="251657728" behindDoc="1" locked="0" layoutInCell="1" allowOverlap="0" wp14:anchorId="2DF37DA1" wp14:editId="44729994">
            <wp:simplePos x="0" y="0"/>
            <wp:positionH relativeFrom="column">
              <wp:posOffset>-170180</wp:posOffset>
            </wp:positionH>
            <wp:positionV relativeFrom="paragraph">
              <wp:posOffset>110490</wp:posOffset>
            </wp:positionV>
            <wp:extent cx="2943225" cy="1828800"/>
            <wp:effectExtent l="0" t="0" r="0" b="0"/>
            <wp:wrapTight wrapText="bothSides">
              <wp:wrapPolygon edited="0">
                <wp:start x="0" y="0"/>
                <wp:lineTo x="0" y="21375"/>
                <wp:lineTo x="21530" y="21375"/>
                <wp:lineTo x="21530" y="0"/>
                <wp:lineTo x="0" y="0"/>
              </wp:wrapPolygon>
            </wp:wrapTight>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432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66D657" w14:textId="77777777" w:rsidR="00794072" w:rsidRDefault="00794072" w:rsidP="00794072">
      <w:pPr>
        <w:ind w:firstLine="0"/>
        <w:jc w:val="center"/>
      </w:pPr>
    </w:p>
    <w:p w14:paraId="72399F92" w14:textId="77777777" w:rsidR="00794072" w:rsidRPr="007D2F5C" w:rsidRDefault="00794072" w:rsidP="00794072">
      <w:pPr>
        <w:pStyle w:val="TtuloGrfico"/>
        <w:rPr>
          <w:rFonts w:cs="Arial"/>
          <w:b w:val="0"/>
        </w:rPr>
      </w:pPr>
      <w:bookmarkStart w:id="30" w:name="_Toc179096178"/>
      <w:bookmarkStart w:id="31" w:name="_Toc206821214"/>
      <w:r w:rsidRPr="007D2F5C">
        <w:t xml:space="preserve">Gráfico </w:t>
      </w:r>
      <w:r w:rsidRPr="00151D94">
        <w:rPr>
          <w:rStyle w:val="TtuloGrficoChar"/>
        </w:rPr>
        <w:fldChar w:fldCharType="begin"/>
      </w:r>
      <w:r w:rsidRPr="00151D94">
        <w:rPr>
          <w:rStyle w:val="TtuloGrficoChar"/>
        </w:rPr>
        <w:instrText xml:space="preserve"> SEQ Gráfico \* ARABIC </w:instrText>
      </w:r>
      <w:r w:rsidRPr="00151D94">
        <w:rPr>
          <w:rStyle w:val="TtuloGrficoChar"/>
        </w:rPr>
        <w:fldChar w:fldCharType="separate"/>
      </w:r>
      <w:r w:rsidR="00EB279D">
        <w:rPr>
          <w:rStyle w:val="TtuloGrficoChar"/>
          <w:noProof/>
        </w:rPr>
        <w:t>1</w:t>
      </w:r>
      <w:r w:rsidRPr="00151D94">
        <w:rPr>
          <w:rStyle w:val="TtuloGrficoChar"/>
        </w:rPr>
        <w:fldChar w:fldCharType="end"/>
      </w:r>
      <w:r w:rsidRPr="009C2D83">
        <w:t xml:space="preserve">: </w:t>
      </w:r>
      <w:r w:rsidRPr="007D2F5C">
        <w:rPr>
          <w:b w:val="0"/>
        </w:rPr>
        <w:t>Acesso à internet 1999 – 2002</w:t>
      </w:r>
      <w:bookmarkEnd w:id="30"/>
      <w:bookmarkEnd w:id="31"/>
    </w:p>
    <w:p w14:paraId="27AB8752" w14:textId="77777777" w:rsidR="00794072" w:rsidRDefault="00794072" w:rsidP="00794072">
      <w:pPr>
        <w:pStyle w:val="Contedotabelaequadro"/>
        <w:jc w:val="center"/>
      </w:pPr>
      <w:bookmarkStart w:id="32" w:name="_Toc206821117"/>
      <w:r w:rsidRPr="007D2F5C">
        <w:t>Fonte: Silva, Camargo Pires (2004, p. 45)</w:t>
      </w:r>
      <w:bookmarkEnd w:id="32"/>
    </w:p>
    <w:p w14:paraId="7A732230" w14:textId="77777777" w:rsidR="00794072" w:rsidRPr="003F5EBB" w:rsidRDefault="00794072" w:rsidP="00F95529">
      <w:pPr>
        <w:ind w:firstLine="0"/>
      </w:pPr>
    </w:p>
    <w:sectPr w:rsidR="00794072" w:rsidRPr="003F5EBB" w:rsidSect="009B6C11">
      <w:pgSz w:w="11906" w:h="16838" w:code="9"/>
      <w:pgMar w:top="1701" w:right="1134" w:bottom="1134" w:left="1701" w:header="1134"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ergio Luiz Da Silveira" w:date="2022-12-08T13:24:00Z" w:initials="SLDS">
    <w:p w14:paraId="4EC1503D" w14:textId="77777777" w:rsidR="00921E43" w:rsidRDefault="00921E43" w:rsidP="00921E43">
      <w:pPr>
        <w:pStyle w:val="Textodecomentrio"/>
        <w:jc w:val="left"/>
      </w:pPr>
      <w:r>
        <w:rPr>
          <w:rStyle w:val="Refdecomentrio"/>
        </w:rPr>
        <w:annotationRef/>
      </w:r>
      <w:r>
        <w:t>Aqui você deve mudar o nome da INSTITUIÇÃO  e nome do CURSO,</w:t>
      </w:r>
      <w:r>
        <w:br/>
        <w:t>NÃO esqueça de mudar a COR DA FONTE para PRETO.</w:t>
      </w:r>
    </w:p>
  </w:comment>
  <w:comment w:id="1" w:author="Sergio Luiz Da Silveira" w:date="2022-12-08T13:25:00Z" w:initials="SLDS">
    <w:p w14:paraId="4F186346" w14:textId="77777777" w:rsidR="00921E43" w:rsidRDefault="00921E43" w:rsidP="00921E43">
      <w:pPr>
        <w:pStyle w:val="Textodecomentrio"/>
        <w:jc w:val="left"/>
      </w:pPr>
      <w:r>
        <w:rPr>
          <w:rStyle w:val="Refdecomentrio"/>
        </w:rPr>
        <w:annotationRef/>
      </w:r>
      <w:r>
        <w:t>Coloque o nome dos membros da EQUIPE em ORDEM ALFABETICA</w:t>
      </w:r>
    </w:p>
  </w:comment>
  <w:comment w:id="2" w:author="Sergio Luiz Da Silveira" w:date="2022-12-08T13:26:00Z" w:initials="SLDS">
    <w:p w14:paraId="47353495" w14:textId="77777777" w:rsidR="00921E43" w:rsidRDefault="00921E43" w:rsidP="00921E43">
      <w:pPr>
        <w:pStyle w:val="Textodecomentrio"/>
        <w:jc w:val="left"/>
      </w:pPr>
      <w:r>
        <w:rPr>
          <w:rStyle w:val="Refdecomentrio"/>
        </w:rPr>
        <w:annotationRef/>
      </w:r>
      <w:r>
        <w:t>Nome do SEU PROJETO</w:t>
      </w:r>
    </w:p>
  </w:comment>
  <w:comment w:id="3" w:author="Sergio Luiz Da Silveira" w:date="2022-12-08T13:26:00Z" w:initials="SLDS">
    <w:p w14:paraId="6F664B49" w14:textId="77777777" w:rsidR="00921E43" w:rsidRDefault="00921E43" w:rsidP="00921E43">
      <w:pPr>
        <w:pStyle w:val="Textodecomentrio"/>
        <w:jc w:val="left"/>
      </w:pPr>
      <w:r>
        <w:rPr>
          <w:rStyle w:val="Refdecomentrio"/>
        </w:rPr>
        <w:annotationRef/>
      </w:r>
      <w:r>
        <w:t>Coloque por extenso o nome da CIDADE e apenas o ANO da ENTREGA do PROJETO</w:t>
      </w:r>
    </w:p>
  </w:comment>
  <w:comment w:id="4" w:author="Sergio Luiz Da Silveira" w:date="2022-12-08T13:27:00Z" w:initials="SLDS">
    <w:p w14:paraId="4A44D7E7" w14:textId="77777777" w:rsidR="00921E43" w:rsidRDefault="00921E43" w:rsidP="00921E43">
      <w:pPr>
        <w:pStyle w:val="Textodecomentrio"/>
        <w:jc w:val="left"/>
      </w:pPr>
      <w:r>
        <w:rPr>
          <w:rStyle w:val="Refdecomentrio"/>
        </w:rPr>
        <w:annotationRef/>
      </w:r>
      <w:r>
        <w:t>Nome dos membros da equipe. Ordem Alfabética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EC1503D" w15:done="0"/>
  <w15:commentEx w15:paraId="4F186346" w15:done="0"/>
  <w15:commentEx w15:paraId="47353495" w15:done="0"/>
  <w15:commentEx w15:paraId="6F664B49" w15:done="0"/>
  <w15:commentEx w15:paraId="4A44D7E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73C6417" w16cex:dateUtc="2022-12-08T16:24:00Z"/>
  <w16cex:commentExtensible w16cex:durableId="273C6455" w16cex:dateUtc="2022-12-08T16:25:00Z"/>
  <w16cex:commentExtensible w16cex:durableId="273C646D" w16cex:dateUtc="2022-12-08T16:26:00Z"/>
  <w16cex:commentExtensible w16cex:durableId="273C6498" w16cex:dateUtc="2022-12-08T16:26:00Z"/>
  <w16cex:commentExtensible w16cex:durableId="273C64B1" w16cex:dateUtc="2022-12-08T1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EC1503D" w16cid:durableId="273C6417"/>
  <w16cid:commentId w16cid:paraId="4F186346" w16cid:durableId="273C6455"/>
  <w16cid:commentId w16cid:paraId="47353495" w16cid:durableId="273C646D"/>
  <w16cid:commentId w16cid:paraId="6F664B49" w16cid:durableId="273C6498"/>
  <w16cid:commentId w16cid:paraId="4A44D7E7" w16cid:durableId="273C64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052CED" w14:textId="77777777" w:rsidR="006D5963" w:rsidRDefault="006D5963">
      <w:r>
        <w:separator/>
      </w:r>
    </w:p>
    <w:p w14:paraId="78992795" w14:textId="77777777" w:rsidR="006D5963" w:rsidRDefault="006D5963"/>
    <w:p w14:paraId="269074C5" w14:textId="77777777" w:rsidR="006D5963" w:rsidRDefault="006D5963"/>
  </w:endnote>
  <w:endnote w:type="continuationSeparator" w:id="0">
    <w:p w14:paraId="3B624D32" w14:textId="77777777" w:rsidR="006D5963" w:rsidRDefault="006D5963">
      <w:r>
        <w:continuationSeparator/>
      </w:r>
    </w:p>
    <w:p w14:paraId="453859FF" w14:textId="77777777" w:rsidR="006D5963" w:rsidRDefault="006D5963"/>
    <w:p w14:paraId="1DE15585" w14:textId="77777777" w:rsidR="006D5963" w:rsidRDefault="006D59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C4AD7" w14:textId="77777777" w:rsidR="00921E43" w:rsidRDefault="00921E43" w:rsidP="007D2F5C">
    <w:pPr>
      <w:pStyle w:val="Rodap"/>
      <w:rPr>
        <w:rStyle w:val="Nmerodepgina"/>
      </w:rPr>
    </w:pPr>
    <w:r>
      <w:rPr>
        <w:rStyle w:val="Nmerodepgina"/>
      </w:rPr>
      <w:fldChar w:fldCharType="begin"/>
    </w:r>
    <w:r>
      <w:rPr>
        <w:rStyle w:val="Nmerodepgina"/>
      </w:rPr>
      <w:instrText xml:space="preserve">PAGE  </w:instrText>
    </w:r>
    <w:r>
      <w:rPr>
        <w:rStyle w:val="Nmerodepgina"/>
      </w:rPr>
      <w:fldChar w:fldCharType="end"/>
    </w:r>
  </w:p>
  <w:p w14:paraId="7D3FEBD9" w14:textId="77777777" w:rsidR="00921E43" w:rsidRDefault="00921E43" w:rsidP="007D2F5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E79B14" w14:textId="77777777" w:rsidR="006D5963" w:rsidRDefault="006D5963" w:rsidP="00E22B31">
      <w:pPr>
        <w:ind w:firstLine="0"/>
      </w:pPr>
      <w:r>
        <w:t>_____________</w:t>
      </w:r>
    </w:p>
  </w:footnote>
  <w:footnote w:type="continuationSeparator" w:id="0">
    <w:p w14:paraId="3C9A1D22" w14:textId="77777777" w:rsidR="006D5963" w:rsidRDefault="006D5963">
      <w:r>
        <w:continuationSeparator/>
      </w:r>
    </w:p>
    <w:p w14:paraId="7F5C7BC9" w14:textId="77777777" w:rsidR="006D5963" w:rsidRDefault="006D5963"/>
    <w:p w14:paraId="1A05D771" w14:textId="77777777" w:rsidR="006D5963" w:rsidRDefault="006D5963"/>
  </w:footnote>
  <w:footnote w:id="1">
    <w:p w14:paraId="7DA6705F" w14:textId="77777777" w:rsidR="00921E43" w:rsidRDefault="00921E43" w:rsidP="00105FE4">
      <w:pPr>
        <w:pStyle w:val="Rodap"/>
      </w:pPr>
      <w:r>
        <w:rPr>
          <w:rStyle w:val="Refdenotaderodap"/>
        </w:rPr>
        <w:footnoteRef/>
      </w:r>
      <w:r>
        <w:t xml:space="preserve"> </w:t>
      </w:r>
      <w:r w:rsidRPr="004E69A3">
        <w:t xml:space="preserve">MARQUES, Alberto; RIBEIRO, </w:t>
      </w:r>
      <w:r w:rsidRPr="004E69A3">
        <w:rPr>
          <w:b/>
        </w:rPr>
        <w:t>Angela. As fazendas agrícolas</w:t>
      </w:r>
      <w:r w:rsidRPr="004E69A3">
        <w:t xml:space="preserve">. </w:t>
      </w:r>
      <w:r w:rsidRPr="007D2F5C">
        <w:t>São</w:t>
      </w:r>
      <w:r w:rsidRPr="004E69A3">
        <w:t xml:space="preserve"> Paulo: Ática, 2000. 350 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57674" w14:textId="77777777" w:rsidR="00921E43" w:rsidRDefault="00921E43" w:rsidP="0068488D">
    <w:pPr>
      <w:ind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FE13D8" w14:textId="77777777" w:rsidR="00921E43" w:rsidRDefault="00921E4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2CD32" w14:textId="77777777" w:rsidR="00921E43" w:rsidRPr="009B6C11" w:rsidRDefault="00921E43" w:rsidP="009B6C11">
    <w:pPr>
      <w:pStyle w:val="Cabealho"/>
      <w:ind w:firstLine="0"/>
      <w:jc w:val="right"/>
      <w:rPr>
        <w:sz w:val="20"/>
        <w:szCs w:val="20"/>
      </w:rPr>
    </w:pPr>
    <w:r w:rsidRPr="00161171">
      <w:rPr>
        <w:rStyle w:val="Nmerodepgina"/>
        <w:sz w:val="20"/>
        <w:szCs w:val="20"/>
      </w:rPr>
      <w:fldChar w:fldCharType="begin"/>
    </w:r>
    <w:r w:rsidRPr="00161171">
      <w:rPr>
        <w:rStyle w:val="Nmerodepgina"/>
        <w:sz w:val="20"/>
        <w:szCs w:val="20"/>
      </w:rPr>
      <w:instrText xml:space="preserve"> PAGE </w:instrText>
    </w:r>
    <w:r w:rsidRPr="00161171">
      <w:rPr>
        <w:rStyle w:val="Nmerodepgina"/>
        <w:sz w:val="20"/>
        <w:szCs w:val="20"/>
      </w:rPr>
      <w:fldChar w:fldCharType="separate"/>
    </w:r>
    <w:r>
      <w:rPr>
        <w:rStyle w:val="Nmerodepgina"/>
        <w:noProof/>
        <w:sz w:val="20"/>
        <w:szCs w:val="20"/>
      </w:rPr>
      <w:t>30</w:t>
    </w:r>
    <w:r w:rsidRPr="00161171">
      <w:rPr>
        <w:rStyle w:val="Nmerodepgina"/>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0C2"/>
    <w:multiLevelType w:val="hybridMultilevel"/>
    <w:tmpl w:val="57360C24"/>
    <w:lvl w:ilvl="0" w:tplc="5E80CA74">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0C2428A"/>
    <w:multiLevelType w:val="hybridMultilevel"/>
    <w:tmpl w:val="C060A0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5FB252A"/>
    <w:multiLevelType w:val="hybridMultilevel"/>
    <w:tmpl w:val="9084B9B4"/>
    <w:lvl w:ilvl="0" w:tplc="C5AAA58A">
      <w:start w:val="6"/>
      <w:numFmt w:val="decimal"/>
      <w:pStyle w:val="Ttulo1"/>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9070D75"/>
    <w:multiLevelType w:val="hybridMultilevel"/>
    <w:tmpl w:val="9F3C4F8E"/>
    <w:lvl w:ilvl="0" w:tplc="E0D0213E">
      <w:start w:val="5"/>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4" w15:restartNumberingAfterBreak="0">
    <w:nsid w:val="15144F23"/>
    <w:multiLevelType w:val="multilevel"/>
    <w:tmpl w:val="846EF36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B946CC"/>
    <w:multiLevelType w:val="multilevel"/>
    <w:tmpl w:val="D74E8C9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2A9760E"/>
    <w:multiLevelType w:val="hybridMultilevel"/>
    <w:tmpl w:val="4B1E0D5C"/>
    <w:lvl w:ilvl="0" w:tplc="F84E5D00">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3E1A47"/>
    <w:multiLevelType w:val="hybridMultilevel"/>
    <w:tmpl w:val="97A2AD9A"/>
    <w:lvl w:ilvl="0" w:tplc="04160001">
      <w:start w:val="1"/>
      <w:numFmt w:val="bullet"/>
      <w:lvlText w:val=""/>
      <w:lvlJc w:val="left"/>
      <w:pPr>
        <w:ind w:left="1571" w:hanging="360"/>
      </w:pPr>
      <w:rPr>
        <w:rFonts w:ascii="Symbol" w:hAnsi="Symbol" w:hint="default"/>
      </w:rPr>
    </w:lvl>
    <w:lvl w:ilvl="1" w:tplc="04160003">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8" w15:restartNumberingAfterBreak="0">
    <w:nsid w:val="351C4456"/>
    <w:multiLevelType w:val="hybridMultilevel"/>
    <w:tmpl w:val="95A67E10"/>
    <w:lvl w:ilvl="0" w:tplc="F84E5D00">
      <w:start w:val="4"/>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15:restartNumberingAfterBreak="0">
    <w:nsid w:val="387061A0"/>
    <w:multiLevelType w:val="hybridMultilevel"/>
    <w:tmpl w:val="F17A6D76"/>
    <w:lvl w:ilvl="0" w:tplc="AEAA591E">
      <w:start w:val="2"/>
      <w:numFmt w:val="decimal"/>
      <w:lvlText w:val="%1."/>
      <w:lvlJc w:val="left"/>
      <w:pPr>
        <w:ind w:left="36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BA8747C"/>
    <w:multiLevelType w:val="multilevel"/>
    <w:tmpl w:val="D74E8C9C"/>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02A7ADC"/>
    <w:multiLevelType w:val="multilevel"/>
    <w:tmpl w:val="94D0604E"/>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8B70D82"/>
    <w:multiLevelType w:val="multilevel"/>
    <w:tmpl w:val="94A4E1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9062F1B"/>
    <w:multiLevelType w:val="multilevel"/>
    <w:tmpl w:val="CDF4B036"/>
    <w:lvl w:ilvl="0">
      <w:start w:val="1"/>
      <w:numFmt w:val="decimal"/>
      <w:lvlText w:val="%1"/>
      <w:lvlJc w:val="left"/>
      <w:pPr>
        <w:ind w:left="405" w:hanging="405"/>
      </w:pPr>
      <w:rPr>
        <w:rFonts w:cs="Times New Roman" w:hint="default"/>
      </w:rPr>
    </w:lvl>
    <w:lvl w:ilvl="1">
      <w:start w:val="1"/>
      <w:numFmt w:val="decimal"/>
      <w:lvlText w:val="%1.%2"/>
      <w:lvlJc w:val="left"/>
      <w:pPr>
        <w:ind w:left="405" w:hanging="405"/>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4" w15:restartNumberingAfterBreak="0">
    <w:nsid w:val="7B55366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BC04FB7"/>
    <w:multiLevelType w:val="hybridMultilevel"/>
    <w:tmpl w:val="6C2E8A88"/>
    <w:lvl w:ilvl="0" w:tplc="CC72A7BC">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3"/>
  </w:num>
  <w:num w:numId="2">
    <w:abstractNumId w:val="4"/>
  </w:num>
  <w:num w:numId="3">
    <w:abstractNumId w:val="1"/>
  </w:num>
  <w:num w:numId="4">
    <w:abstractNumId w:val="7"/>
  </w:num>
  <w:num w:numId="5">
    <w:abstractNumId w:val="3"/>
  </w:num>
  <w:num w:numId="6">
    <w:abstractNumId w:val="6"/>
  </w:num>
  <w:num w:numId="7">
    <w:abstractNumId w:val="8"/>
  </w:num>
  <w:num w:numId="8">
    <w:abstractNumId w:val="15"/>
  </w:num>
  <w:num w:numId="9">
    <w:abstractNumId w:val="0"/>
  </w:num>
  <w:num w:numId="10">
    <w:abstractNumId w:val="9"/>
  </w:num>
  <w:num w:numId="11">
    <w:abstractNumId w:val="9"/>
  </w:num>
  <w:num w:numId="12">
    <w:abstractNumId w:val="9"/>
  </w:num>
  <w:num w:numId="13">
    <w:abstractNumId w:val="9"/>
    <w:lvlOverride w:ilvl="0">
      <w:startOverride w:val="6"/>
    </w:lvlOverride>
  </w:num>
  <w:num w:numId="14">
    <w:abstractNumId w:val="11"/>
  </w:num>
  <w:num w:numId="15">
    <w:abstractNumId w:val="5"/>
  </w:num>
  <w:num w:numId="16">
    <w:abstractNumId w:val="10"/>
  </w:num>
  <w:num w:numId="17">
    <w:abstractNumId w:val="2"/>
  </w:num>
  <w:num w:numId="18">
    <w:abstractNumId w:val="12"/>
  </w:num>
  <w:num w:numId="19">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rgio Luiz Da Silveira">
    <w15:presenceInfo w15:providerId="AD" w15:userId="S::sergio.silveira@sistemafiep.org.br::13f248f6-1ace-4928-a643-aed62d2f2c3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B2"/>
    <w:rsid w:val="000028AB"/>
    <w:rsid w:val="000052FF"/>
    <w:rsid w:val="00007D54"/>
    <w:rsid w:val="00016CAF"/>
    <w:rsid w:val="00020B35"/>
    <w:rsid w:val="0003100F"/>
    <w:rsid w:val="00033598"/>
    <w:rsid w:val="00045290"/>
    <w:rsid w:val="00045376"/>
    <w:rsid w:val="00050FD9"/>
    <w:rsid w:val="0006369A"/>
    <w:rsid w:val="00065278"/>
    <w:rsid w:val="00067905"/>
    <w:rsid w:val="000774F8"/>
    <w:rsid w:val="0007767C"/>
    <w:rsid w:val="00083DD3"/>
    <w:rsid w:val="00086165"/>
    <w:rsid w:val="0009765E"/>
    <w:rsid w:val="000A0007"/>
    <w:rsid w:val="000B2583"/>
    <w:rsid w:val="000C39CB"/>
    <w:rsid w:val="000C577F"/>
    <w:rsid w:val="000C605D"/>
    <w:rsid w:val="000C6C26"/>
    <w:rsid w:val="000F00F4"/>
    <w:rsid w:val="000F6964"/>
    <w:rsid w:val="00100EDC"/>
    <w:rsid w:val="00105CEB"/>
    <w:rsid w:val="00105FE4"/>
    <w:rsid w:val="00106C57"/>
    <w:rsid w:val="00110444"/>
    <w:rsid w:val="0011160F"/>
    <w:rsid w:val="00111E67"/>
    <w:rsid w:val="00113117"/>
    <w:rsid w:val="001218AE"/>
    <w:rsid w:val="001329D3"/>
    <w:rsid w:val="00136C83"/>
    <w:rsid w:val="00141B25"/>
    <w:rsid w:val="00143EEB"/>
    <w:rsid w:val="00150B1A"/>
    <w:rsid w:val="00151D94"/>
    <w:rsid w:val="00154816"/>
    <w:rsid w:val="00155458"/>
    <w:rsid w:val="0015756E"/>
    <w:rsid w:val="00161171"/>
    <w:rsid w:val="001659D3"/>
    <w:rsid w:val="0018004B"/>
    <w:rsid w:val="00181910"/>
    <w:rsid w:val="001B030C"/>
    <w:rsid w:val="001B4A7D"/>
    <w:rsid w:val="001C0B4E"/>
    <w:rsid w:val="001C1D7F"/>
    <w:rsid w:val="001C5330"/>
    <w:rsid w:val="001C62A9"/>
    <w:rsid w:val="001D049B"/>
    <w:rsid w:val="001D235A"/>
    <w:rsid w:val="001D33DD"/>
    <w:rsid w:val="001D4AB7"/>
    <w:rsid w:val="001E2F9C"/>
    <w:rsid w:val="00200626"/>
    <w:rsid w:val="00201B16"/>
    <w:rsid w:val="00204B5D"/>
    <w:rsid w:val="00215153"/>
    <w:rsid w:val="00223F3F"/>
    <w:rsid w:val="00234097"/>
    <w:rsid w:val="00234FF6"/>
    <w:rsid w:val="00235E4F"/>
    <w:rsid w:val="00237A43"/>
    <w:rsid w:val="00253C9D"/>
    <w:rsid w:val="002566F0"/>
    <w:rsid w:val="0026270A"/>
    <w:rsid w:val="00263146"/>
    <w:rsid w:val="002666C6"/>
    <w:rsid w:val="002856F5"/>
    <w:rsid w:val="00285E7B"/>
    <w:rsid w:val="00296FF9"/>
    <w:rsid w:val="002971D9"/>
    <w:rsid w:val="002B347D"/>
    <w:rsid w:val="002B38E3"/>
    <w:rsid w:val="002B39BD"/>
    <w:rsid w:val="002B6694"/>
    <w:rsid w:val="002C738E"/>
    <w:rsid w:val="002D3CDF"/>
    <w:rsid w:val="002E7924"/>
    <w:rsid w:val="002F0D44"/>
    <w:rsid w:val="002F77D5"/>
    <w:rsid w:val="00307AE5"/>
    <w:rsid w:val="003118A3"/>
    <w:rsid w:val="00311EF8"/>
    <w:rsid w:val="003210D3"/>
    <w:rsid w:val="003218E3"/>
    <w:rsid w:val="00321BA7"/>
    <w:rsid w:val="0033225B"/>
    <w:rsid w:val="00333F2D"/>
    <w:rsid w:val="00336705"/>
    <w:rsid w:val="00341089"/>
    <w:rsid w:val="0035656A"/>
    <w:rsid w:val="00360F4A"/>
    <w:rsid w:val="003631C5"/>
    <w:rsid w:val="00363312"/>
    <w:rsid w:val="00367A60"/>
    <w:rsid w:val="00371BE6"/>
    <w:rsid w:val="003740F4"/>
    <w:rsid w:val="0037451B"/>
    <w:rsid w:val="00376245"/>
    <w:rsid w:val="00394BB9"/>
    <w:rsid w:val="003A1688"/>
    <w:rsid w:val="003A3F4C"/>
    <w:rsid w:val="003D4F48"/>
    <w:rsid w:val="003D5333"/>
    <w:rsid w:val="003D6AB2"/>
    <w:rsid w:val="003E09B5"/>
    <w:rsid w:val="003E1157"/>
    <w:rsid w:val="003E3E4A"/>
    <w:rsid w:val="003E6166"/>
    <w:rsid w:val="003F5EBB"/>
    <w:rsid w:val="003F7AF6"/>
    <w:rsid w:val="004063C9"/>
    <w:rsid w:val="004135F7"/>
    <w:rsid w:val="00415817"/>
    <w:rsid w:val="00416469"/>
    <w:rsid w:val="00423B9D"/>
    <w:rsid w:val="00433E1E"/>
    <w:rsid w:val="00435241"/>
    <w:rsid w:val="00436545"/>
    <w:rsid w:val="00440BD6"/>
    <w:rsid w:val="0044228F"/>
    <w:rsid w:val="00445576"/>
    <w:rsid w:val="00452028"/>
    <w:rsid w:val="00486711"/>
    <w:rsid w:val="00491237"/>
    <w:rsid w:val="0049258D"/>
    <w:rsid w:val="004938CC"/>
    <w:rsid w:val="004A76AF"/>
    <w:rsid w:val="004A77E2"/>
    <w:rsid w:val="004B134D"/>
    <w:rsid w:val="004B4E40"/>
    <w:rsid w:val="004C3924"/>
    <w:rsid w:val="004C3D62"/>
    <w:rsid w:val="004C686B"/>
    <w:rsid w:val="004E127B"/>
    <w:rsid w:val="004E5E33"/>
    <w:rsid w:val="004E69A3"/>
    <w:rsid w:val="004F2AE9"/>
    <w:rsid w:val="004F4072"/>
    <w:rsid w:val="004F65F3"/>
    <w:rsid w:val="004F7A05"/>
    <w:rsid w:val="00500AAD"/>
    <w:rsid w:val="00500D2D"/>
    <w:rsid w:val="00503805"/>
    <w:rsid w:val="00503996"/>
    <w:rsid w:val="00515C76"/>
    <w:rsid w:val="00524BF5"/>
    <w:rsid w:val="00530660"/>
    <w:rsid w:val="00532348"/>
    <w:rsid w:val="0054602B"/>
    <w:rsid w:val="005539F7"/>
    <w:rsid w:val="00564144"/>
    <w:rsid w:val="00565765"/>
    <w:rsid w:val="00570AD5"/>
    <w:rsid w:val="005803AB"/>
    <w:rsid w:val="005870F9"/>
    <w:rsid w:val="00590330"/>
    <w:rsid w:val="005936E0"/>
    <w:rsid w:val="005964DB"/>
    <w:rsid w:val="00597149"/>
    <w:rsid w:val="005A01D8"/>
    <w:rsid w:val="005A76A2"/>
    <w:rsid w:val="005B2898"/>
    <w:rsid w:val="005B3C9A"/>
    <w:rsid w:val="005C331D"/>
    <w:rsid w:val="005D6C5C"/>
    <w:rsid w:val="005F0898"/>
    <w:rsid w:val="005F1340"/>
    <w:rsid w:val="005F43F8"/>
    <w:rsid w:val="005F5FB3"/>
    <w:rsid w:val="00601CAA"/>
    <w:rsid w:val="00603FC3"/>
    <w:rsid w:val="00606253"/>
    <w:rsid w:val="00611F62"/>
    <w:rsid w:val="006167D2"/>
    <w:rsid w:val="00617550"/>
    <w:rsid w:val="00617835"/>
    <w:rsid w:val="00617D07"/>
    <w:rsid w:val="00627B27"/>
    <w:rsid w:val="00627C9B"/>
    <w:rsid w:val="0064562B"/>
    <w:rsid w:val="00645A91"/>
    <w:rsid w:val="006500E8"/>
    <w:rsid w:val="00652766"/>
    <w:rsid w:val="00654FB0"/>
    <w:rsid w:val="006645AD"/>
    <w:rsid w:val="0066637C"/>
    <w:rsid w:val="0068488D"/>
    <w:rsid w:val="006850A3"/>
    <w:rsid w:val="006873F2"/>
    <w:rsid w:val="00691D8B"/>
    <w:rsid w:val="00692B9B"/>
    <w:rsid w:val="00692BB5"/>
    <w:rsid w:val="00692C71"/>
    <w:rsid w:val="006A0066"/>
    <w:rsid w:val="006A27EE"/>
    <w:rsid w:val="006A2A4A"/>
    <w:rsid w:val="006B0B89"/>
    <w:rsid w:val="006C071B"/>
    <w:rsid w:val="006C4240"/>
    <w:rsid w:val="006C4866"/>
    <w:rsid w:val="006D015F"/>
    <w:rsid w:val="006D0624"/>
    <w:rsid w:val="006D5963"/>
    <w:rsid w:val="006D5C52"/>
    <w:rsid w:val="006D798F"/>
    <w:rsid w:val="006E1652"/>
    <w:rsid w:val="006F2502"/>
    <w:rsid w:val="006F692E"/>
    <w:rsid w:val="0070282C"/>
    <w:rsid w:val="007028DC"/>
    <w:rsid w:val="00704886"/>
    <w:rsid w:val="00707418"/>
    <w:rsid w:val="0071055B"/>
    <w:rsid w:val="007265EB"/>
    <w:rsid w:val="00766C5D"/>
    <w:rsid w:val="00781D9F"/>
    <w:rsid w:val="00785EB2"/>
    <w:rsid w:val="007901E8"/>
    <w:rsid w:val="00794072"/>
    <w:rsid w:val="007974F4"/>
    <w:rsid w:val="007B0D7B"/>
    <w:rsid w:val="007B554F"/>
    <w:rsid w:val="007C165A"/>
    <w:rsid w:val="007C700A"/>
    <w:rsid w:val="007D2D8B"/>
    <w:rsid w:val="007D2F5C"/>
    <w:rsid w:val="007D6583"/>
    <w:rsid w:val="007D661D"/>
    <w:rsid w:val="007E225D"/>
    <w:rsid w:val="007F004C"/>
    <w:rsid w:val="007F1DCC"/>
    <w:rsid w:val="0080617B"/>
    <w:rsid w:val="008101DC"/>
    <w:rsid w:val="00810C56"/>
    <w:rsid w:val="00821E11"/>
    <w:rsid w:val="00823B64"/>
    <w:rsid w:val="00834592"/>
    <w:rsid w:val="0083715F"/>
    <w:rsid w:val="008432BE"/>
    <w:rsid w:val="00846FE0"/>
    <w:rsid w:val="00856125"/>
    <w:rsid w:val="00857D4C"/>
    <w:rsid w:val="008646E4"/>
    <w:rsid w:val="008675DB"/>
    <w:rsid w:val="008719CC"/>
    <w:rsid w:val="008726BF"/>
    <w:rsid w:val="00872D0C"/>
    <w:rsid w:val="00873A15"/>
    <w:rsid w:val="0087639D"/>
    <w:rsid w:val="0088720A"/>
    <w:rsid w:val="00891291"/>
    <w:rsid w:val="0089655D"/>
    <w:rsid w:val="008A118F"/>
    <w:rsid w:val="008B56C9"/>
    <w:rsid w:val="008C0771"/>
    <w:rsid w:val="008C60C0"/>
    <w:rsid w:val="008D0904"/>
    <w:rsid w:val="008D2D02"/>
    <w:rsid w:val="008D2F46"/>
    <w:rsid w:val="008D4633"/>
    <w:rsid w:val="008E7E95"/>
    <w:rsid w:val="008F0715"/>
    <w:rsid w:val="008F2232"/>
    <w:rsid w:val="00900130"/>
    <w:rsid w:val="00907CC5"/>
    <w:rsid w:val="009109B0"/>
    <w:rsid w:val="00910A48"/>
    <w:rsid w:val="00921E43"/>
    <w:rsid w:val="00923207"/>
    <w:rsid w:val="00927EB8"/>
    <w:rsid w:val="00935277"/>
    <w:rsid w:val="009373C5"/>
    <w:rsid w:val="00937E70"/>
    <w:rsid w:val="00940B39"/>
    <w:rsid w:val="009522A4"/>
    <w:rsid w:val="009530ED"/>
    <w:rsid w:val="0095401E"/>
    <w:rsid w:val="00955A4F"/>
    <w:rsid w:val="0096378E"/>
    <w:rsid w:val="00965F8C"/>
    <w:rsid w:val="0096798C"/>
    <w:rsid w:val="009768B6"/>
    <w:rsid w:val="00993B3C"/>
    <w:rsid w:val="00994053"/>
    <w:rsid w:val="00996561"/>
    <w:rsid w:val="009A6CC0"/>
    <w:rsid w:val="009B6C11"/>
    <w:rsid w:val="009C2D83"/>
    <w:rsid w:val="009C2E4F"/>
    <w:rsid w:val="009C4426"/>
    <w:rsid w:val="009D5644"/>
    <w:rsid w:val="009D5729"/>
    <w:rsid w:val="009E0126"/>
    <w:rsid w:val="009E43FB"/>
    <w:rsid w:val="009E5A2F"/>
    <w:rsid w:val="00A14D11"/>
    <w:rsid w:val="00A200BE"/>
    <w:rsid w:val="00A223AE"/>
    <w:rsid w:val="00A26B86"/>
    <w:rsid w:val="00A30C17"/>
    <w:rsid w:val="00A37F2B"/>
    <w:rsid w:val="00A42B5F"/>
    <w:rsid w:val="00A47638"/>
    <w:rsid w:val="00A504E2"/>
    <w:rsid w:val="00A57BF0"/>
    <w:rsid w:val="00A60554"/>
    <w:rsid w:val="00A6175A"/>
    <w:rsid w:val="00A62C26"/>
    <w:rsid w:val="00A6796D"/>
    <w:rsid w:val="00A7327E"/>
    <w:rsid w:val="00A74635"/>
    <w:rsid w:val="00A803EA"/>
    <w:rsid w:val="00A80F60"/>
    <w:rsid w:val="00A83A4B"/>
    <w:rsid w:val="00A95C7F"/>
    <w:rsid w:val="00AA5176"/>
    <w:rsid w:val="00AA7119"/>
    <w:rsid w:val="00AB369C"/>
    <w:rsid w:val="00AC15B7"/>
    <w:rsid w:val="00AC4A5B"/>
    <w:rsid w:val="00AE0F0D"/>
    <w:rsid w:val="00AF56F3"/>
    <w:rsid w:val="00AF63A3"/>
    <w:rsid w:val="00B00ECE"/>
    <w:rsid w:val="00B02FF1"/>
    <w:rsid w:val="00B11C20"/>
    <w:rsid w:val="00B12769"/>
    <w:rsid w:val="00B148EA"/>
    <w:rsid w:val="00B23E6C"/>
    <w:rsid w:val="00B23EB8"/>
    <w:rsid w:val="00B26117"/>
    <w:rsid w:val="00B30610"/>
    <w:rsid w:val="00B348EF"/>
    <w:rsid w:val="00B36ED5"/>
    <w:rsid w:val="00B40AA3"/>
    <w:rsid w:val="00B40E73"/>
    <w:rsid w:val="00B436F6"/>
    <w:rsid w:val="00B44B01"/>
    <w:rsid w:val="00B519E8"/>
    <w:rsid w:val="00B52C93"/>
    <w:rsid w:val="00B5574A"/>
    <w:rsid w:val="00B567A6"/>
    <w:rsid w:val="00B616C0"/>
    <w:rsid w:val="00B7072E"/>
    <w:rsid w:val="00B71849"/>
    <w:rsid w:val="00B72672"/>
    <w:rsid w:val="00B73F06"/>
    <w:rsid w:val="00B80762"/>
    <w:rsid w:val="00B9347B"/>
    <w:rsid w:val="00B96656"/>
    <w:rsid w:val="00BA35B6"/>
    <w:rsid w:val="00BA5538"/>
    <w:rsid w:val="00BA65F0"/>
    <w:rsid w:val="00BB18BC"/>
    <w:rsid w:val="00BB31C3"/>
    <w:rsid w:val="00BB5D1A"/>
    <w:rsid w:val="00BC174E"/>
    <w:rsid w:val="00BC791D"/>
    <w:rsid w:val="00BD3699"/>
    <w:rsid w:val="00BD4A7A"/>
    <w:rsid w:val="00BD656F"/>
    <w:rsid w:val="00BE0D1D"/>
    <w:rsid w:val="00BE1ED2"/>
    <w:rsid w:val="00BE4E08"/>
    <w:rsid w:val="00BF009A"/>
    <w:rsid w:val="00BF1920"/>
    <w:rsid w:val="00C037C3"/>
    <w:rsid w:val="00C06FB5"/>
    <w:rsid w:val="00C105A0"/>
    <w:rsid w:val="00C108FD"/>
    <w:rsid w:val="00C167A6"/>
    <w:rsid w:val="00C370A0"/>
    <w:rsid w:val="00C403C9"/>
    <w:rsid w:val="00C40C28"/>
    <w:rsid w:val="00C46027"/>
    <w:rsid w:val="00C461C0"/>
    <w:rsid w:val="00C46DB9"/>
    <w:rsid w:val="00C63627"/>
    <w:rsid w:val="00C90F50"/>
    <w:rsid w:val="00C92852"/>
    <w:rsid w:val="00CA1191"/>
    <w:rsid w:val="00CC103E"/>
    <w:rsid w:val="00CC2524"/>
    <w:rsid w:val="00CD7C41"/>
    <w:rsid w:val="00CE0882"/>
    <w:rsid w:val="00CE2B4F"/>
    <w:rsid w:val="00CE72A8"/>
    <w:rsid w:val="00CF4492"/>
    <w:rsid w:val="00CF577A"/>
    <w:rsid w:val="00D049E7"/>
    <w:rsid w:val="00D217CB"/>
    <w:rsid w:val="00D25A7A"/>
    <w:rsid w:val="00D277E2"/>
    <w:rsid w:val="00D30381"/>
    <w:rsid w:val="00D33A89"/>
    <w:rsid w:val="00D357BA"/>
    <w:rsid w:val="00D37AFF"/>
    <w:rsid w:val="00D41A6D"/>
    <w:rsid w:val="00D47953"/>
    <w:rsid w:val="00D52C0A"/>
    <w:rsid w:val="00D530D8"/>
    <w:rsid w:val="00D547BE"/>
    <w:rsid w:val="00D71076"/>
    <w:rsid w:val="00D82851"/>
    <w:rsid w:val="00D85461"/>
    <w:rsid w:val="00D85BEE"/>
    <w:rsid w:val="00D860D4"/>
    <w:rsid w:val="00D865CC"/>
    <w:rsid w:val="00D95FFC"/>
    <w:rsid w:val="00D97C03"/>
    <w:rsid w:val="00DA131F"/>
    <w:rsid w:val="00DA399B"/>
    <w:rsid w:val="00DB2348"/>
    <w:rsid w:val="00DB4675"/>
    <w:rsid w:val="00DB5D9F"/>
    <w:rsid w:val="00DC1101"/>
    <w:rsid w:val="00DC20CA"/>
    <w:rsid w:val="00DD3542"/>
    <w:rsid w:val="00DD6056"/>
    <w:rsid w:val="00DE0464"/>
    <w:rsid w:val="00DE2593"/>
    <w:rsid w:val="00DE2683"/>
    <w:rsid w:val="00DE787B"/>
    <w:rsid w:val="00DF598F"/>
    <w:rsid w:val="00DF6D81"/>
    <w:rsid w:val="00E16249"/>
    <w:rsid w:val="00E22B31"/>
    <w:rsid w:val="00E24882"/>
    <w:rsid w:val="00E265DD"/>
    <w:rsid w:val="00E31FD6"/>
    <w:rsid w:val="00E44225"/>
    <w:rsid w:val="00E62E1C"/>
    <w:rsid w:val="00E63B08"/>
    <w:rsid w:val="00E6736A"/>
    <w:rsid w:val="00E73DB3"/>
    <w:rsid w:val="00E752F7"/>
    <w:rsid w:val="00E80556"/>
    <w:rsid w:val="00E84573"/>
    <w:rsid w:val="00E9054E"/>
    <w:rsid w:val="00EA5B3C"/>
    <w:rsid w:val="00EA72E3"/>
    <w:rsid w:val="00EB279D"/>
    <w:rsid w:val="00EB40FB"/>
    <w:rsid w:val="00EC019C"/>
    <w:rsid w:val="00EC7A3F"/>
    <w:rsid w:val="00ED0A81"/>
    <w:rsid w:val="00ED7AE4"/>
    <w:rsid w:val="00EE6289"/>
    <w:rsid w:val="00EF09F8"/>
    <w:rsid w:val="00EF34AE"/>
    <w:rsid w:val="00EF6416"/>
    <w:rsid w:val="00F03330"/>
    <w:rsid w:val="00F079C5"/>
    <w:rsid w:val="00F24F16"/>
    <w:rsid w:val="00F26520"/>
    <w:rsid w:val="00F26DA1"/>
    <w:rsid w:val="00F311CC"/>
    <w:rsid w:val="00F4754E"/>
    <w:rsid w:val="00F52641"/>
    <w:rsid w:val="00F54D1F"/>
    <w:rsid w:val="00F56A91"/>
    <w:rsid w:val="00F60110"/>
    <w:rsid w:val="00F60B28"/>
    <w:rsid w:val="00F643FB"/>
    <w:rsid w:val="00F65597"/>
    <w:rsid w:val="00F6793C"/>
    <w:rsid w:val="00F71C82"/>
    <w:rsid w:val="00F82D23"/>
    <w:rsid w:val="00F86891"/>
    <w:rsid w:val="00F93065"/>
    <w:rsid w:val="00F95529"/>
    <w:rsid w:val="00F960EF"/>
    <w:rsid w:val="00FA2BBF"/>
    <w:rsid w:val="00FA35FB"/>
    <w:rsid w:val="00FA464C"/>
    <w:rsid w:val="00FA4B30"/>
    <w:rsid w:val="00FA6127"/>
    <w:rsid w:val="00FA764C"/>
    <w:rsid w:val="00FB2347"/>
    <w:rsid w:val="00FB4BF0"/>
    <w:rsid w:val="00FC0C76"/>
    <w:rsid w:val="00FC1DD2"/>
    <w:rsid w:val="00FD40DF"/>
    <w:rsid w:val="00FE0E00"/>
    <w:rsid w:val="00FE4490"/>
    <w:rsid w:val="00FE5466"/>
    <w:rsid w:val="00FE5A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City"/>
  <w:smartTagType w:namespaceuri="urn:schemas-microsoft-com:office:smarttags" w:name="place"/>
  <w:shapeDefaults>
    <o:shapedefaults v:ext="edit" spidmax="2049"/>
    <o:shapelayout v:ext="edit">
      <o:idmap v:ext="edit" data="1"/>
    </o:shapelayout>
  </w:shapeDefaults>
  <w:decimalSymbol w:val=","/>
  <w:listSeparator w:val=";"/>
  <w14:docId w14:val="6D302DF8"/>
  <w15:chartTrackingRefBased/>
  <w15:docId w15:val="{F16F33D8-A8DD-423A-AC7F-CE67005F3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666C6"/>
    <w:pPr>
      <w:spacing w:line="360" w:lineRule="auto"/>
      <w:ind w:firstLine="709"/>
      <w:jc w:val="both"/>
    </w:pPr>
    <w:rPr>
      <w:rFonts w:ascii="Arial" w:hAnsi="Arial"/>
      <w:sz w:val="24"/>
      <w:szCs w:val="24"/>
    </w:rPr>
  </w:style>
  <w:style w:type="paragraph" w:styleId="Ttulo1">
    <w:name w:val="heading 1"/>
    <w:basedOn w:val="Normal"/>
    <w:next w:val="Normal"/>
    <w:link w:val="Ttulo1Char"/>
    <w:autoRedefine/>
    <w:qFormat/>
    <w:rsid w:val="00B36ED5"/>
    <w:pPr>
      <w:keepNext/>
      <w:numPr>
        <w:numId w:val="17"/>
      </w:numPr>
      <w:spacing w:line="480" w:lineRule="auto"/>
      <w:jc w:val="left"/>
      <w:outlineLvl w:val="0"/>
    </w:pPr>
    <w:rPr>
      <w:rFonts w:cs="Arial"/>
      <w:b/>
      <w:caps/>
      <w:kern w:val="32"/>
    </w:rPr>
  </w:style>
  <w:style w:type="paragraph" w:styleId="Ttulo2">
    <w:name w:val="heading 2"/>
    <w:basedOn w:val="Normal"/>
    <w:next w:val="Normal"/>
    <w:qFormat/>
    <w:rsid w:val="00151D94"/>
    <w:pPr>
      <w:keepNext/>
      <w:spacing w:before="240" w:after="60"/>
      <w:outlineLvl w:val="1"/>
    </w:pPr>
    <w:rPr>
      <w:rFonts w:cs="Arial"/>
      <w:b/>
      <w:bCs/>
      <w:i/>
      <w:iCs/>
      <w:sz w:val="28"/>
      <w:szCs w:val="28"/>
    </w:rPr>
  </w:style>
  <w:style w:type="paragraph" w:styleId="Ttulo3">
    <w:name w:val="heading 3"/>
    <w:basedOn w:val="Normal"/>
    <w:next w:val="Normal"/>
    <w:qFormat/>
    <w:rsid w:val="00151D94"/>
    <w:pPr>
      <w:keepNext/>
      <w:spacing w:before="240" w:after="60"/>
      <w:outlineLvl w:val="2"/>
    </w:pPr>
    <w:rPr>
      <w:rFonts w:cs="Arial"/>
      <w:b/>
      <w:bCs/>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sid w:val="00B36ED5"/>
    <w:rPr>
      <w:rFonts w:ascii="Arial" w:hAnsi="Arial" w:cs="Arial"/>
      <w:b/>
      <w:caps/>
      <w:kern w:val="32"/>
      <w:sz w:val="24"/>
      <w:szCs w:val="24"/>
    </w:rPr>
  </w:style>
  <w:style w:type="paragraph" w:customStyle="1" w:styleId="faculdade">
    <w:name w:val="faculdade"/>
    <w:basedOn w:val="Normal"/>
    <w:rsid w:val="00A30C17"/>
    <w:pPr>
      <w:ind w:firstLine="0"/>
      <w:jc w:val="center"/>
    </w:pPr>
    <w:rPr>
      <w:rFonts w:cs="Arial"/>
      <w:caps/>
      <w:szCs w:val="28"/>
    </w:rPr>
  </w:style>
  <w:style w:type="paragraph" w:customStyle="1" w:styleId="curso">
    <w:name w:val="curso"/>
    <w:basedOn w:val="Normal"/>
    <w:rsid w:val="00A30C17"/>
    <w:pPr>
      <w:ind w:firstLine="0"/>
      <w:jc w:val="center"/>
    </w:pPr>
    <w:rPr>
      <w:rFonts w:cs="Arial"/>
      <w:caps/>
    </w:rPr>
  </w:style>
  <w:style w:type="paragraph" w:customStyle="1" w:styleId="NomedoAutor">
    <w:name w:val="Nome do Autor"/>
    <w:basedOn w:val="Normal"/>
    <w:rsid w:val="00A30C17"/>
    <w:pPr>
      <w:ind w:firstLine="0"/>
      <w:jc w:val="center"/>
    </w:pPr>
    <w:rPr>
      <w:rFonts w:cs="Arial"/>
      <w:caps/>
    </w:rPr>
  </w:style>
  <w:style w:type="paragraph" w:customStyle="1" w:styleId="TtulodoTrabalho">
    <w:name w:val="Título do Trabalho"/>
    <w:basedOn w:val="Normal"/>
    <w:rsid w:val="00311EF8"/>
    <w:pPr>
      <w:ind w:firstLine="0"/>
      <w:jc w:val="center"/>
    </w:pPr>
    <w:rPr>
      <w:rFonts w:cs="Arial"/>
      <w:b/>
      <w:caps/>
      <w:szCs w:val="28"/>
    </w:rPr>
  </w:style>
  <w:style w:type="paragraph" w:customStyle="1" w:styleId="SubttulodoTrabalho">
    <w:name w:val="Subtítulo do Trabalho"/>
    <w:basedOn w:val="Normal"/>
    <w:rsid w:val="00A30C17"/>
    <w:pPr>
      <w:ind w:firstLine="0"/>
      <w:jc w:val="center"/>
    </w:pPr>
    <w:rPr>
      <w:rFonts w:cs="Arial"/>
      <w:b/>
      <w:szCs w:val="28"/>
    </w:rPr>
  </w:style>
  <w:style w:type="paragraph" w:customStyle="1" w:styleId="NotadeMonografia">
    <w:name w:val="Nota de Monografia"/>
    <w:basedOn w:val="Normal"/>
    <w:link w:val="NotadeMonografiaChar"/>
    <w:rsid w:val="005870F9"/>
    <w:pPr>
      <w:tabs>
        <w:tab w:val="left" w:pos="4320"/>
      </w:tabs>
      <w:ind w:left="4536"/>
    </w:pPr>
    <w:rPr>
      <w:rFonts w:cs="Arial"/>
      <w:sz w:val="22"/>
    </w:rPr>
  </w:style>
  <w:style w:type="character" w:customStyle="1" w:styleId="NotadeMonografiaChar">
    <w:name w:val="Nota de Monografia Char"/>
    <w:link w:val="NotadeMonografia"/>
    <w:rsid w:val="005870F9"/>
    <w:rPr>
      <w:rFonts w:ascii="Arial" w:hAnsi="Arial" w:cs="Arial"/>
      <w:sz w:val="22"/>
      <w:szCs w:val="24"/>
      <w:lang w:val="pt-BR" w:eastAsia="pt-BR" w:bidi="ar-SA"/>
    </w:rPr>
  </w:style>
  <w:style w:type="paragraph" w:customStyle="1" w:styleId="NomedoOrientador">
    <w:name w:val="Nome do Orientador"/>
    <w:basedOn w:val="Normal"/>
    <w:rsid w:val="002B347D"/>
    <w:pPr>
      <w:ind w:firstLine="0"/>
      <w:jc w:val="center"/>
    </w:pPr>
    <w:rPr>
      <w:rFonts w:cs="Arial"/>
      <w:b/>
    </w:rPr>
  </w:style>
  <w:style w:type="paragraph" w:customStyle="1" w:styleId="Estilo10ptVermelhoPrimeiralinha0px">
    <w:name w:val="Estilo 10 pt Vermelho Primeira linha:  0 px"/>
    <w:basedOn w:val="Normal"/>
    <w:rsid w:val="00611F62"/>
    <w:pPr>
      <w:ind w:firstLine="0"/>
    </w:pPr>
    <w:rPr>
      <w:color w:val="FF0000"/>
      <w:szCs w:val="20"/>
    </w:rPr>
  </w:style>
  <w:style w:type="table" w:styleId="Tabelacomgrade">
    <w:name w:val="Table Grid"/>
    <w:basedOn w:val="Tabelanormal"/>
    <w:rsid w:val="005B3C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tiloNotadeMonografiaNegrito">
    <w:name w:val="Estilo Nota de Monografia + Negrito"/>
    <w:basedOn w:val="NotadeMonografia"/>
    <w:link w:val="EstiloNotadeMonografiaNegritoChar"/>
    <w:rsid w:val="00611F62"/>
    <w:pPr>
      <w:ind w:left="4500" w:firstLine="0"/>
    </w:pPr>
    <w:rPr>
      <w:bCs/>
    </w:rPr>
  </w:style>
  <w:style w:type="character" w:customStyle="1" w:styleId="EstiloNotadeMonografiaNegritoChar">
    <w:name w:val="Estilo Nota de Monografia + Negrito Char"/>
    <w:link w:val="EstiloNotadeMonografiaNegrito"/>
    <w:rsid w:val="00611F62"/>
    <w:rPr>
      <w:rFonts w:ascii="Arial" w:hAnsi="Arial" w:cs="Arial"/>
      <w:bCs/>
      <w:sz w:val="22"/>
      <w:szCs w:val="24"/>
      <w:lang w:val="pt-BR" w:eastAsia="pt-BR" w:bidi="ar-SA"/>
    </w:rPr>
  </w:style>
  <w:style w:type="paragraph" w:customStyle="1" w:styleId="Dedicatria">
    <w:name w:val="Dedicatória"/>
    <w:basedOn w:val="Normal"/>
    <w:rsid w:val="00EF09F8"/>
    <w:pPr>
      <w:ind w:left="4502"/>
      <w:jc w:val="right"/>
    </w:pPr>
    <w:rPr>
      <w:rFonts w:cs="Arial"/>
    </w:rPr>
  </w:style>
  <w:style w:type="paragraph" w:customStyle="1" w:styleId="Agradecimentos">
    <w:name w:val="Agradecimentos"/>
    <w:basedOn w:val="Normal"/>
    <w:rsid w:val="004E5E33"/>
    <w:pPr>
      <w:spacing w:after="480"/>
      <w:ind w:firstLine="0"/>
      <w:jc w:val="center"/>
    </w:pPr>
    <w:rPr>
      <w:rFonts w:cs="Arial"/>
      <w:b/>
      <w:caps/>
    </w:rPr>
  </w:style>
  <w:style w:type="character" w:styleId="Hyperlink">
    <w:name w:val="Hyperlink"/>
    <w:uiPriority w:val="99"/>
    <w:rsid w:val="00692BB5"/>
    <w:rPr>
      <w:color w:val="auto"/>
      <w:u w:val="none"/>
    </w:rPr>
  </w:style>
  <w:style w:type="paragraph" w:customStyle="1" w:styleId="autordaepgrafe">
    <w:name w:val="autor da epígrafe"/>
    <w:basedOn w:val="Normal"/>
    <w:rsid w:val="00611F62"/>
    <w:pPr>
      <w:jc w:val="right"/>
    </w:pPr>
    <w:rPr>
      <w:rFonts w:cs="Arial"/>
      <w:b/>
    </w:rPr>
  </w:style>
  <w:style w:type="paragraph" w:customStyle="1" w:styleId="Resumo">
    <w:name w:val="Resumo"/>
    <w:basedOn w:val="Normal"/>
    <w:next w:val="Normal"/>
    <w:link w:val="ResumoChar"/>
    <w:rsid w:val="00154816"/>
    <w:pPr>
      <w:spacing w:after="480"/>
      <w:ind w:firstLine="0"/>
      <w:jc w:val="center"/>
    </w:pPr>
    <w:rPr>
      <w:rFonts w:cs="Arial"/>
      <w:b/>
      <w:caps/>
    </w:rPr>
  </w:style>
  <w:style w:type="character" w:customStyle="1" w:styleId="ResumoChar">
    <w:name w:val="Resumo Char"/>
    <w:link w:val="Resumo"/>
    <w:rsid w:val="00154816"/>
    <w:rPr>
      <w:rFonts w:ascii="Arial" w:hAnsi="Arial" w:cs="Arial"/>
      <w:b/>
      <w:caps/>
      <w:sz w:val="24"/>
      <w:szCs w:val="24"/>
      <w:lang w:val="pt-BR" w:eastAsia="pt-BR" w:bidi="ar-SA"/>
    </w:rPr>
  </w:style>
  <w:style w:type="paragraph" w:customStyle="1" w:styleId="ListadeIlustraes">
    <w:name w:val="Lista de Ilustrações"/>
    <w:basedOn w:val="Resumo"/>
    <w:link w:val="ListadeIlustraesChar"/>
    <w:rsid w:val="004E5E33"/>
  </w:style>
  <w:style w:type="character" w:customStyle="1" w:styleId="ListadeIlustraesChar">
    <w:name w:val="Lista de Ilustrações Char"/>
    <w:basedOn w:val="ResumoChar"/>
    <w:link w:val="ListadeIlustraes"/>
    <w:rsid w:val="004E5E33"/>
    <w:rPr>
      <w:rFonts w:ascii="Arial" w:hAnsi="Arial" w:cs="Arial"/>
      <w:b/>
      <w:caps/>
      <w:sz w:val="24"/>
      <w:szCs w:val="24"/>
      <w:lang w:val="pt-BR" w:eastAsia="pt-BR" w:bidi="ar-SA"/>
    </w:rPr>
  </w:style>
  <w:style w:type="paragraph" w:customStyle="1" w:styleId="Listadetabelas">
    <w:name w:val="Lista de tabelas"/>
    <w:basedOn w:val="Normal"/>
    <w:rsid w:val="004E5E33"/>
    <w:pPr>
      <w:spacing w:after="480"/>
      <w:ind w:firstLine="0"/>
      <w:jc w:val="center"/>
    </w:pPr>
    <w:rPr>
      <w:rFonts w:cs="Arial"/>
      <w:b/>
      <w:caps/>
    </w:rPr>
  </w:style>
  <w:style w:type="paragraph" w:customStyle="1" w:styleId="listadeabreviaturas">
    <w:name w:val="lista de abreviaturas"/>
    <w:basedOn w:val="Normal"/>
    <w:rsid w:val="004E5E33"/>
    <w:pPr>
      <w:spacing w:after="480"/>
      <w:ind w:firstLine="0"/>
      <w:jc w:val="center"/>
    </w:pPr>
    <w:rPr>
      <w:rFonts w:cs="Arial"/>
      <w:b/>
      <w:caps/>
    </w:rPr>
  </w:style>
  <w:style w:type="paragraph" w:customStyle="1" w:styleId="ListadeSiglas">
    <w:name w:val="Lista de Siglas"/>
    <w:basedOn w:val="Normal"/>
    <w:rsid w:val="00996561"/>
    <w:pPr>
      <w:spacing w:after="480"/>
      <w:ind w:firstLine="0"/>
      <w:jc w:val="center"/>
    </w:pPr>
    <w:rPr>
      <w:rFonts w:cs="Arial"/>
      <w:b/>
      <w:caps/>
    </w:rPr>
  </w:style>
  <w:style w:type="paragraph" w:customStyle="1" w:styleId="ListadeSmbolos">
    <w:name w:val="Lista de Símbolos"/>
    <w:basedOn w:val="Normal"/>
    <w:rsid w:val="004E5E33"/>
    <w:pPr>
      <w:spacing w:after="480"/>
      <w:ind w:firstLine="0"/>
      <w:jc w:val="center"/>
    </w:pPr>
    <w:rPr>
      <w:rFonts w:cs="Arial"/>
      <w:b/>
      <w:caps/>
    </w:rPr>
  </w:style>
  <w:style w:type="paragraph" w:customStyle="1" w:styleId="TtuloSumrio">
    <w:name w:val="Título Sumário"/>
    <w:basedOn w:val="Normal"/>
    <w:rsid w:val="00996561"/>
    <w:pPr>
      <w:spacing w:after="480"/>
      <w:ind w:firstLine="0"/>
      <w:jc w:val="center"/>
    </w:pPr>
    <w:rPr>
      <w:rFonts w:cs="Arial"/>
      <w:b/>
      <w:caps/>
    </w:rPr>
  </w:style>
  <w:style w:type="paragraph" w:customStyle="1" w:styleId="TtuloReferncias">
    <w:name w:val="Título Referências"/>
    <w:basedOn w:val="Normal"/>
    <w:link w:val="TtuloRefernciasChar"/>
    <w:rsid w:val="00311EF8"/>
    <w:pPr>
      <w:spacing w:after="480"/>
      <w:ind w:firstLine="0"/>
      <w:jc w:val="center"/>
    </w:pPr>
    <w:rPr>
      <w:rFonts w:cs="Arial"/>
      <w:b/>
      <w:caps/>
    </w:rPr>
  </w:style>
  <w:style w:type="character" w:customStyle="1" w:styleId="TtuloRefernciasChar">
    <w:name w:val="Título Referências Char"/>
    <w:link w:val="TtuloReferncias"/>
    <w:rsid w:val="00311EF8"/>
    <w:rPr>
      <w:rFonts w:ascii="Arial" w:hAnsi="Arial" w:cs="Arial"/>
      <w:b/>
      <w:caps/>
      <w:sz w:val="24"/>
      <w:szCs w:val="24"/>
      <w:lang w:val="pt-BR" w:eastAsia="pt-BR" w:bidi="ar-SA"/>
    </w:rPr>
  </w:style>
  <w:style w:type="paragraph" w:customStyle="1" w:styleId="LocaleAno">
    <w:name w:val="Local e Ano"/>
    <w:basedOn w:val="Normal"/>
    <w:rsid w:val="00A30C17"/>
    <w:pPr>
      <w:ind w:firstLine="0"/>
      <w:jc w:val="center"/>
    </w:pPr>
    <w:rPr>
      <w:rFonts w:cs="Arial"/>
    </w:rPr>
  </w:style>
  <w:style w:type="paragraph" w:customStyle="1" w:styleId="ContedodaEpgrafe">
    <w:name w:val="Conteúdo da Epígrafe"/>
    <w:basedOn w:val="Normal"/>
    <w:rsid w:val="00611F62"/>
    <w:pPr>
      <w:ind w:left="4545" w:firstLine="720"/>
      <w:jc w:val="right"/>
    </w:pPr>
    <w:rPr>
      <w:rFonts w:cs="Arial"/>
    </w:rPr>
  </w:style>
  <w:style w:type="paragraph" w:customStyle="1" w:styleId="TtuloGlossrio">
    <w:name w:val="Título Glossário"/>
    <w:basedOn w:val="TtuloReferncias"/>
    <w:rsid w:val="0087639D"/>
  </w:style>
  <w:style w:type="paragraph" w:customStyle="1" w:styleId="TtuloApndice">
    <w:name w:val="Título Apêndice"/>
    <w:basedOn w:val="Normal"/>
    <w:rsid w:val="001D4AB7"/>
    <w:pPr>
      <w:spacing w:after="360"/>
      <w:jc w:val="center"/>
    </w:pPr>
    <w:rPr>
      <w:rFonts w:cs="Arial"/>
      <w:b/>
      <w:caps/>
    </w:rPr>
  </w:style>
  <w:style w:type="paragraph" w:customStyle="1" w:styleId="TITULOANEXO">
    <w:name w:val="TITULO ANEXO"/>
    <w:basedOn w:val="TtuloGlossrio"/>
    <w:rsid w:val="00045376"/>
  </w:style>
  <w:style w:type="paragraph" w:customStyle="1" w:styleId="Ttulondice">
    <w:name w:val="Título Índice"/>
    <w:basedOn w:val="Normal"/>
    <w:next w:val="Normal"/>
    <w:rsid w:val="00311EF8"/>
    <w:pPr>
      <w:spacing w:after="480" w:line="240" w:lineRule="auto"/>
      <w:jc w:val="center"/>
    </w:pPr>
    <w:rPr>
      <w:rFonts w:cs="Arial"/>
      <w:b/>
      <w:caps/>
    </w:rPr>
  </w:style>
  <w:style w:type="paragraph" w:styleId="Cabealho">
    <w:name w:val="header"/>
    <w:basedOn w:val="Normal"/>
    <w:rsid w:val="007C700A"/>
    <w:pPr>
      <w:tabs>
        <w:tab w:val="center" w:pos="4252"/>
        <w:tab w:val="right" w:pos="8504"/>
      </w:tabs>
    </w:pPr>
  </w:style>
  <w:style w:type="paragraph" w:styleId="Rodap">
    <w:name w:val="footer"/>
    <w:basedOn w:val="Normal"/>
    <w:link w:val="RodapChar"/>
    <w:rsid w:val="007D2F5C"/>
    <w:pPr>
      <w:tabs>
        <w:tab w:val="center" w:pos="4252"/>
        <w:tab w:val="right" w:pos="8504"/>
      </w:tabs>
      <w:ind w:firstLine="0"/>
    </w:pPr>
    <w:rPr>
      <w:sz w:val="20"/>
    </w:rPr>
  </w:style>
  <w:style w:type="character" w:styleId="Nmerodepgina">
    <w:name w:val="page number"/>
    <w:basedOn w:val="Fontepargpadro"/>
    <w:rsid w:val="007C700A"/>
  </w:style>
  <w:style w:type="paragraph" w:customStyle="1" w:styleId="TtuloSeoPrimria">
    <w:name w:val="Título Seção Primária"/>
    <w:basedOn w:val="Normal"/>
    <w:link w:val="TtuloSeoPrimriaChar"/>
    <w:rsid w:val="004E5E33"/>
    <w:pPr>
      <w:spacing w:after="480"/>
      <w:ind w:firstLine="0"/>
      <w:jc w:val="left"/>
    </w:pPr>
    <w:rPr>
      <w:rFonts w:cs="Arial"/>
      <w:b/>
      <w:caps/>
    </w:rPr>
  </w:style>
  <w:style w:type="paragraph" w:customStyle="1" w:styleId="TtuloSeoSecundria">
    <w:name w:val="Título Seção Secundária"/>
    <w:basedOn w:val="Normal"/>
    <w:rsid w:val="004E5E33"/>
    <w:pPr>
      <w:spacing w:before="480" w:after="480"/>
      <w:ind w:firstLine="0"/>
      <w:jc w:val="left"/>
    </w:pPr>
    <w:rPr>
      <w:rFonts w:cs="Arial"/>
      <w:caps/>
    </w:rPr>
  </w:style>
  <w:style w:type="paragraph" w:customStyle="1" w:styleId="TtuloSeoTerciria">
    <w:name w:val="Título Seção Terciária"/>
    <w:basedOn w:val="Normal"/>
    <w:rsid w:val="004E5E33"/>
    <w:pPr>
      <w:spacing w:before="480" w:after="480"/>
      <w:ind w:firstLine="0"/>
      <w:jc w:val="left"/>
    </w:pPr>
    <w:rPr>
      <w:rFonts w:cs="Arial"/>
      <w:b/>
    </w:rPr>
  </w:style>
  <w:style w:type="paragraph" w:customStyle="1" w:styleId="TtuloSeoQuaternria">
    <w:name w:val="Título Seção Quaternária"/>
    <w:basedOn w:val="Normal"/>
    <w:rsid w:val="004E5E33"/>
    <w:pPr>
      <w:spacing w:before="480" w:after="480"/>
      <w:ind w:firstLine="0"/>
      <w:jc w:val="left"/>
    </w:pPr>
    <w:rPr>
      <w:rFonts w:cs="Arial"/>
    </w:rPr>
  </w:style>
  <w:style w:type="paragraph" w:customStyle="1" w:styleId="TtuloSeoQuinria">
    <w:name w:val="Título Seção Quinária"/>
    <w:basedOn w:val="Normal"/>
    <w:rsid w:val="004E5E33"/>
    <w:pPr>
      <w:spacing w:before="480" w:after="480"/>
      <w:ind w:firstLine="0"/>
      <w:jc w:val="left"/>
    </w:pPr>
    <w:rPr>
      <w:rFonts w:cs="Arial"/>
      <w:i/>
    </w:rPr>
  </w:style>
  <w:style w:type="paragraph" w:customStyle="1" w:styleId="TtuloIntroduo">
    <w:name w:val="Título Introdução"/>
    <w:basedOn w:val="Normal"/>
    <w:next w:val="Normal"/>
    <w:rsid w:val="00611F62"/>
    <w:pPr>
      <w:spacing w:after="480"/>
      <w:ind w:firstLine="0"/>
      <w:jc w:val="center"/>
    </w:pPr>
    <w:rPr>
      <w:rFonts w:cs="Arial"/>
      <w:b/>
      <w:caps/>
    </w:rPr>
  </w:style>
  <w:style w:type="paragraph" w:customStyle="1" w:styleId="Citaes">
    <w:name w:val="Citações"/>
    <w:basedOn w:val="Normal"/>
    <w:rsid w:val="007D2F5C"/>
    <w:pPr>
      <w:spacing w:line="240" w:lineRule="auto"/>
      <w:ind w:left="2268" w:firstLine="0"/>
    </w:pPr>
    <w:rPr>
      <w:sz w:val="22"/>
    </w:rPr>
  </w:style>
  <w:style w:type="paragraph" w:customStyle="1" w:styleId="TtuloConcluso">
    <w:name w:val="Título Conclusão"/>
    <w:basedOn w:val="Normal"/>
    <w:next w:val="Normal"/>
    <w:rsid w:val="00611F62"/>
    <w:pPr>
      <w:spacing w:after="480"/>
      <w:ind w:firstLine="0"/>
      <w:jc w:val="center"/>
    </w:pPr>
    <w:rPr>
      <w:rFonts w:cs="Arial"/>
      <w:b/>
      <w:caps/>
    </w:rPr>
  </w:style>
  <w:style w:type="paragraph" w:styleId="Legenda">
    <w:name w:val="caption"/>
    <w:basedOn w:val="Normal"/>
    <w:next w:val="Normal"/>
    <w:link w:val="LegendaChar"/>
    <w:qFormat/>
    <w:rsid w:val="00AA5176"/>
    <w:rPr>
      <w:b/>
      <w:bCs/>
      <w:sz w:val="20"/>
      <w:szCs w:val="20"/>
    </w:rPr>
  </w:style>
  <w:style w:type="paragraph" w:styleId="ndicedeilustraes">
    <w:name w:val="table of figures"/>
    <w:aliases w:val="Tabela"/>
    <w:basedOn w:val="Normal"/>
    <w:next w:val="Normal"/>
    <w:semiHidden/>
    <w:rsid w:val="004C686B"/>
  </w:style>
  <w:style w:type="paragraph" w:customStyle="1" w:styleId="Contedotabelaequadro">
    <w:name w:val="Conteúdo tabela e quadro"/>
    <w:basedOn w:val="Normal"/>
    <w:rsid w:val="008B56C9"/>
    <w:pPr>
      <w:spacing w:line="240" w:lineRule="auto"/>
      <w:ind w:firstLine="0"/>
    </w:pPr>
    <w:rPr>
      <w:sz w:val="20"/>
    </w:rPr>
  </w:style>
  <w:style w:type="paragraph" w:customStyle="1" w:styleId="TtuloTabela">
    <w:name w:val="Título Tabela"/>
    <w:basedOn w:val="Legenda"/>
    <w:link w:val="TtuloTabelaChar"/>
    <w:rsid w:val="007D2F5C"/>
    <w:pPr>
      <w:ind w:firstLine="0"/>
      <w:jc w:val="center"/>
    </w:pPr>
  </w:style>
  <w:style w:type="paragraph" w:customStyle="1" w:styleId="ContedoReferncias">
    <w:name w:val="Conteúdo Referências"/>
    <w:basedOn w:val="Normal"/>
    <w:rsid w:val="00611F62"/>
    <w:pPr>
      <w:autoSpaceDE w:val="0"/>
      <w:autoSpaceDN w:val="0"/>
      <w:adjustRightInd w:val="0"/>
      <w:spacing w:line="240" w:lineRule="auto"/>
      <w:ind w:firstLine="0"/>
      <w:jc w:val="left"/>
    </w:pPr>
    <w:rPr>
      <w:rFonts w:cs="Arial"/>
      <w:lang w:eastAsia="en-US"/>
    </w:rPr>
  </w:style>
  <w:style w:type="character" w:customStyle="1" w:styleId="LegendaChar">
    <w:name w:val="Legenda Char"/>
    <w:link w:val="Legenda"/>
    <w:rsid w:val="001D4AB7"/>
    <w:rPr>
      <w:rFonts w:ascii="Arial" w:hAnsi="Arial"/>
      <w:b/>
      <w:bCs/>
      <w:lang w:val="pt-BR" w:eastAsia="pt-BR" w:bidi="ar-SA"/>
    </w:rPr>
  </w:style>
  <w:style w:type="character" w:customStyle="1" w:styleId="TtuloTabelaChar">
    <w:name w:val="Título Tabela Char"/>
    <w:basedOn w:val="LegendaChar"/>
    <w:link w:val="TtuloTabela"/>
    <w:rsid w:val="007D2F5C"/>
    <w:rPr>
      <w:rFonts w:ascii="Arial" w:hAnsi="Arial"/>
      <w:b/>
      <w:bCs/>
      <w:lang w:val="pt-BR" w:eastAsia="pt-BR" w:bidi="ar-SA"/>
    </w:rPr>
  </w:style>
  <w:style w:type="paragraph" w:styleId="Sumrio1">
    <w:name w:val="toc 1"/>
    <w:basedOn w:val="Ttulo1"/>
    <w:next w:val="Normal"/>
    <w:autoRedefine/>
    <w:uiPriority w:val="39"/>
    <w:rsid w:val="00927EB8"/>
    <w:pPr>
      <w:keepNext w:val="0"/>
      <w:numPr>
        <w:numId w:val="0"/>
      </w:numPr>
      <w:spacing w:before="240" w:after="120" w:line="360" w:lineRule="auto"/>
      <w:ind w:firstLine="709"/>
      <w:outlineLvl w:val="9"/>
    </w:pPr>
    <w:rPr>
      <w:rFonts w:asciiTheme="minorHAnsi" w:hAnsiTheme="minorHAnsi" w:cstheme="minorHAnsi"/>
      <w:bCs/>
      <w:caps w:val="0"/>
      <w:kern w:val="0"/>
      <w:sz w:val="20"/>
      <w:szCs w:val="20"/>
    </w:rPr>
  </w:style>
  <w:style w:type="paragraph" w:customStyle="1" w:styleId="TITULOAPENDICES">
    <w:name w:val="TITULO APENDICES"/>
    <w:basedOn w:val="TITULOANEXO"/>
    <w:rsid w:val="00045376"/>
  </w:style>
  <w:style w:type="paragraph" w:customStyle="1" w:styleId="TtuloQuadro">
    <w:name w:val="Título Quadro"/>
    <w:basedOn w:val="Legenda"/>
    <w:link w:val="TtuloQuadroChar"/>
    <w:rsid w:val="007D2F5C"/>
    <w:pPr>
      <w:ind w:firstLine="0"/>
    </w:pPr>
  </w:style>
  <w:style w:type="character" w:customStyle="1" w:styleId="TtuloQuadroChar">
    <w:name w:val="Título Quadro Char"/>
    <w:basedOn w:val="LegendaChar"/>
    <w:link w:val="TtuloQuadro"/>
    <w:rsid w:val="007D2F5C"/>
    <w:rPr>
      <w:rFonts w:ascii="Arial" w:hAnsi="Arial"/>
      <w:b/>
      <w:bCs/>
      <w:lang w:val="pt-BR" w:eastAsia="pt-BR" w:bidi="ar-SA"/>
    </w:rPr>
  </w:style>
  <w:style w:type="paragraph" w:customStyle="1" w:styleId="TtuloGrfico">
    <w:name w:val="Título Gráfico"/>
    <w:basedOn w:val="Legenda"/>
    <w:link w:val="TtuloGrficoChar"/>
    <w:rsid w:val="007D2F5C"/>
    <w:pPr>
      <w:ind w:firstLine="0"/>
      <w:jc w:val="center"/>
    </w:pPr>
  </w:style>
  <w:style w:type="character" w:customStyle="1" w:styleId="TtuloGrficoChar">
    <w:name w:val="Título Gráfico Char"/>
    <w:basedOn w:val="LegendaChar"/>
    <w:link w:val="TtuloGrfico"/>
    <w:rsid w:val="007D2F5C"/>
    <w:rPr>
      <w:rFonts w:ascii="Arial" w:hAnsi="Arial"/>
      <w:b/>
      <w:bCs/>
      <w:lang w:val="pt-BR" w:eastAsia="pt-BR" w:bidi="ar-SA"/>
    </w:rPr>
  </w:style>
  <w:style w:type="paragraph" w:customStyle="1" w:styleId="ContedoErrata">
    <w:name w:val="Conteúdo Errata"/>
    <w:basedOn w:val="Normal"/>
    <w:rsid w:val="00311EF8"/>
    <w:pPr>
      <w:spacing w:line="240" w:lineRule="auto"/>
      <w:ind w:firstLine="0"/>
    </w:pPr>
    <w:rPr>
      <w:rFonts w:cs="Arial"/>
      <w:i/>
    </w:rPr>
  </w:style>
  <w:style w:type="paragraph" w:customStyle="1" w:styleId="TtuloErrata">
    <w:name w:val="Título Errata"/>
    <w:basedOn w:val="Normal"/>
    <w:rsid w:val="00311EF8"/>
    <w:pPr>
      <w:spacing w:after="360"/>
      <w:ind w:firstLine="0"/>
      <w:jc w:val="center"/>
    </w:pPr>
    <w:rPr>
      <w:rFonts w:cs="Arial"/>
      <w:b/>
      <w:caps/>
    </w:rPr>
  </w:style>
  <w:style w:type="paragraph" w:styleId="Sumrio2">
    <w:name w:val="toc 2"/>
    <w:basedOn w:val="Normal"/>
    <w:next w:val="Normal"/>
    <w:autoRedefine/>
    <w:uiPriority w:val="39"/>
    <w:rsid w:val="00692BB5"/>
    <w:pPr>
      <w:spacing w:before="120"/>
      <w:ind w:left="240"/>
      <w:jc w:val="left"/>
    </w:pPr>
    <w:rPr>
      <w:rFonts w:asciiTheme="minorHAnsi" w:hAnsiTheme="minorHAnsi" w:cstheme="minorHAnsi"/>
      <w:i/>
      <w:iCs/>
      <w:sz w:val="20"/>
      <w:szCs w:val="20"/>
    </w:rPr>
  </w:style>
  <w:style w:type="paragraph" w:styleId="Sumrio3">
    <w:name w:val="toc 3"/>
    <w:basedOn w:val="Normal"/>
    <w:next w:val="Normal"/>
    <w:autoRedefine/>
    <w:uiPriority w:val="39"/>
    <w:rsid w:val="00692BB5"/>
    <w:pPr>
      <w:ind w:left="480"/>
      <w:jc w:val="left"/>
    </w:pPr>
    <w:rPr>
      <w:rFonts w:asciiTheme="minorHAnsi" w:hAnsiTheme="minorHAnsi" w:cstheme="minorHAnsi"/>
      <w:sz w:val="20"/>
      <w:szCs w:val="20"/>
    </w:rPr>
  </w:style>
  <w:style w:type="paragraph" w:styleId="Sumrio4">
    <w:name w:val="toc 4"/>
    <w:basedOn w:val="Normal"/>
    <w:next w:val="Normal"/>
    <w:autoRedefine/>
    <w:uiPriority w:val="39"/>
    <w:rsid w:val="00692BB5"/>
    <w:pPr>
      <w:ind w:left="720"/>
      <w:jc w:val="left"/>
    </w:pPr>
    <w:rPr>
      <w:rFonts w:asciiTheme="minorHAnsi" w:hAnsiTheme="minorHAnsi" w:cstheme="minorHAnsi"/>
      <w:sz w:val="20"/>
      <w:szCs w:val="20"/>
    </w:rPr>
  </w:style>
  <w:style w:type="paragraph" w:styleId="Sumrio5">
    <w:name w:val="toc 5"/>
    <w:basedOn w:val="Normal"/>
    <w:next w:val="Normal"/>
    <w:autoRedefine/>
    <w:semiHidden/>
    <w:rsid w:val="00692BB5"/>
    <w:pPr>
      <w:ind w:left="960"/>
      <w:jc w:val="left"/>
    </w:pPr>
    <w:rPr>
      <w:rFonts w:asciiTheme="minorHAnsi" w:hAnsiTheme="minorHAnsi" w:cstheme="minorHAnsi"/>
      <w:sz w:val="20"/>
      <w:szCs w:val="20"/>
    </w:rPr>
  </w:style>
  <w:style w:type="paragraph" w:customStyle="1" w:styleId="fr">
    <w:name w:val="fr"/>
    <w:basedOn w:val="Normal"/>
    <w:rsid w:val="004063C9"/>
    <w:pPr>
      <w:spacing w:before="100" w:beforeAutospacing="1" w:after="100" w:afterAutospacing="1" w:line="240" w:lineRule="auto"/>
      <w:ind w:firstLine="0"/>
      <w:jc w:val="left"/>
    </w:pPr>
    <w:rPr>
      <w:rFonts w:ascii="Times New Roman" w:hAnsi="Times New Roman"/>
    </w:rPr>
  </w:style>
  <w:style w:type="character" w:customStyle="1" w:styleId="RodapChar">
    <w:name w:val="Rodapé Char"/>
    <w:link w:val="Rodap"/>
    <w:rsid w:val="007D2F5C"/>
    <w:rPr>
      <w:rFonts w:ascii="Arial" w:hAnsi="Arial"/>
      <w:szCs w:val="24"/>
      <w:lang w:val="pt-BR" w:eastAsia="pt-BR" w:bidi="ar-SA"/>
    </w:rPr>
  </w:style>
  <w:style w:type="paragraph" w:styleId="Textodenotaderodap">
    <w:name w:val="footnote text"/>
    <w:basedOn w:val="Normal"/>
    <w:semiHidden/>
    <w:rsid w:val="00C108FD"/>
    <w:rPr>
      <w:sz w:val="20"/>
      <w:szCs w:val="20"/>
    </w:rPr>
  </w:style>
  <w:style w:type="character" w:styleId="Refdenotaderodap">
    <w:name w:val="footnote reference"/>
    <w:semiHidden/>
    <w:rsid w:val="00C108FD"/>
    <w:rPr>
      <w:vertAlign w:val="superscript"/>
    </w:rPr>
  </w:style>
  <w:style w:type="character" w:customStyle="1" w:styleId="TtuloSeoPrimriaChar">
    <w:name w:val="Título Seção Primária Char"/>
    <w:link w:val="TtuloSeoPrimria"/>
    <w:rsid w:val="004E5E33"/>
    <w:rPr>
      <w:rFonts w:ascii="Arial" w:hAnsi="Arial" w:cs="Arial"/>
      <w:b/>
      <w:caps/>
      <w:sz w:val="24"/>
      <w:szCs w:val="24"/>
      <w:lang w:val="pt-BR" w:eastAsia="pt-BR" w:bidi="ar-SA"/>
    </w:rPr>
  </w:style>
  <w:style w:type="paragraph" w:customStyle="1" w:styleId="Instituio">
    <w:name w:val="Instituição"/>
    <w:basedOn w:val="Normal"/>
    <w:rsid w:val="00311EF8"/>
    <w:pPr>
      <w:ind w:firstLine="0"/>
      <w:jc w:val="center"/>
    </w:pPr>
    <w:rPr>
      <w:caps/>
    </w:rPr>
  </w:style>
  <w:style w:type="paragraph" w:customStyle="1" w:styleId="Default">
    <w:name w:val="Default"/>
    <w:rsid w:val="00597149"/>
    <w:pPr>
      <w:autoSpaceDE w:val="0"/>
      <w:autoSpaceDN w:val="0"/>
      <w:adjustRightInd w:val="0"/>
    </w:pPr>
    <w:rPr>
      <w:color w:val="000000"/>
      <w:sz w:val="24"/>
      <w:szCs w:val="24"/>
    </w:rPr>
  </w:style>
  <w:style w:type="paragraph" w:customStyle="1" w:styleId="agradecimentos0">
    <w:name w:val="agradecimentos"/>
    <w:basedOn w:val="Normal"/>
    <w:rsid w:val="00E265DD"/>
    <w:pPr>
      <w:autoSpaceDE w:val="0"/>
      <w:autoSpaceDN w:val="0"/>
      <w:adjustRightInd w:val="0"/>
      <w:jc w:val="left"/>
    </w:pPr>
    <w:rPr>
      <w:rFonts w:cs="Arial"/>
    </w:rPr>
  </w:style>
  <w:style w:type="paragraph" w:customStyle="1" w:styleId="EstiloLegendaNoNegrito">
    <w:name w:val="Estilo Legenda + Não Negrito"/>
    <w:basedOn w:val="Legenda"/>
    <w:rsid w:val="007D2F5C"/>
    <w:rPr>
      <w:b w:val="0"/>
      <w:bCs w:val="0"/>
    </w:rPr>
  </w:style>
  <w:style w:type="paragraph" w:customStyle="1" w:styleId="EstiloTtuloSeoPrimriaCentralizado">
    <w:name w:val="Estilo Título Seção Primária + Centralizado"/>
    <w:basedOn w:val="TtuloSeoPrimria"/>
    <w:rsid w:val="004E5E33"/>
    <w:pPr>
      <w:jc w:val="center"/>
    </w:pPr>
    <w:rPr>
      <w:rFonts w:cs="Times New Roman"/>
      <w:bCs/>
      <w:szCs w:val="20"/>
    </w:rPr>
  </w:style>
  <w:style w:type="character" w:styleId="nfase">
    <w:name w:val="Emphasis"/>
    <w:uiPriority w:val="20"/>
    <w:qFormat/>
    <w:rsid w:val="006B0B89"/>
    <w:rPr>
      <w:i/>
      <w:iCs/>
    </w:rPr>
  </w:style>
  <w:style w:type="paragraph" w:styleId="PargrafodaLista">
    <w:name w:val="List Paragraph"/>
    <w:basedOn w:val="Normal"/>
    <w:uiPriority w:val="34"/>
    <w:qFormat/>
    <w:rsid w:val="00927EB8"/>
    <w:pPr>
      <w:ind w:left="708"/>
    </w:pPr>
  </w:style>
  <w:style w:type="paragraph" w:styleId="Textodebalo">
    <w:name w:val="Balloon Text"/>
    <w:basedOn w:val="Normal"/>
    <w:link w:val="TextodebaloChar"/>
    <w:rsid w:val="00A42B5F"/>
    <w:pPr>
      <w:spacing w:line="240" w:lineRule="auto"/>
    </w:pPr>
    <w:rPr>
      <w:rFonts w:ascii="Segoe UI" w:hAnsi="Segoe UI" w:cs="Segoe UI"/>
      <w:sz w:val="18"/>
      <w:szCs w:val="18"/>
    </w:rPr>
  </w:style>
  <w:style w:type="character" w:customStyle="1" w:styleId="TextodebaloChar">
    <w:name w:val="Texto de balão Char"/>
    <w:link w:val="Textodebalo"/>
    <w:rsid w:val="00A42B5F"/>
    <w:rPr>
      <w:rFonts w:ascii="Segoe UI" w:hAnsi="Segoe UI" w:cs="Segoe UI"/>
      <w:sz w:val="18"/>
      <w:szCs w:val="18"/>
    </w:rPr>
  </w:style>
  <w:style w:type="paragraph" w:styleId="Sumrio6">
    <w:name w:val="toc 6"/>
    <w:basedOn w:val="Normal"/>
    <w:next w:val="Normal"/>
    <w:autoRedefine/>
    <w:rsid w:val="00A504E2"/>
    <w:pPr>
      <w:ind w:left="1200"/>
      <w:jc w:val="left"/>
    </w:pPr>
    <w:rPr>
      <w:rFonts w:asciiTheme="minorHAnsi" w:hAnsiTheme="minorHAnsi" w:cstheme="minorHAnsi"/>
      <w:sz w:val="20"/>
      <w:szCs w:val="20"/>
    </w:rPr>
  </w:style>
  <w:style w:type="paragraph" w:styleId="Sumrio7">
    <w:name w:val="toc 7"/>
    <w:basedOn w:val="Normal"/>
    <w:next w:val="Normal"/>
    <w:autoRedefine/>
    <w:rsid w:val="00A504E2"/>
    <w:pPr>
      <w:ind w:left="1440"/>
      <w:jc w:val="left"/>
    </w:pPr>
    <w:rPr>
      <w:rFonts w:asciiTheme="minorHAnsi" w:hAnsiTheme="minorHAnsi" w:cstheme="minorHAnsi"/>
      <w:sz w:val="20"/>
      <w:szCs w:val="20"/>
    </w:rPr>
  </w:style>
  <w:style w:type="paragraph" w:styleId="Sumrio8">
    <w:name w:val="toc 8"/>
    <w:basedOn w:val="Normal"/>
    <w:next w:val="Normal"/>
    <w:autoRedefine/>
    <w:rsid w:val="00A504E2"/>
    <w:pPr>
      <w:ind w:left="1680"/>
      <w:jc w:val="left"/>
    </w:pPr>
    <w:rPr>
      <w:rFonts w:asciiTheme="minorHAnsi" w:hAnsiTheme="minorHAnsi" w:cstheme="minorHAnsi"/>
      <w:sz w:val="20"/>
      <w:szCs w:val="20"/>
    </w:rPr>
  </w:style>
  <w:style w:type="paragraph" w:styleId="Sumrio9">
    <w:name w:val="toc 9"/>
    <w:basedOn w:val="Normal"/>
    <w:next w:val="Normal"/>
    <w:autoRedefine/>
    <w:rsid w:val="00A504E2"/>
    <w:pPr>
      <w:ind w:left="1920"/>
      <w:jc w:val="left"/>
    </w:pPr>
    <w:rPr>
      <w:rFonts w:asciiTheme="minorHAnsi" w:hAnsiTheme="minorHAnsi" w:cstheme="minorHAnsi"/>
      <w:sz w:val="20"/>
      <w:szCs w:val="20"/>
    </w:rPr>
  </w:style>
  <w:style w:type="character" w:styleId="Refdecomentrio">
    <w:name w:val="annotation reference"/>
    <w:basedOn w:val="Fontepargpadro"/>
    <w:rsid w:val="00EB40FB"/>
    <w:rPr>
      <w:sz w:val="16"/>
      <w:szCs w:val="16"/>
    </w:rPr>
  </w:style>
  <w:style w:type="paragraph" w:styleId="Textodecomentrio">
    <w:name w:val="annotation text"/>
    <w:basedOn w:val="Normal"/>
    <w:link w:val="TextodecomentrioChar"/>
    <w:rsid w:val="00EB40FB"/>
    <w:pPr>
      <w:spacing w:line="240" w:lineRule="auto"/>
    </w:pPr>
    <w:rPr>
      <w:sz w:val="20"/>
      <w:szCs w:val="20"/>
    </w:rPr>
  </w:style>
  <w:style w:type="character" w:customStyle="1" w:styleId="TextodecomentrioChar">
    <w:name w:val="Texto de comentário Char"/>
    <w:basedOn w:val="Fontepargpadro"/>
    <w:link w:val="Textodecomentrio"/>
    <w:rsid w:val="00EB40FB"/>
    <w:rPr>
      <w:rFonts w:ascii="Arial" w:hAnsi="Arial"/>
    </w:rPr>
  </w:style>
  <w:style w:type="paragraph" w:styleId="Assuntodocomentrio">
    <w:name w:val="annotation subject"/>
    <w:basedOn w:val="Textodecomentrio"/>
    <w:next w:val="Textodecomentrio"/>
    <w:link w:val="AssuntodocomentrioChar"/>
    <w:rsid w:val="00EB40FB"/>
    <w:rPr>
      <w:b/>
      <w:bCs/>
    </w:rPr>
  </w:style>
  <w:style w:type="character" w:customStyle="1" w:styleId="AssuntodocomentrioChar">
    <w:name w:val="Assunto do comentário Char"/>
    <w:basedOn w:val="TextodecomentrioChar"/>
    <w:link w:val="Assuntodocomentrio"/>
    <w:rsid w:val="00EB40FB"/>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138275">
      <w:bodyDiv w:val="1"/>
      <w:marLeft w:val="0"/>
      <w:marRight w:val="0"/>
      <w:marTop w:val="0"/>
      <w:marBottom w:val="0"/>
      <w:divBdr>
        <w:top w:val="none" w:sz="0" w:space="0" w:color="auto"/>
        <w:left w:val="none" w:sz="0" w:space="0" w:color="auto"/>
        <w:bottom w:val="none" w:sz="0" w:space="0" w:color="auto"/>
        <w:right w:val="none" w:sz="0" w:space="0" w:color="auto"/>
      </w:divBdr>
    </w:div>
    <w:div w:id="472212752">
      <w:bodyDiv w:val="1"/>
      <w:marLeft w:val="0"/>
      <w:marRight w:val="0"/>
      <w:marTop w:val="0"/>
      <w:marBottom w:val="0"/>
      <w:divBdr>
        <w:top w:val="none" w:sz="0" w:space="0" w:color="auto"/>
        <w:left w:val="none" w:sz="0" w:space="0" w:color="auto"/>
        <w:bottom w:val="none" w:sz="0" w:space="0" w:color="auto"/>
        <w:right w:val="none" w:sz="0" w:space="0" w:color="auto"/>
      </w:divBdr>
    </w:div>
    <w:div w:id="554197077">
      <w:bodyDiv w:val="1"/>
      <w:marLeft w:val="0"/>
      <w:marRight w:val="0"/>
      <w:marTop w:val="0"/>
      <w:marBottom w:val="0"/>
      <w:divBdr>
        <w:top w:val="none" w:sz="0" w:space="0" w:color="auto"/>
        <w:left w:val="none" w:sz="0" w:space="0" w:color="auto"/>
        <w:bottom w:val="none" w:sz="0" w:space="0" w:color="auto"/>
        <w:right w:val="none" w:sz="0" w:space="0" w:color="auto"/>
      </w:divBdr>
      <w:divsChild>
        <w:div w:id="4363400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5448840">
      <w:bodyDiv w:val="1"/>
      <w:marLeft w:val="0"/>
      <w:marRight w:val="0"/>
      <w:marTop w:val="0"/>
      <w:marBottom w:val="0"/>
      <w:divBdr>
        <w:top w:val="none" w:sz="0" w:space="0" w:color="auto"/>
        <w:left w:val="none" w:sz="0" w:space="0" w:color="auto"/>
        <w:bottom w:val="none" w:sz="0" w:space="0" w:color="auto"/>
        <w:right w:val="none" w:sz="0" w:space="0" w:color="auto"/>
      </w:divBdr>
    </w:div>
    <w:div w:id="752357748">
      <w:bodyDiv w:val="1"/>
      <w:marLeft w:val="0"/>
      <w:marRight w:val="0"/>
      <w:marTop w:val="0"/>
      <w:marBottom w:val="0"/>
      <w:divBdr>
        <w:top w:val="none" w:sz="0" w:space="0" w:color="auto"/>
        <w:left w:val="none" w:sz="0" w:space="0" w:color="auto"/>
        <w:bottom w:val="none" w:sz="0" w:space="0" w:color="auto"/>
        <w:right w:val="none" w:sz="0" w:space="0" w:color="auto"/>
      </w:divBdr>
      <w:divsChild>
        <w:div w:id="2041124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3860728">
      <w:bodyDiv w:val="1"/>
      <w:marLeft w:val="0"/>
      <w:marRight w:val="0"/>
      <w:marTop w:val="0"/>
      <w:marBottom w:val="0"/>
      <w:divBdr>
        <w:top w:val="none" w:sz="0" w:space="0" w:color="auto"/>
        <w:left w:val="none" w:sz="0" w:space="0" w:color="auto"/>
        <w:bottom w:val="none" w:sz="0" w:space="0" w:color="auto"/>
        <w:right w:val="none" w:sz="0" w:space="0" w:color="auto"/>
      </w:divBdr>
      <w:divsChild>
        <w:div w:id="5746298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2081758">
      <w:bodyDiv w:val="1"/>
      <w:marLeft w:val="0"/>
      <w:marRight w:val="0"/>
      <w:marTop w:val="0"/>
      <w:marBottom w:val="0"/>
      <w:divBdr>
        <w:top w:val="none" w:sz="0" w:space="0" w:color="auto"/>
        <w:left w:val="none" w:sz="0" w:space="0" w:color="auto"/>
        <w:bottom w:val="none" w:sz="0" w:space="0" w:color="auto"/>
        <w:right w:val="none" w:sz="0" w:space="0" w:color="auto"/>
      </w:divBdr>
      <w:divsChild>
        <w:div w:id="9964163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944806">
      <w:bodyDiv w:val="1"/>
      <w:marLeft w:val="0"/>
      <w:marRight w:val="0"/>
      <w:marTop w:val="0"/>
      <w:marBottom w:val="0"/>
      <w:divBdr>
        <w:top w:val="none" w:sz="0" w:space="0" w:color="auto"/>
        <w:left w:val="none" w:sz="0" w:space="0" w:color="auto"/>
        <w:bottom w:val="none" w:sz="0" w:space="0" w:color="auto"/>
        <w:right w:val="none" w:sz="0" w:space="0" w:color="auto"/>
      </w:divBdr>
      <w:divsChild>
        <w:div w:id="9582931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33464">
      <w:bodyDiv w:val="1"/>
      <w:marLeft w:val="0"/>
      <w:marRight w:val="0"/>
      <w:marTop w:val="0"/>
      <w:marBottom w:val="0"/>
      <w:divBdr>
        <w:top w:val="none" w:sz="0" w:space="0" w:color="auto"/>
        <w:left w:val="none" w:sz="0" w:space="0" w:color="auto"/>
        <w:bottom w:val="none" w:sz="0" w:space="0" w:color="auto"/>
        <w:right w:val="none" w:sz="0" w:space="0" w:color="auto"/>
      </w:divBdr>
      <w:divsChild>
        <w:div w:id="23567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428325">
      <w:bodyDiv w:val="1"/>
      <w:marLeft w:val="0"/>
      <w:marRight w:val="0"/>
      <w:marTop w:val="0"/>
      <w:marBottom w:val="0"/>
      <w:divBdr>
        <w:top w:val="none" w:sz="0" w:space="0" w:color="auto"/>
        <w:left w:val="none" w:sz="0" w:space="0" w:color="auto"/>
        <w:bottom w:val="none" w:sz="0" w:space="0" w:color="auto"/>
        <w:right w:val="none" w:sz="0" w:space="0" w:color="auto"/>
      </w:divBdr>
      <w:divsChild>
        <w:div w:id="6953879">
          <w:blockQuote w:val="1"/>
          <w:marLeft w:val="720"/>
          <w:marRight w:val="720"/>
          <w:marTop w:val="100"/>
          <w:marBottom w:val="100"/>
          <w:divBdr>
            <w:top w:val="none" w:sz="0" w:space="0" w:color="auto"/>
            <w:left w:val="none" w:sz="0" w:space="0" w:color="auto"/>
            <w:bottom w:val="none" w:sz="0" w:space="0" w:color="auto"/>
            <w:right w:val="none" w:sz="0" w:space="0" w:color="auto"/>
          </w:divBdr>
        </w:div>
        <w:div w:id="993779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9477711">
          <w:blockQuote w:val="1"/>
          <w:marLeft w:val="720"/>
          <w:marRight w:val="720"/>
          <w:marTop w:val="100"/>
          <w:marBottom w:val="100"/>
          <w:divBdr>
            <w:top w:val="none" w:sz="0" w:space="0" w:color="auto"/>
            <w:left w:val="none" w:sz="0" w:space="0" w:color="auto"/>
            <w:bottom w:val="none" w:sz="0" w:space="0" w:color="auto"/>
            <w:right w:val="none" w:sz="0" w:space="0" w:color="auto"/>
          </w:divBdr>
        </w:div>
        <w:div w:id="745151701">
          <w:blockQuote w:val="1"/>
          <w:marLeft w:val="720"/>
          <w:marRight w:val="720"/>
          <w:marTop w:val="100"/>
          <w:marBottom w:val="100"/>
          <w:divBdr>
            <w:top w:val="none" w:sz="0" w:space="0" w:color="auto"/>
            <w:left w:val="none" w:sz="0" w:space="0" w:color="auto"/>
            <w:bottom w:val="none" w:sz="0" w:space="0" w:color="auto"/>
            <w:right w:val="none" w:sz="0" w:space="0" w:color="auto"/>
          </w:divBdr>
        </w:div>
        <w:div w:id="9624656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98655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17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380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983417">
      <w:bodyDiv w:val="1"/>
      <w:marLeft w:val="0"/>
      <w:marRight w:val="0"/>
      <w:marTop w:val="0"/>
      <w:marBottom w:val="0"/>
      <w:divBdr>
        <w:top w:val="none" w:sz="0" w:space="0" w:color="auto"/>
        <w:left w:val="none" w:sz="0" w:space="0" w:color="auto"/>
        <w:bottom w:val="none" w:sz="0" w:space="0" w:color="auto"/>
        <w:right w:val="none" w:sz="0" w:space="0" w:color="auto"/>
      </w:divBdr>
      <w:divsChild>
        <w:div w:id="203836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5341280">
      <w:bodyDiv w:val="1"/>
      <w:marLeft w:val="0"/>
      <w:marRight w:val="0"/>
      <w:marTop w:val="0"/>
      <w:marBottom w:val="0"/>
      <w:divBdr>
        <w:top w:val="none" w:sz="0" w:space="0" w:color="auto"/>
        <w:left w:val="none" w:sz="0" w:space="0" w:color="auto"/>
        <w:bottom w:val="none" w:sz="0" w:space="0" w:color="auto"/>
        <w:right w:val="none" w:sz="0" w:space="0" w:color="auto"/>
      </w:divBdr>
      <w:divsChild>
        <w:div w:id="17763687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9660830">
      <w:bodyDiv w:val="1"/>
      <w:marLeft w:val="0"/>
      <w:marRight w:val="0"/>
      <w:marTop w:val="0"/>
      <w:marBottom w:val="0"/>
      <w:divBdr>
        <w:top w:val="none" w:sz="0" w:space="0" w:color="auto"/>
        <w:left w:val="none" w:sz="0" w:space="0" w:color="auto"/>
        <w:bottom w:val="none" w:sz="0" w:space="0" w:color="auto"/>
        <w:right w:val="none" w:sz="0" w:space="0" w:color="auto"/>
      </w:divBdr>
      <w:divsChild>
        <w:div w:id="956062629">
          <w:marLeft w:val="0"/>
          <w:marRight w:val="0"/>
          <w:marTop w:val="0"/>
          <w:marBottom w:val="0"/>
          <w:divBdr>
            <w:top w:val="none" w:sz="0" w:space="0" w:color="auto"/>
            <w:left w:val="none" w:sz="0" w:space="0" w:color="auto"/>
            <w:bottom w:val="none" w:sz="0" w:space="0" w:color="auto"/>
            <w:right w:val="none" w:sz="0" w:space="0" w:color="auto"/>
          </w:divBdr>
          <w:divsChild>
            <w:div w:id="1690763676">
              <w:marLeft w:val="0"/>
              <w:marRight w:val="0"/>
              <w:marTop w:val="0"/>
              <w:marBottom w:val="0"/>
              <w:divBdr>
                <w:top w:val="none" w:sz="0" w:space="0" w:color="auto"/>
                <w:left w:val="none" w:sz="0" w:space="0" w:color="auto"/>
                <w:bottom w:val="none" w:sz="0" w:space="0" w:color="auto"/>
                <w:right w:val="none" w:sz="0" w:space="0" w:color="auto"/>
              </w:divBdr>
              <w:divsChild>
                <w:div w:id="1746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0314">
      <w:bodyDiv w:val="1"/>
      <w:marLeft w:val="0"/>
      <w:marRight w:val="0"/>
      <w:marTop w:val="0"/>
      <w:marBottom w:val="0"/>
      <w:divBdr>
        <w:top w:val="none" w:sz="0" w:space="0" w:color="auto"/>
        <w:left w:val="none" w:sz="0" w:space="0" w:color="auto"/>
        <w:bottom w:val="none" w:sz="0" w:space="0" w:color="auto"/>
        <w:right w:val="none" w:sz="0" w:space="0" w:color="auto"/>
      </w:divBdr>
      <w:divsChild>
        <w:div w:id="112672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hyperlink" Target="http://www.pucrs.br/biblioteca/modelo.htm"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pucrs.br/biblioteca/modelo.htm" TargetMode="Externa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6/09/relationships/commentsIds" Target="commentsIds.xml"/><Relationship Id="rId19"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ensador.uol.com.br/autor/roberto_shinyashiki/"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hoffmann\Local%20Settings\Temporary%20Internet%20Files\OLK12\monografia.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15F9D9-B54A-4F90-B786-3CCC4920C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monografia</Template>
  <TotalTime>45</TotalTime>
  <Pages>34</Pages>
  <Words>3866</Words>
  <Characters>21264</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TCC</vt:lpstr>
    </vt:vector>
  </TitlesOfParts>
  <Company/>
  <LinksUpToDate>false</LinksUpToDate>
  <CharactersWithSpaces>25080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TCC</dc:title>
  <dc:subject>Trabalho Multidisciplinar</dc:subject>
  <dc:creator>Sergio Luiz da Silveira;Wellington Telles Cunha</dc:creator>
  <cp:keywords>SLS</cp:keywords>
  <cp:lastModifiedBy>Kaio Mazza</cp:lastModifiedBy>
  <cp:revision>3</cp:revision>
  <cp:lastPrinted>2013-10-24T17:09:00Z</cp:lastPrinted>
  <dcterms:created xsi:type="dcterms:W3CDTF">2025-07-28T13:23:00Z</dcterms:created>
  <dcterms:modified xsi:type="dcterms:W3CDTF">2025-07-28T13:38:00Z</dcterms:modified>
</cp:coreProperties>
</file>